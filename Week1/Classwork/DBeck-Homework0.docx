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81D6" w14:textId="3D769D6C" w:rsidR="0080495C" w:rsidRPr="00EE69EA" w:rsidRDefault="00566E5F" w:rsidP="0080495C">
      <w:pPr>
        <w:pStyle w:val="Title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Title:"/>
          <w:tag w:val="Title:"/>
          <w:id w:val="726351117"/>
          <w:placeholder>
            <w:docPart w:val="ED60FE3588254E6CA034139009E01D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355CF">
            <w:rPr>
              <w:b/>
              <w:bCs/>
              <w:sz w:val="28"/>
              <w:szCs w:val="28"/>
            </w:rPr>
            <w:t>Homework0</w:t>
          </w:r>
        </w:sdtContent>
      </w:sdt>
    </w:p>
    <w:p w14:paraId="59A5DB16" w14:textId="77777777" w:rsidR="0080495C" w:rsidRDefault="0080495C" w:rsidP="0080495C">
      <w:pPr>
        <w:pStyle w:val="Title2"/>
      </w:pPr>
      <w:r>
        <w:t>Dan Beck</w:t>
      </w:r>
    </w:p>
    <w:p w14:paraId="4AD2CDDB" w14:textId="7E6D6436" w:rsidR="0080495C" w:rsidRDefault="00D355CF" w:rsidP="0080495C">
      <w:pPr>
        <w:pStyle w:val="Title2"/>
      </w:pPr>
      <w:r>
        <w:t>January 16, 2021</w:t>
      </w:r>
    </w:p>
    <w:p w14:paraId="143035DC" w14:textId="141C9815" w:rsidR="0080495C" w:rsidRDefault="0080495C" w:rsidP="0080495C">
      <w:pPr>
        <w:pStyle w:val="Title2"/>
      </w:pPr>
      <w:r>
        <w:t>SDEV-</w:t>
      </w:r>
      <w:r w:rsidR="00D355CF">
        <w:t>400 6380</w:t>
      </w:r>
    </w:p>
    <w:p w14:paraId="188EF099" w14:textId="534AB862" w:rsidR="0080495C" w:rsidRDefault="0080495C" w:rsidP="0080495C">
      <w:pPr>
        <w:pStyle w:val="Title2"/>
      </w:pPr>
      <w:r>
        <w:t xml:space="preserve">Prof. </w:t>
      </w:r>
      <w:r w:rsidR="00D355CF">
        <w:t>Errol Waithe</w:t>
      </w:r>
    </w:p>
    <w:p w14:paraId="2772E019" w14:textId="3CC81FE2" w:rsidR="00E81978" w:rsidRDefault="00566E5F" w:rsidP="0080495C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C965A5D24F0467499987C8D4B1E32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355CF">
            <w:t>Homework0</w:t>
          </w:r>
        </w:sdtContent>
      </w:sdt>
    </w:p>
    <w:p w14:paraId="7D0BF552" w14:textId="50EBC0A9" w:rsidR="00E81978" w:rsidRDefault="005662B1" w:rsidP="00E91869">
      <w:pPr>
        <w:pStyle w:val="Heading1"/>
        <w:numPr>
          <w:ilvl w:val="0"/>
          <w:numId w:val="16"/>
        </w:numPr>
        <w:jc w:val="both"/>
      </w:pPr>
      <w:r>
        <w:t>Classroom Account Status</w:t>
      </w:r>
    </w:p>
    <w:p w14:paraId="657928CD" w14:textId="3664BA7A" w:rsidR="0080495C" w:rsidRDefault="005662B1" w:rsidP="0080495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608F78" wp14:editId="5152B9DA">
                <wp:simplePos x="0" y="0"/>
                <wp:positionH relativeFrom="margin">
                  <wp:align>right</wp:align>
                </wp:positionH>
                <wp:positionV relativeFrom="page">
                  <wp:posOffset>4448175</wp:posOffset>
                </wp:positionV>
                <wp:extent cx="5924550" cy="2762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CC47" w14:textId="60206A34" w:rsidR="00E91869" w:rsidRPr="00E91869" w:rsidRDefault="00E91869" w:rsidP="00E91869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1, </w:t>
                            </w:r>
                            <w:r w:rsidR="005662B1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Classroom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08F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350.25pt;width:466.5pt;height:21.7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" strokecolor="white [3212]">
                <v:textbox>
                  <w:txbxContent>
                    <w:p w14:paraId="5074CC47" w14:textId="60206A34" w:rsidR="00E91869" w:rsidRPr="00E91869" w:rsidRDefault="00E91869" w:rsidP="00E91869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1, </w:t>
                      </w:r>
                      <w:r w:rsidR="005662B1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Classroom Account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526AA">
        <w:rPr>
          <w:noProof/>
        </w:rPr>
        <w:drawing>
          <wp:inline distT="0" distB="0" distL="0" distR="0" wp14:anchorId="3735AB22" wp14:editId="2F9CD909">
            <wp:extent cx="6048375" cy="29333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7" cy="29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4E59" w14:textId="7344EDD3" w:rsidR="008972ED" w:rsidRDefault="008972ED" w:rsidP="0080495C">
      <w:pPr>
        <w:ind w:firstLine="0"/>
      </w:pPr>
    </w:p>
    <w:p w14:paraId="460905A6" w14:textId="57BF58E7" w:rsidR="008526AA" w:rsidRDefault="005662B1" w:rsidP="00E91869">
      <w:pPr>
        <w:pStyle w:val="Heading1"/>
        <w:numPr>
          <w:ilvl w:val="0"/>
          <w:numId w:val="16"/>
        </w:numPr>
        <w:jc w:val="left"/>
      </w:pPr>
      <w:r>
        <w:t>AWS Console</w:t>
      </w:r>
    </w:p>
    <w:p w14:paraId="52771F1A" w14:textId="6A74E40E" w:rsidR="00E91869" w:rsidRPr="00E91869" w:rsidRDefault="005662B1" w:rsidP="00E91869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6154A" wp14:editId="6D8028F6">
                <wp:simplePos x="0" y="0"/>
                <wp:positionH relativeFrom="margin">
                  <wp:align>right</wp:align>
                </wp:positionH>
                <wp:positionV relativeFrom="page">
                  <wp:posOffset>6991985</wp:posOffset>
                </wp:positionV>
                <wp:extent cx="5924550" cy="2762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B9216" w14:textId="7F488353" w:rsidR="00E91869" w:rsidRPr="00E91869" w:rsidRDefault="00E91869" w:rsidP="00E91869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662B1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AWS Console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6154A" id="_x0000_s1027" type="#_x0000_t202" style="position:absolute;margin-left:415.3pt;margin-top:550.55pt;width:466.5pt;height:21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" strokecolor="white [3212]">
                <v:textbox>
                  <w:txbxContent>
                    <w:p w14:paraId="038B9216" w14:textId="7F488353" w:rsidR="00E91869" w:rsidRPr="00E91869" w:rsidRDefault="00E91869" w:rsidP="00E91869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5662B1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AWS Console Username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91869">
        <w:rPr>
          <w:noProof/>
        </w:rPr>
        <w:drawing>
          <wp:inline distT="0" distB="0" distL="0" distR="0" wp14:anchorId="3DF48793" wp14:editId="060B6F6A">
            <wp:extent cx="5943600" cy="1565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5325" w14:textId="72CAD5B1" w:rsidR="00E91869" w:rsidRPr="00E91869" w:rsidRDefault="00E91869" w:rsidP="00E91869"/>
    <w:sectPr w:rsidR="00E91869" w:rsidRPr="00E91869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EEB4C" w14:textId="77777777" w:rsidR="00566E5F" w:rsidRDefault="00566E5F">
      <w:pPr>
        <w:spacing w:line="240" w:lineRule="auto"/>
      </w:pPr>
      <w:r>
        <w:separator/>
      </w:r>
    </w:p>
    <w:p w14:paraId="3FB5B207" w14:textId="77777777" w:rsidR="00566E5F" w:rsidRDefault="00566E5F"/>
  </w:endnote>
  <w:endnote w:type="continuationSeparator" w:id="0">
    <w:p w14:paraId="77F16AAD" w14:textId="77777777" w:rsidR="00566E5F" w:rsidRDefault="00566E5F">
      <w:pPr>
        <w:spacing w:line="240" w:lineRule="auto"/>
      </w:pPr>
      <w:r>
        <w:continuationSeparator/>
      </w:r>
    </w:p>
    <w:p w14:paraId="03965C3F" w14:textId="77777777" w:rsidR="00566E5F" w:rsidRDefault="00566E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25E70" w14:textId="77777777" w:rsidR="00566E5F" w:rsidRDefault="00566E5F">
      <w:pPr>
        <w:spacing w:line="240" w:lineRule="auto"/>
      </w:pPr>
      <w:r>
        <w:separator/>
      </w:r>
    </w:p>
    <w:p w14:paraId="742DA48F" w14:textId="77777777" w:rsidR="00566E5F" w:rsidRDefault="00566E5F"/>
  </w:footnote>
  <w:footnote w:type="continuationSeparator" w:id="0">
    <w:p w14:paraId="56851E80" w14:textId="77777777" w:rsidR="00566E5F" w:rsidRDefault="00566E5F">
      <w:pPr>
        <w:spacing w:line="240" w:lineRule="auto"/>
      </w:pPr>
      <w:r>
        <w:continuationSeparator/>
      </w:r>
    </w:p>
    <w:p w14:paraId="4BEFFCA6" w14:textId="77777777" w:rsidR="00566E5F" w:rsidRDefault="00566E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9FBC" w14:textId="7ED816DA" w:rsidR="00E81978" w:rsidRDefault="00566E5F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FEDCD52F7AF4F25B060D9F0A6AC6DF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662B1">
          <w:rPr>
            <w:rStyle w:val="Strong"/>
          </w:rPr>
          <w:t>HOMEWORK0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9D673" w14:textId="7794E526" w:rsidR="005662B1" w:rsidRPr="0080495C" w:rsidRDefault="005662B1">
    <w:pPr>
      <w:pStyle w:val="Header"/>
      <w:rPr>
        <w:rStyle w:val="Strong"/>
        <w:caps w:val="0"/>
      </w:rPr>
    </w:pPr>
    <w:r>
      <w:t>HOMEWORK0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2750EDF"/>
    <w:multiLevelType w:val="hybridMultilevel"/>
    <w:tmpl w:val="8452C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053FB"/>
    <w:multiLevelType w:val="hybridMultilevel"/>
    <w:tmpl w:val="AAA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C"/>
    <w:rsid w:val="00057D4F"/>
    <w:rsid w:val="000D3F41"/>
    <w:rsid w:val="00203BB9"/>
    <w:rsid w:val="002B0FF9"/>
    <w:rsid w:val="00355DCA"/>
    <w:rsid w:val="00395531"/>
    <w:rsid w:val="003D5EF4"/>
    <w:rsid w:val="00551A02"/>
    <w:rsid w:val="005534FA"/>
    <w:rsid w:val="005662B1"/>
    <w:rsid w:val="00566E5F"/>
    <w:rsid w:val="005D3A03"/>
    <w:rsid w:val="005D6E2B"/>
    <w:rsid w:val="006E04EA"/>
    <w:rsid w:val="006F7C48"/>
    <w:rsid w:val="008002C0"/>
    <w:rsid w:val="0080495C"/>
    <w:rsid w:val="008526AA"/>
    <w:rsid w:val="008972ED"/>
    <w:rsid w:val="008C5323"/>
    <w:rsid w:val="009A6A3B"/>
    <w:rsid w:val="009D16DC"/>
    <w:rsid w:val="00B35E60"/>
    <w:rsid w:val="00B63D2B"/>
    <w:rsid w:val="00B823AA"/>
    <w:rsid w:val="00B92D5F"/>
    <w:rsid w:val="00BA45DB"/>
    <w:rsid w:val="00BF4184"/>
    <w:rsid w:val="00C0601E"/>
    <w:rsid w:val="00C31919"/>
    <w:rsid w:val="00C31D30"/>
    <w:rsid w:val="00CA589D"/>
    <w:rsid w:val="00CD6E39"/>
    <w:rsid w:val="00CF6E91"/>
    <w:rsid w:val="00D17B28"/>
    <w:rsid w:val="00D355CF"/>
    <w:rsid w:val="00D85B68"/>
    <w:rsid w:val="00E6004D"/>
    <w:rsid w:val="00E81978"/>
    <w:rsid w:val="00E91869"/>
    <w:rsid w:val="00F379B7"/>
    <w:rsid w:val="00F525FA"/>
    <w:rsid w:val="00F73C8D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BDAA"/>
  <w15:chartTrackingRefBased/>
  <w15:docId w15:val="{32577C0E-94BC-424C-964F-1AFB329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fontstyle01">
    <w:name w:val="fontstyle01"/>
    <w:basedOn w:val="DefaultParagraphFont"/>
    <w:rsid w:val="0080495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b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965A5D24F0467499987C8D4B1E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20E8-C4CE-46AB-B9C4-31077053952A}"/>
      </w:docPartPr>
      <w:docPartBody>
        <w:p w:rsidR="00524709" w:rsidRDefault="00845CD9">
          <w:pPr>
            <w:pStyle w:val="7C965A5D24F0467499987C8D4B1E32E1"/>
          </w:pPr>
          <w:r>
            <w:t>[Title Here, up to 12 Words, on One to Two Lines]</w:t>
          </w:r>
        </w:p>
      </w:docPartBody>
    </w:docPart>
    <w:docPart>
      <w:docPartPr>
        <w:name w:val="5FEDCD52F7AF4F25B060D9F0A6AC6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E7D-5DFE-4309-A187-03C24B0CD947}"/>
      </w:docPartPr>
      <w:docPartBody>
        <w:p w:rsidR="00524709" w:rsidRDefault="00845CD9">
          <w:pPr>
            <w:pStyle w:val="5FEDCD52F7AF4F25B060D9F0A6AC6DFC"/>
          </w:pPr>
          <w:r w:rsidRPr="005D3A03">
            <w:t>Figures title:</w:t>
          </w:r>
        </w:p>
      </w:docPartBody>
    </w:docPart>
    <w:docPart>
      <w:docPartPr>
        <w:name w:val="ED60FE3588254E6CA034139009E01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3DBD-E723-4035-A4D7-4E1A9B80DCFC}"/>
      </w:docPartPr>
      <w:docPartBody>
        <w:p w:rsidR="00524709" w:rsidRDefault="00626D0F" w:rsidP="00626D0F">
          <w:pPr>
            <w:pStyle w:val="ED60FE3588254E6CA034139009E01D9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F"/>
    <w:rsid w:val="00524709"/>
    <w:rsid w:val="00626D0F"/>
    <w:rsid w:val="00845CD9"/>
    <w:rsid w:val="008F1AB4"/>
    <w:rsid w:val="009756C3"/>
    <w:rsid w:val="00C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C965A5D24F0467499987C8D4B1E32E1">
    <w:name w:val="7C965A5D24F0467499987C8D4B1E32E1"/>
  </w:style>
  <w:style w:type="paragraph" w:customStyle="1" w:styleId="5FEDCD52F7AF4F25B060D9F0A6AC6DFC">
    <w:name w:val="5FEDCD52F7AF4F25B060D9F0A6AC6DFC"/>
  </w:style>
  <w:style w:type="paragraph" w:customStyle="1" w:styleId="ED60FE3588254E6CA034139009E01D97">
    <w:name w:val="ED60FE3588254E6CA034139009E01D97"/>
    <w:rsid w:val="00626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HOMEWORK0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22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Homework0</dc:title>
  <dc:subject/>
  <dc:creator>Dan Beck</dc:creator>
  <cp:keywords/>
  <dc:description/>
  <cp:lastModifiedBy>Dan Beck</cp:lastModifiedBy>
  <cp:revision>3</cp:revision>
  <dcterms:created xsi:type="dcterms:W3CDTF">2021-01-16T20:53:00Z</dcterms:created>
  <dcterms:modified xsi:type="dcterms:W3CDTF">2021-01-16T21:14:00Z</dcterms:modified>
</cp:coreProperties>
</file>