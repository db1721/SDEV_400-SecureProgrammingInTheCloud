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26904DF4" w:rsidR="0080495C" w:rsidRPr="00FE36B6" w:rsidRDefault="003C30C9" w:rsidP="0080495C">
      <w:pPr>
        <w:pStyle w:val="Title"/>
        <w:rPr>
          <w:rFonts w:ascii="Arial" w:hAnsi="Arial" w:cs="Arial"/>
          <w:b/>
          <w:bCs/>
          <w:sz w:val="28"/>
          <w:szCs w:val="28"/>
        </w:rPr>
      </w:pPr>
      <w:sdt>
        <w:sdtPr>
          <w:rPr>
            <w:rFonts w:ascii="Arial" w:hAnsi="Arial" w:cs="Arial"/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F8B" w:rsidRPr="00FE36B6">
            <w:rPr>
              <w:rFonts w:ascii="Arial" w:hAnsi="Arial" w:cs="Arial"/>
              <w:b/>
              <w:bCs/>
              <w:sz w:val="28"/>
              <w:szCs w:val="28"/>
            </w:rPr>
            <w:t>Homework</w:t>
          </w:r>
          <w:r w:rsidR="00AF46A0" w:rsidRPr="00FE36B6">
            <w:rPr>
              <w:rFonts w:ascii="Arial" w:hAnsi="Arial" w:cs="Arial"/>
              <w:b/>
              <w:bCs/>
              <w:sz w:val="28"/>
              <w:szCs w:val="28"/>
            </w:rPr>
            <w:t>4</w:t>
          </w:r>
        </w:sdtContent>
      </w:sdt>
    </w:p>
    <w:p w14:paraId="59A5DB16" w14:textId="77777777" w:rsidR="0080495C" w:rsidRPr="00FE36B6" w:rsidRDefault="0080495C" w:rsidP="0080495C">
      <w:pPr>
        <w:pStyle w:val="Title2"/>
        <w:rPr>
          <w:rFonts w:ascii="Arial" w:hAnsi="Arial" w:cs="Arial"/>
        </w:rPr>
      </w:pPr>
      <w:r w:rsidRPr="00FE36B6">
        <w:rPr>
          <w:rFonts w:ascii="Arial" w:hAnsi="Arial" w:cs="Arial"/>
        </w:rPr>
        <w:t>Dan Beck</w:t>
      </w:r>
    </w:p>
    <w:p w14:paraId="4AD2CDDB" w14:textId="1FA89E38" w:rsidR="0080495C" w:rsidRPr="00FE36B6" w:rsidRDefault="00AF46A0" w:rsidP="0080495C">
      <w:pPr>
        <w:pStyle w:val="Title2"/>
        <w:rPr>
          <w:rFonts w:ascii="Arial" w:hAnsi="Arial" w:cs="Arial"/>
        </w:rPr>
      </w:pPr>
      <w:r w:rsidRPr="00FE36B6">
        <w:rPr>
          <w:rFonts w:ascii="Arial" w:hAnsi="Arial" w:cs="Arial"/>
        </w:rPr>
        <w:t>March 9</w:t>
      </w:r>
      <w:r w:rsidR="008E3F8B" w:rsidRPr="00FE36B6">
        <w:rPr>
          <w:rFonts w:ascii="Arial" w:hAnsi="Arial" w:cs="Arial"/>
        </w:rPr>
        <w:t>, 2021</w:t>
      </w:r>
    </w:p>
    <w:p w14:paraId="143035DC" w14:textId="0BCF0BE0" w:rsidR="0080495C" w:rsidRPr="00FE36B6" w:rsidRDefault="0080495C" w:rsidP="0080495C">
      <w:pPr>
        <w:pStyle w:val="Title2"/>
        <w:rPr>
          <w:rFonts w:ascii="Arial" w:hAnsi="Arial" w:cs="Arial"/>
        </w:rPr>
      </w:pPr>
      <w:r w:rsidRPr="00FE36B6">
        <w:rPr>
          <w:rFonts w:ascii="Arial" w:hAnsi="Arial" w:cs="Arial"/>
        </w:rPr>
        <w:t>SDEV-</w:t>
      </w:r>
      <w:r w:rsidR="008E3F8B" w:rsidRPr="00FE36B6">
        <w:rPr>
          <w:rFonts w:ascii="Arial" w:hAnsi="Arial" w:cs="Arial"/>
        </w:rPr>
        <w:t>400</w:t>
      </w:r>
      <w:r w:rsidRPr="00FE36B6">
        <w:rPr>
          <w:rFonts w:ascii="Arial" w:hAnsi="Arial" w:cs="Arial"/>
        </w:rPr>
        <w:t xml:space="preserve"> </w:t>
      </w:r>
      <w:r w:rsidR="008E3F8B" w:rsidRPr="00FE36B6">
        <w:rPr>
          <w:rFonts w:ascii="Arial" w:hAnsi="Arial" w:cs="Arial"/>
        </w:rPr>
        <w:t>6</w:t>
      </w:r>
      <w:r w:rsidRPr="00FE36B6">
        <w:rPr>
          <w:rFonts w:ascii="Arial" w:hAnsi="Arial" w:cs="Arial"/>
        </w:rPr>
        <w:t>380</w:t>
      </w:r>
    </w:p>
    <w:p w14:paraId="188EF099" w14:textId="3F870EB5" w:rsidR="0080495C" w:rsidRPr="00FE36B6" w:rsidRDefault="0080495C" w:rsidP="0080495C">
      <w:pPr>
        <w:pStyle w:val="Title2"/>
        <w:rPr>
          <w:rFonts w:ascii="Arial" w:hAnsi="Arial" w:cs="Arial"/>
        </w:rPr>
      </w:pPr>
      <w:r w:rsidRPr="00FE36B6">
        <w:rPr>
          <w:rFonts w:ascii="Arial" w:hAnsi="Arial" w:cs="Arial"/>
        </w:rPr>
        <w:t xml:space="preserve">Prof. </w:t>
      </w:r>
      <w:r w:rsidR="008E3F8B" w:rsidRPr="00FE36B6">
        <w:rPr>
          <w:rFonts w:ascii="Arial" w:hAnsi="Arial" w:cs="Arial"/>
        </w:rPr>
        <w:t>Errol Waithe</w:t>
      </w:r>
    </w:p>
    <w:p w14:paraId="3B4C0FBE" w14:textId="6BB8EA0C" w:rsidR="004A7F97" w:rsidRPr="00FE36B6" w:rsidRDefault="004A7F97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2FF7C067" w14:textId="77777777" w:rsidR="004A7F97" w:rsidRPr="00FE36B6" w:rsidRDefault="004A7F97" w:rsidP="0080495C">
      <w:pPr>
        <w:pStyle w:val="Title2"/>
        <w:rPr>
          <w:rFonts w:ascii="Arial" w:hAnsi="Arial" w:cs="Arial"/>
        </w:rPr>
      </w:pPr>
    </w:p>
    <w:sdt>
      <w:sdtPr>
        <w:rPr>
          <w:rFonts w:ascii="Arial" w:hAnsi="Arial" w:cs="Arial"/>
        </w:rPr>
        <w:id w:val="2038313419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szCs w:val="24"/>
        </w:rPr>
      </w:sdtEndPr>
      <w:sdtContent>
        <w:p w14:paraId="009D2921" w14:textId="672620A6" w:rsidR="004A7F97" w:rsidRPr="00FE36B6" w:rsidRDefault="004A7F97">
          <w:pPr>
            <w:pStyle w:val="TOCHeading"/>
            <w:rPr>
              <w:rFonts w:ascii="Arial" w:hAnsi="Arial" w:cs="Arial"/>
            </w:rPr>
          </w:pPr>
          <w:r w:rsidRPr="00FE36B6">
            <w:rPr>
              <w:rFonts w:ascii="Arial" w:hAnsi="Arial" w:cs="Arial"/>
            </w:rPr>
            <w:t>Contents</w:t>
          </w:r>
        </w:p>
        <w:p w14:paraId="49ED557B" w14:textId="73FEDAB2" w:rsidR="00C30A95" w:rsidRDefault="004A7F97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FE36B6">
            <w:rPr>
              <w:rFonts w:ascii="Arial" w:hAnsi="Arial" w:cs="Arial"/>
            </w:rPr>
            <w:fldChar w:fldCharType="begin"/>
          </w:r>
          <w:r w:rsidRPr="00FE36B6">
            <w:rPr>
              <w:rFonts w:ascii="Arial" w:hAnsi="Arial" w:cs="Arial"/>
            </w:rPr>
            <w:instrText xml:space="preserve"> TOC \o "1-3" \h \z \u </w:instrText>
          </w:r>
          <w:r w:rsidRPr="00FE36B6">
            <w:rPr>
              <w:rFonts w:ascii="Arial" w:hAnsi="Arial" w:cs="Arial"/>
            </w:rPr>
            <w:fldChar w:fldCharType="separate"/>
          </w:r>
          <w:hyperlink w:anchor="_Toc66203189" w:history="1">
            <w:r w:rsidR="00C30A95" w:rsidRPr="001A26D5">
              <w:rPr>
                <w:rStyle w:val="Hyperlink"/>
                <w:rFonts w:ascii="Arial" w:hAnsi="Arial" w:cs="Arial"/>
                <w:noProof/>
              </w:rPr>
              <w:t>1.</w:t>
            </w:r>
            <w:r w:rsidR="00C30A95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C30A95" w:rsidRPr="001A26D5">
              <w:rPr>
                <w:rStyle w:val="Hyperlink"/>
                <w:rFonts w:ascii="Arial" w:hAnsi="Arial" w:cs="Arial"/>
                <w:noProof/>
              </w:rPr>
              <w:t>User Guide</w:t>
            </w:r>
            <w:r w:rsidR="00C30A95">
              <w:rPr>
                <w:noProof/>
                <w:webHidden/>
              </w:rPr>
              <w:tab/>
            </w:r>
            <w:r w:rsidR="00C30A95">
              <w:rPr>
                <w:noProof/>
                <w:webHidden/>
              </w:rPr>
              <w:fldChar w:fldCharType="begin"/>
            </w:r>
            <w:r w:rsidR="00C30A95">
              <w:rPr>
                <w:noProof/>
                <w:webHidden/>
              </w:rPr>
              <w:instrText xml:space="preserve"> PAGEREF _Toc66203189 \h </w:instrText>
            </w:r>
            <w:r w:rsidR="00C30A95">
              <w:rPr>
                <w:noProof/>
                <w:webHidden/>
              </w:rPr>
            </w:r>
            <w:r w:rsidR="00C30A95">
              <w:rPr>
                <w:noProof/>
                <w:webHidden/>
              </w:rPr>
              <w:fldChar w:fldCharType="separate"/>
            </w:r>
            <w:r w:rsidR="00C30A95">
              <w:rPr>
                <w:noProof/>
                <w:webHidden/>
              </w:rPr>
              <w:t>2</w:t>
            </w:r>
            <w:r w:rsidR="00C30A95">
              <w:rPr>
                <w:noProof/>
                <w:webHidden/>
              </w:rPr>
              <w:fldChar w:fldCharType="end"/>
            </w:r>
          </w:hyperlink>
        </w:p>
        <w:p w14:paraId="30F51AC3" w14:textId="5C5B82EC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0" w:history="1">
            <w:r w:rsidRPr="001A26D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Welcome Page/Enter Player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84D4" w14:textId="72F62A1A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1" w:history="1">
            <w:r w:rsidRPr="001A26D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Enter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98A1" w14:textId="25A19D48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2" w:history="1">
            <w:r w:rsidRPr="001A26D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Play Blackjack (Draw Blackjack)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0346" w14:textId="3F81D1E9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3" w:history="1">
            <w:r w:rsidRPr="001A26D5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Play Blackjack (Hit or Stand/Lose)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6369" w14:textId="02375610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4" w:history="1">
            <w:r w:rsidRPr="001A26D5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BlackJack (Hit or Stand/Draw)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687E" w14:textId="3ED7B30A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5" w:history="1">
            <w:r w:rsidRPr="001A26D5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BlackJack (Hit or Stand/Win)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9033" w14:textId="2F95E945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6" w:history="1">
            <w:r w:rsidRPr="001A26D5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BlackJack (Hit or Stand/Bust)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D9FB" w14:textId="6C9489AB" w:rsidR="00C30A95" w:rsidRDefault="00C30A95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7" w:history="1">
            <w:r w:rsidRPr="001A26D5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Return to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9C6" w14:textId="2DA9FC7D" w:rsidR="00C30A95" w:rsidRDefault="00C30A95">
          <w:pPr>
            <w:pStyle w:val="TOC1"/>
            <w:tabs>
              <w:tab w:val="left" w:pos="144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8" w:history="1">
            <w:r w:rsidRPr="001A26D5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Change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17BB" w14:textId="3ADB1640" w:rsidR="00C30A95" w:rsidRDefault="00C30A95">
          <w:pPr>
            <w:pStyle w:val="TOC1"/>
            <w:tabs>
              <w:tab w:val="left" w:pos="144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199" w:history="1">
            <w:r w:rsidRPr="001A26D5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See Chip 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42DD" w14:textId="0A9B7FF8" w:rsidR="00C30A95" w:rsidRDefault="00C30A95">
          <w:pPr>
            <w:pStyle w:val="TOC1"/>
            <w:tabs>
              <w:tab w:val="left" w:pos="144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200" w:history="1">
            <w:r w:rsidRPr="001A26D5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See Win/Loss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01A2" w14:textId="4BE85406" w:rsidR="00C30A95" w:rsidRDefault="00C30A95">
          <w:pPr>
            <w:pStyle w:val="TOC1"/>
            <w:tabs>
              <w:tab w:val="left" w:pos="144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201" w:history="1">
            <w:r w:rsidRPr="001A26D5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Reset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8C87" w14:textId="10E2685D" w:rsidR="00C30A95" w:rsidRDefault="00C30A95">
          <w:pPr>
            <w:pStyle w:val="TOC1"/>
            <w:tabs>
              <w:tab w:val="left" w:pos="144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202" w:history="1">
            <w:r w:rsidRPr="001A26D5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1A26D5">
              <w:rPr>
                <w:rStyle w:val="Hyperlink"/>
                <w:rFonts w:ascii="Arial" w:hAnsi="Arial" w:cs="Arial"/>
                <w:noProof/>
              </w:rPr>
              <w:t>Exit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E75E" w14:textId="2AD978AA" w:rsidR="00C30A95" w:rsidRDefault="00C30A9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66203203" w:history="1">
            <w:r w:rsidRPr="001A26D5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94CE" w14:textId="632ED032" w:rsidR="004A7F97" w:rsidRPr="00FE36B6" w:rsidRDefault="004A7F97">
          <w:pPr>
            <w:rPr>
              <w:rFonts w:ascii="Arial" w:hAnsi="Arial" w:cs="Arial"/>
            </w:rPr>
          </w:pPr>
          <w:r w:rsidRPr="00FE36B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7DE612" w14:textId="020E6363" w:rsidR="00082334" w:rsidRPr="00FE36B6" w:rsidRDefault="00802470" w:rsidP="00802470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5E48A2C3" w14:textId="02C53E4E" w:rsidR="00481B65" w:rsidRPr="00FE36B6" w:rsidRDefault="004A7F97" w:rsidP="00481B65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0" w:name="_Hlk63697546"/>
      <w:bookmarkStart w:id="1" w:name="_Hlk64990237"/>
      <w:bookmarkStart w:id="2" w:name="_Toc66203189"/>
      <w:r w:rsidRPr="00FE36B6">
        <w:rPr>
          <w:rFonts w:ascii="Arial" w:hAnsi="Arial" w:cs="Arial"/>
        </w:rPr>
        <w:lastRenderedPageBreak/>
        <w:t>User Guide</w:t>
      </w:r>
      <w:bookmarkEnd w:id="2"/>
    </w:p>
    <w:bookmarkEnd w:id="0"/>
    <w:bookmarkEnd w:id="1"/>
    <w:p w14:paraId="5BA550EE" w14:textId="19B7E26E" w:rsidR="007D1C13" w:rsidRPr="00C30A95" w:rsidRDefault="007D1C13" w:rsidP="00C30A95">
      <w:pPr>
        <w:ind w:firstLine="0"/>
        <w:rPr>
          <w:rFonts w:ascii="Arial" w:hAnsi="Arial" w:cs="Arial"/>
        </w:rPr>
      </w:pPr>
      <w:r w:rsidRPr="00C30A95">
        <w:rPr>
          <w:rFonts w:ascii="Arial" w:hAnsi="Arial" w:cs="Arial"/>
        </w:rPr>
        <w:t>Figure 1 show</w:t>
      </w:r>
      <w:r w:rsidR="00476E20" w:rsidRPr="00C30A95">
        <w:rPr>
          <w:rFonts w:ascii="Arial" w:hAnsi="Arial" w:cs="Arial"/>
        </w:rPr>
        <w:t>s the main screen of the game with a user guide</w:t>
      </w:r>
      <w:r w:rsidR="00C30A95">
        <w:rPr>
          <w:rFonts w:ascii="Arial" w:hAnsi="Arial" w:cs="Arial"/>
        </w:rPr>
        <w:t xml:space="preserve"> after selecting 1 to play Blackjack.</w:t>
      </w:r>
    </w:p>
    <w:p w14:paraId="6348349A" w14:textId="59DD4BF5" w:rsidR="00476E20" w:rsidRPr="00FE36B6" w:rsidRDefault="00C30A95" w:rsidP="004D31D9">
      <w:pPr>
        <w:ind w:firstLine="0"/>
        <w:rPr>
          <w:rFonts w:ascii="Arial" w:hAnsi="Arial" w:cs="Arial"/>
        </w:rPr>
      </w:pPr>
      <w:r w:rsidRPr="008D74E7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CC1E3D9" wp14:editId="0F3B366A">
                <wp:simplePos x="0" y="0"/>
                <wp:positionH relativeFrom="margin">
                  <wp:posOffset>158364</wp:posOffset>
                </wp:positionH>
                <wp:positionV relativeFrom="paragraph">
                  <wp:posOffset>76973</wp:posOffset>
                </wp:positionV>
                <wp:extent cx="1684655" cy="461010"/>
                <wp:effectExtent l="0" t="0" r="10795" b="15240"/>
                <wp:wrapTight wrapText="bothSides">
                  <wp:wrapPolygon edited="0">
                    <wp:start x="0" y="0"/>
                    <wp:lineTo x="0" y="21421"/>
                    <wp:lineTo x="21494" y="21421"/>
                    <wp:lineTo x="2149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610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5F6" w14:textId="7B41FD63" w:rsidR="008D74E7" w:rsidRPr="008D74E7" w:rsidRDefault="008D74E7" w:rsidP="008D74E7">
                            <w:pPr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D74E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user enters their name. If the name exists, the chip total and record are loaded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E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45pt;margin-top:6.05pt;width:132.65pt;height:36.3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" fillcolor="white [3201]" strokecolor="#ddd [3204]" strokeweight="1pt">
                <v:textbox>
                  <w:txbxContent>
                    <w:p w14:paraId="424FD5F6" w14:textId="7B41FD63" w:rsidR="008D74E7" w:rsidRPr="008D74E7" w:rsidRDefault="008D74E7" w:rsidP="008D74E7">
                      <w:pPr>
                        <w:spacing w:line="240" w:lineRule="auto"/>
                        <w:ind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D74E7">
                        <w:rPr>
                          <w:rFonts w:ascii="Arial" w:hAnsi="Arial" w:cs="Arial"/>
                          <w:sz w:val="16"/>
                          <w:szCs w:val="16"/>
                        </w:rPr>
                        <w:t>The user enters their name. If the name exists, the chip total and record are loaded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LightList-Accent3"/>
        <w:tblpPr w:leftFromText="180" w:rightFromText="180" w:vertAnchor="text" w:horzAnchor="margin" w:tblpY="475"/>
        <w:tblW w:w="3354" w:type="dxa"/>
        <w:tblLook w:val="0620" w:firstRow="1" w:lastRow="0" w:firstColumn="0" w:lastColumn="0" w:noHBand="1" w:noVBand="1"/>
      </w:tblPr>
      <w:tblGrid>
        <w:gridCol w:w="766"/>
        <w:gridCol w:w="2588"/>
      </w:tblGrid>
      <w:tr w:rsidR="00986432" w14:paraId="00918309" w14:textId="77777777" w:rsidTr="008D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766" w:type="dxa"/>
          </w:tcPr>
          <w:p w14:paraId="52E9EFE0" w14:textId="77777777" w:rsidR="00986432" w:rsidRDefault="00986432" w:rsidP="008D74E7">
            <w:r>
              <w:t>Menu</w:t>
            </w:r>
          </w:p>
        </w:tc>
        <w:tc>
          <w:tcPr>
            <w:tcW w:w="2588" w:type="dxa"/>
          </w:tcPr>
          <w:p w14:paraId="73A44900" w14:textId="27099ADB" w:rsidR="00986432" w:rsidRDefault="00986432" w:rsidP="008D74E7"/>
        </w:tc>
      </w:tr>
      <w:tr w:rsidR="00986432" w14:paraId="3FD93EFB" w14:textId="77777777" w:rsidTr="008D74E7">
        <w:trPr>
          <w:trHeight w:val="302"/>
        </w:trPr>
        <w:tc>
          <w:tcPr>
            <w:tcW w:w="766" w:type="dxa"/>
          </w:tcPr>
          <w:p w14:paraId="695C9176" w14:textId="77777777" w:rsidR="00986432" w:rsidRDefault="00986432" w:rsidP="008D74E7">
            <w:r>
              <w:t>1</w:t>
            </w:r>
          </w:p>
        </w:tc>
        <w:tc>
          <w:tcPr>
            <w:tcW w:w="2588" w:type="dxa"/>
          </w:tcPr>
          <w:p w14:paraId="1F45479E" w14:textId="795B0B19" w:rsidR="00986432" w:rsidRDefault="00986432" w:rsidP="008D74E7">
            <w:r>
              <w:t>Allows the player to start playing Blackjack with the selected user</w:t>
            </w:r>
          </w:p>
        </w:tc>
      </w:tr>
      <w:tr w:rsidR="00986432" w14:paraId="3255FAAF" w14:textId="77777777" w:rsidTr="008D74E7">
        <w:trPr>
          <w:trHeight w:val="302"/>
        </w:trPr>
        <w:tc>
          <w:tcPr>
            <w:tcW w:w="766" w:type="dxa"/>
          </w:tcPr>
          <w:p w14:paraId="0C520112" w14:textId="77777777" w:rsidR="00986432" w:rsidRDefault="00986432" w:rsidP="008D74E7">
            <w:r>
              <w:t>2</w:t>
            </w:r>
          </w:p>
        </w:tc>
        <w:tc>
          <w:tcPr>
            <w:tcW w:w="2588" w:type="dxa"/>
          </w:tcPr>
          <w:p w14:paraId="40FFD9DE" w14:textId="154B297A" w:rsidR="00986432" w:rsidRDefault="00986432" w:rsidP="008D74E7">
            <w:r>
              <w:t>Allows the user to change players</w:t>
            </w:r>
          </w:p>
        </w:tc>
      </w:tr>
      <w:tr w:rsidR="00986432" w14:paraId="40B9B882" w14:textId="77777777" w:rsidTr="008D74E7">
        <w:trPr>
          <w:trHeight w:val="302"/>
        </w:trPr>
        <w:tc>
          <w:tcPr>
            <w:tcW w:w="766" w:type="dxa"/>
          </w:tcPr>
          <w:p w14:paraId="277EC7AB" w14:textId="77777777" w:rsidR="00986432" w:rsidRDefault="00986432" w:rsidP="008D74E7">
            <w:r>
              <w:t>3</w:t>
            </w:r>
          </w:p>
        </w:tc>
        <w:tc>
          <w:tcPr>
            <w:tcW w:w="2588" w:type="dxa"/>
          </w:tcPr>
          <w:p w14:paraId="45BEB886" w14:textId="7F3EE8C3" w:rsidR="00986432" w:rsidRDefault="00986432" w:rsidP="008D74E7">
            <w:r>
              <w:t>Allows user to see the chips of the current user</w:t>
            </w:r>
          </w:p>
        </w:tc>
      </w:tr>
      <w:tr w:rsidR="00986432" w14:paraId="2FC66E48" w14:textId="77777777" w:rsidTr="008D74E7">
        <w:trPr>
          <w:trHeight w:val="318"/>
        </w:trPr>
        <w:tc>
          <w:tcPr>
            <w:tcW w:w="766" w:type="dxa"/>
          </w:tcPr>
          <w:p w14:paraId="2FE8262C" w14:textId="77777777" w:rsidR="00986432" w:rsidRDefault="00986432" w:rsidP="008D74E7">
            <w:r>
              <w:t>4</w:t>
            </w:r>
          </w:p>
        </w:tc>
        <w:tc>
          <w:tcPr>
            <w:tcW w:w="2588" w:type="dxa"/>
          </w:tcPr>
          <w:p w14:paraId="780D42BE" w14:textId="6A74CFEB" w:rsidR="00986432" w:rsidRDefault="00986432" w:rsidP="008D74E7">
            <w:r>
              <w:t>Allows the user to see their win/loss record</w:t>
            </w:r>
          </w:p>
        </w:tc>
      </w:tr>
      <w:tr w:rsidR="00986432" w14:paraId="147A883E" w14:textId="77777777" w:rsidTr="008D74E7">
        <w:trPr>
          <w:trHeight w:val="302"/>
        </w:trPr>
        <w:tc>
          <w:tcPr>
            <w:tcW w:w="766" w:type="dxa"/>
          </w:tcPr>
          <w:p w14:paraId="6A81925A" w14:textId="77777777" w:rsidR="00986432" w:rsidRDefault="00986432" w:rsidP="008D74E7">
            <w:r>
              <w:t>5</w:t>
            </w:r>
          </w:p>
        </w:tc>
        <w:tc>
          <w:tcPr>
            <w:tcW w:w="2588" w:type="dxa"/>
          </w:tcPr>
          <w:p w14:paraId="07D86A81" w14:textId="598D9940" w:rsidR="00986432" w:rsidRDefault="00986432" w:rsidP="008D74E7">
            <w:r w:rsidRPr="00857520">
              <w:t>Allows the user to reset the record of the current player</w:t>
            </w:r>
          </w:p>
        </w:tc>
      </w:tr>
      <w:tr w:rsidR="00986432" w14:paraId="3602219F" w14:textId="77777777" w:rsidTr="008D74E7">
        <w:trPr>
          <w:trHeight w:val="302"/>
        </w:trPr>
        <w:tc>
          <w:tcPr>
            <w:tcW w:w="766" w:type="dxa"/>
          </w:tcPr>
          <w:p w14:paraId="3BC980E6" w14:textId="77777777" w:rsidR="00986432" w:rsidRDefault="00986432" w:rsidP="008D74E7">
            <w:r>
              <w:t>6</w:t>
            </w:r>
          </w:p>
        </w:tc>
        <w:tc>
          <w:tcPr>
            <w:tcW w:w="2588" w:type="dxa"/>
          </w:tcPr>
          <w:p w14:paraId="3C62D13F" w14:textId="23560B90" w:rsidR="00986432" w:rsidRDefault="00986432" w:rsidP="008D74E7">
            <w:r>
              <w:t>Terminates the program</w:t>
            </w:r>
          </w:p>
        </w:tc>
      </w:tr>
    </w:tbl>
    <w:p w14:paraId="06F5EEC1" w14:textId="28C9F069" w:rsidR="00E24B74" w:rsidRPr="00FE36B6" w:rsidRDefault="008D74E7" w:rsidP="004D31D9">
      <w:pPr>
        <w:ind w:firstLine="0"/>
        <w:rPr>
          <w:rFonts w:ascii="Arial" w:hAnsi="Arial" w:cs="Arial"/>
        </w:rPr>
      </w:pPr>
      <w:r w:rsidRPr="008D74E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D9C4A" wp14:editId="2BED584A">
                <wp:simplePos x="0" y="0"/>
                <wp:positionH relativeFrom="column">
                  <wp:posOffset>2018610</wp:posOffset>
                </wp:positionH>
                <wp:positionV relativeFrom="paragraph">
                  <wp:posOffset>1841057</wp:posOffset>
                </wp:positionV>
                <wp:extent cx="493312" cy="1090985"/>
                <wp:effectExtent l="0" t="38100" r="59690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12" cy="109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7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8.95pt;margin-top:144.95pt;width:38.85pt;height:85.9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D74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FAFB71" wp14:editId="1E56456B">
                <wp:simplePos x="0" y="0"/>
                <wp:positionH relativeFrom="column">
                  <wp:posOffset>2027472</wp:posOffset>
                </wp:positionH>
                <wp:positionV relativeFrom="paragraph">
                  <wp:posOffset>2422857</wp:posOffset>
                </wp:positionV>
                <wp:extent cx="476995" cy="1067132"/>
                <wp:effectExtent l="0" t="38100" r="5651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995" cy="106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696B" id="Straight Arrow Connector 20" o:spid="_x0000_s1026" type="#_x0000_t32" style="position:absolute;margin-left:159.65pt;margin-top:190.8pt;width:37.55pt;height:84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79EF77" wp14:editId="199FA6CC">
                <wp:simplePos x="0" y="0"/>
                <wp:positionH relativeFrom="column">
                  <wp:posOffset>1883439</wp:posOffset>
                </wp:positionH>
                <wp:positionV relativeFrom="paragraph">
                  <wp:posOffset>69574</wp:posOffset>
                </wp:positionV>
                <wp:extent cx="652172" cy="134896"/>
                <wp:effectExtent l="0" t="0" r="71755" b="749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72" cy="134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848B" id="Straight Arrow Connector 16" o:spid="_x0000_s1026" type="#_x0000_t32" style="position:absolute;margin-left:148.3pt;margin-top:5.5pt;width:51.35pt;height:10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6432" w:rsidRPr="00FE36B6">
        <w:rPr>
          <w:rFonts w:ascii="Arial" w:hAnsi="Arial" w:cs="Arial"/>
          <w:noProof/>
        </w:rPr>
        <w:t xml:space="preserve"> </w:t>
      </w:r>
      <w:r w:rsidR="00476E20" w:rsidRPr="00FE36B6">
        <w:rPr>
          <w:rFonts w:ascii="Arial" w:hAnsi="Arial" w:cs="Arial"/>
          <w:noProof/>
        </w:rPr>
        <w:drawing>
          <wp:anchor distT="0" distB="0" distL="114300" distR="114300" simplePos="0" relativeHeight="251701248" behindDoc="1" locked="0" layoutInCell="1" allowOverlap="1" wp14:anchorId="712E75EE" wp14:editId="1CCE9516">
            <wp:simplePos x="0" y="0"/>
            <wp:positionH relativeFrom="margin">
              <wp:posOffset>2527465</wp:posOffset>
            </wp:positionH>
            <wp:positionV relativeFrom="paragraph">
              <wp:posOffset>10684</wp:posOffset>
            </wp:positionV>
            <wp:extent cx="3432810" cy="4166235"/>
            <wp:effectExtent l="0" t="0" r="0" b="5715"/>
            <wp:wrapTight wrapText="bothSides">
              <wp:wrapPolygon edited="0">
                <wp:start x="0" y="0"/>
                <wp:lineTo x="0" y="21531"/>
                <wp:lineTo x="21456" y="21531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3F56" w14:textId="237395C9" w:rsidR="00E24B74" w:rsidRPr="00FE36B6" w:rsidRDefault="00332A68" w:rsidP="004D31D9">
      <w:pPr>
        <w:rPr>
          <w:rFonts w:ascii="Arial" w:hAnsi="Arial" w:cs="Arial"/>
        </w:rPr>
      </w:pPr>
      <w:r w:rsidRPr="00332A68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1FA470C6" wp14:editId="58A96984">
                <wp:simplePos x="0" y="0"/>
                <wp:positionH relativeFrom="margin">
                  <wp:posOffset>429260</wp:posOffset>
                </wp:positionH>
                <wp:positionV relativeFrom="paragraph">
                  <wp:posOffset>4648835</wp:posOffset>
                </wp:positionV>
                <wp:extent cx="1597025" cy="993775"/>
                <wp:effectExtent l="0" t="0" r="22225" b="15875"/>
                <wp:wrapTight wrapText="bothSides">
                  <wp:wrapPolygon edited="0">
                    <wp:start x="0" y="0"/>
                    <wp:lineTo x="0" y="21531"/>
                    <wp:lineTo x="21643" y="21531"/>
                    <wp:lineTo x="21643" y="0"/>
                    <wp:lineTo x="0" y="0"/>
                  </wp:wrapPolygon>
                </wp:wrapTight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993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E7889" w14:textId="5A832DC2" w:rsidR="00332A68" w:rsidRPr="008D74E7" w:rsidRDefault="00332A68" w:rsidP="00332A68">
                            <w:pPr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After the hand has been played, the user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 option to play another hand. Y will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continure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play, while N will take the user back to the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70C6" id="_x0000_s1027" type="#_x0000_t202" style="position:absolute;left:0;text-align:left;margin-left:33.8pt;margin-top:366.05pt;width:125.75pt;height:78.25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" fillcolor="white [3201]" strokecolor="#ddd [3204]" strokeweight="1pt">
                <v:textbox>
                  <w:txbxContent>
                    <w:p w14:paraId="249E7889" w14:textId="5A832DC2" w:rsidR="00332A68" w:rsidRPr="008D74E7" w:rsidRDefault="00332A68" w:rsidP="00332A68">
                      <w:pPr>
                        <w:spacing w:line="240" w:lineRule="auto"/>
                        <w:ind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After the hand has been played, the user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han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 option to play another hand. Y will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continure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play, while N will take the user back to the main menu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32A6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8CD6F0" wp14:editId="7B2AEF6E">
                <wp:simplePos x="0" y="0"/>
                <wp:positionH relativeFrom="column">
                  <wp:posOffset>2044065</wp:posOffset>
                </wp:positionH>
                <wp:positionV relativeFrom="paragraph">
                  <wp:posOffset>3557905</wp:posOffset>
                </wp:positionV>
                <wp:extent cx="476885" cy="1066800"/>
                <wp:effectExtent l="0" t="38100" r="5651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1C34" id="Straight Arrow Connector 49" o:spid="_x0000_s1026" type="#_x0000_t32" style="position:absolute;margin-left:160.95pt;margin-top:280.15pt;width:37.55pt;height:84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332A68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4BE0B5BC" wp14:editId="68AD920C">
                <wp:simplePos x="0" y="0"/>
                <wp:positionH relativeFrom="margin">
                  <wp:posOffset>422275</wp:posOffset>
                </wp:positionH>
                <wp:positionV relativeFrom="paragraph">
                  <wp:posOffset>3710305</wp:posOffset>
                </wp:positionV>
                <wp:extent cx="1620520" cy="707390"/>
                <wp:effectExtent l="0" t="0" r="17780" b="16510"/>
                <wp:wrapTight wrapText="bothSides">
                  <wp:wrapPolygon edited="0">
                    <wp:start x="0" y="0"/>
                    <wp:lineTo x="0" y="21522"/>
                    <wp:lineTo x="21583" y="21522"/>
                    <wp:lineTo x="21583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BA12" w14:textId="22B3748C" w:rsidR="00332A68" w:rsidRPr="008D74E7" w:rsidRDefault="00332A68" w:rsidP="00332A68">
                            <w:pPr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After the dealers’ cards are drawn a winner is calculated and the winnings are calculated, showing the new chip total.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B5BC" id="_x0000_s1028" type="#_x0000_t202" style="position:absolute;left:0;text-align:left;margin-left:33.25pt;margin-top:292.15pt;width:127.6pt;height:55.7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" fillcolor="white [3201]" strokecolor="#ddd [3204]" strokeweight="1pt">
                <v:textbox>
                  <w:txbxContent>
                    <w:p w14:paraId="559ABA12" w14:textId="22B3748C" w:rsidR="00332A68" w:rsidRPr="008D74E7" w:rsidRDefault="00332A68" w:rsidP="00332A68">
                      <w:pPr>
                        <w:spacing w:line="240" w:lineRule="auto"/>
                        <w:ind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After the dealers’ cards are drawn a winner is calculated and the winnings are calculated, showing the new chip total.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32A6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090B01" wp14:editId="65C8BAE9">
                <wp:simplePos x="0" y="0"/>
                <wp:positionH relativeFrom="column">
                  <wp:posOffset>2042465</wp:posOffset>
                </wp:positionH>
                <wp:positionV relativeFrom="paragraph">
                  <wp:posOffset>3104653</wp:posOffset>
                </wp:positionV>
                <wp:extent cx="477906" cy="613907"/>
                <wp:effectExtent l="0" t="38100" r="5588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06" cy="613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BEE3" id="Straight Arrow Connector 25" o:spid="_x0000_s1026" type="#_x0000_t32" style="position:absolute;margin-left:160.8pt;margin-top:244.45pt;width:37.65pt;height:48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D74E7" w:rsidRPr="008D74E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1A3367C8" wp14:editId="60B773B4">
                <wp:simplePos x="0" y="0"/>
                <wp:positionH relativeFrom="margin">
                  <wp:posOffset>357229</wp:posOffset>
                </wp:positionH>
                <wp:positionV relativeFrom="paragraph">
                  <wp:posOffset>2914871</wp:posOffset>
                </wp:positionV>
                <wp:extent cx="1684655" cy="707390"/>
                <wp:effectExtent l="0" t="0" r="10795" b="16510"/>
                <wp:wrapTight wrapText="bothSides">
                  <wp:wrapPolygon edited="0">
                    <wp:start x="0" y="0"/>
                    <wp:lineTo x="0" y="21522"/>
                    <wp:lineTo x="21494" y="21522"/>
                    <wp:lineTo x="21494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A495E" w14:textId="6AC1D382" w:rsidR="008D74E7" w:rsidRPr="008D74E7" w:rsidRDefault="008D74E7" w:rsidP="008D74E7">
                            <w:pPr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user enters H to draw another card or S to have the dealer draw their cards</w:t>
                            </w:r>
                            <w:r w:rsidR="00332A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If the user goes over 21, they lose and the game moves to the next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67C8" id="_x0000_s1029" type="#_x0000_t202" style="position:absolute;left:0;text-align:left;margin-left:28.15pt;margin-top:229.5pt;width:132.65pt;height:55.7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" fillcolor="white [3201]" strokecolor="#ddd [3204]" strokeweight="1pt">
                <v:textbox>
                  <w:txbxContent>
                    <w:p w14:paraId="6ACA495E" w14:textId="6AC1D382" w:rsidR="008D74E7" w:rsidRPr="008D74E7" w:rsidRDefault="008D74E7" w:rsidP="008D74E7">
                      <w:pPr>
                        <w:spacing w:line="240" w:lineRule="auto"/>
                        <w:ind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The user enters H to draw another card or S to have the dealer draw their cards</w:t>
                      </w:r>
                      <w:r w:rsidR="00332A68">
                        <w:rPr>
                          <w:rFonts w:ascii="Arial" w:hAnsi="Arial" w:cs="Arial"/>
                          <w:sz w:val="16"/>
                          <w:szCs w:val="16"/>
                        </w:rPr>
                        <w:t>. If the user goes over 21, they lose and the game moves to the next step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D74E7" w:rsidRPr="008D74E7">
        <w:rPr>
          <w:rFonts w:ascii="Arial" w:hAnsi="Arial" w:cs="Arial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4B0E5A1D" wp14:editId="78DEB247">
                <wp:simplePos x="0" y="0"/>
                <wp:positionH relativeFrom="margin">
                  <wp:posOffset>707280</wp:posOffset>
                </wp:positionH>
                <wp:positionV relativeFrom="paragraph">
                  <wp:posOffset>2580640</wp:posOffset>
                </wp:positionV>
                <wp:extent cx="1318895" cy="246380"/>
                <wp:effectExtent l="0" t="0" r="14605" b="20320"/>
                <wp:wrapTight wrapText="bothSides">
                  <wp:wrapPolygon edited="0">
                    <wp:start x="0" y="0"/>
                    <wp:lineTo x="0" y="21711"/>
                    <wp:lineTo x="21527" y="21711"/>
                    <wp:lineTo x="21527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1E43" w14:textId="569F713B" w:rsidR="008D74E7" w:rsidRPr="008D74E7" w:rsidRDefault="008D74E7" w:rsidP="008D74E7">
                            <w:pPr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user places their bet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5A1D" id="_x0000_s1030" type="#_x0000_t202" style="position:absolute;left:0;text-align:left;margin-left:55.7pt;margin-top:203.2pt;width:103.85pt;height:19.4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" fillcolor="white [3201]" strokecolor="#ddd [3204]" strokeweight="1pt">
                <v:textbox>
                  <w:txbxContent>
                    <w:p w14:paraId="59F21E43" w14:textId="569F713B" w:rsidR="008D74E7" w:rsidRPr="008D74E7" w:rsidRDefault="008D74E7" w:rsidP="008D74E7">
                      <w:pPr>
                        <w:spacing w:line="240" w:lineRule="auto"/>
                        <w:ind w:firstLin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The user places their bet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56B4E"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95A4E" wp14:editId="126A5198">
                <wp:simplePos x="0" y="0"/>
                <wp:positionH relativeFrom="margin">
                  <wp:posOffset>2519901</wp:posOffset>
                </wp:positionH>
                <wp:positionV relativeFrom="paragraph">
                  <wp:posOffset>3822369</wp:posOffset>
                </wp:positionV>
                <wp:extent cx="1359673" cy="274320"/>
                <wp:effectExtent l="0" t="0" r="1206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673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444D" w14:textId="6F7D28F0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 w:rsidR="00B8780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6B4E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Game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5A4E" id="_x0000_s1031" type="#_x0000_t202" style="position:absolute;left:0;text-align:left;margin-left:198.4pt;margin-top:300.95pt;width:107.0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" strokecolor="white [3212]">
                <v:textbox>
                  <w:txbxContent>
                    <w:p w14:paraId="5E74444D" w14:textId="6F7D28F0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 w:rsidR="00B8780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556B4E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Game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B74" w:rsidRPr="00FE36B6">
        <w:rPr>
          <w:rFonts w:ascii="Arial" w:hAnsi="Arial" w:cs="Arial"/>
        </w:rPr>
        <w:br w:type="page"/>
      </w:r>
    </w:p>
    <w:p w14:paraId="45E635C0" w14:textId="537D8D81" w:rsidR="00E24B74" w:rsidRPr="00FE36B6" w:rsidRDefault="004A7F97" w:rsidP="00E24B74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3" w:name="_Toc66203190"/>
      <w:r w:rsidRPr="00FE36B6">
        <w:rPr>
          <w:rFonts w:ascii="Arial" w:hAnsi="Arial" w:cs="Arial"/>
        </w:rPr>
        <w:lastRenderedPageBreak/>
        <w:t>Welcome Page/Enter Player Name</w:t>
      </w:r>
      <w:bookmarkEnd w:id="3"/>
    </w:p>
    <w:p w14:paraId="2A6F1C28" w14:textId="6D8976DB" w:rsidR="00E24B74" w:rsidRPr="00FE36B6" w:rsidRDefault="00E24B74" w:rsidP="0056512B">
      <w:pPr>
        <w:pStyle w:val="ListParagraph"/>
        <w:ind w:left="0" w:firstLine="360"/>
        <w:rPr>
          <w:rStyle w:val="fontstyle01"/>
          <w:rFonts w:ascii="Arial" w:hAnsi="Arial" w:cs="Arial"/>
          <w:color w:val="auto"/>
          <w:sz w:val="24"/>
          <w:szCs w:val="24"/>
        </w:rPr>
      </w:pPr>
      <w:r w:rsidRPr="00FE36B6">
        <w:rPr>
          <w:rFonts w:ascii="Arial" w:hAnsi="Arial" w:cs="Arial"/>
        </w:rPr>
        <w:t xml:space="preserve">Figure </w:t>
      </w:r>
      <w:r w:rsidR="0093625B">
        <w:rPr>
          <w:rFonts w:ascii="Arial" w:hAnsi="Arial" w:cs="Arial"/>
        </w:rPr>
        <w:t>2</w:t>
      </w:r>
      <w:r w:rsidR="00B66B90">
        <w:rPr>
          <w:rFonts w:ascii="Arial" w:hAnsi="Arial" w:cs="Arial"/>
        </w:rPr>
        <w:t xml:space="preserve"> show</w:t>
      </w:r>
      <w:r w:rsidR="00556B4E">
        <w:rPr>
          <w:rFonts w:ascii="Arial" w:hAnsi="Arial" w:cs="Arial"/>
        </w:rPr>
        <w:t>s</w:t>
      </w:r>
      <w:r w:rsidR="00B66B90">
        <w:rPr>
          <w:rFonts w:ascii="Arial" w:hAnsi="Arial" w:cs="Arial"/>
        </w:rPr>
        <w:t xml:space="preserve"> the initial running of the program welcoming the user to the game and asking for their name.</w:t>
      </w:r>
    </w:p>
    <w:p w14:paraId="674F0E3C" w14:textId="15374787" w:rsidR="00E24B74" w:rsidRPr="00FE36B6" w:rsidRDefault="006A3182" w:rsidP="00E24B74">
      <w:pPr>
        <w:ind w:firstLine="0"/>
        <w:rPr>
          <w:rStyle w:val="fontstyle01"/>
          <w:rFonts w:ascii="Arial" w:hAnsi="Arial" w:cs="Arial"/>
          <w:color w:val="auto"/>
          <w:sz w:val="24"/>
          <w:szCs w:val="24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697152" behindDoc="0" locked="0" layoutInCell="1" allowOverlap="1" wp14:anchorId="44876D33" wp14:editId="50A31B9D">
            <wp:simplePos x="0" y="0"/>
            <wp:positionH relativeFrom="margin">
              <wp:posOffset>295910</wp:posOffset>
            </wp:positionH>
            <wp:positionV relativeFrom="paragraph">
              <wp:posOffset>370840</wp:posOffset>
            </wp:positionV>
            <wp:extent cx="5490845" cy="32226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6D48C9EC" wp14:editId="4226D185">
                <wp:simplePos x="0" y="0"/>
                <wp:positionH relativeFrom="margin">
                  <wp:align>right</wp:align>
                </wp:positionH>
                <wp:positionV relativeFrom="page">
                  <wp:posOffset>5645150</wp:posOffset>
                </wp:positionV>
                <wp:extent cx="5925185" cy="274320"/>
                <wp:effectExtent l="0" t="0" r="18415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0D71" w14:textId="395B0649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66B9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2, Game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C9EC" id="_x0000_s1032" type="#_x0000_t202" style="position:absolute;margin-left:415.35pt;margin-top:444.5pt;width:466.55pt;height:2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" strokecolor="white [3212]">
                <v:textbox>
                  <w:txbxContent>
                    <w:p w14:paraId="4F520D71" w14:textId="395B0649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B66B9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2, Game start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FDA5BA7" w14:textId="17CDB8A1" w:rsidR="00E24B74" w:rsidRPr="00FE36B6" w:rsidRDefault="00E24B74" w:rsidP="004B09E0">
      <w:pPr>
        <w:rPr>
          <w:rStyle w:val="fontstyle01"/>
          <w:rFonts w:ascii="Arial" w:hAnsi="Arial" w:cs="Arial"/>
          <w:color w:val="auto"/>
          <w:sz w:val="24"/>
          <w:szCs w:val="24"/>
        </w:rPr>
      </w:pPr>
      <w:r w:rsidRPr="00FE36B6">
        <w:rPr>
          <w:rStyle w:val="fontstyle01"/>
          <w:rFonts w:ascii="Arial" w:hAnsi="Arial" w:cs="Arial"/>
          <w:color w:val="auto"/>
          <w:sz w:val="24"/>
          <w:szCs w:val="24"/>
        </w:rPr>
        <w:br w:type="page"/>
      </w:r>
    </w:p>
    <w:p w14:paraId="29C9885E" w14:textId="7FB24688" w:rsidR="00E24B74" w:rsidRPr="00FE36B6" w:rsidRDefault="004A7F97" w:rsidP="00E24B74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4" w:name="_Hlk62572180"/>
      <w:bookmarkStart w:id="5" w:name="_Toc66203191"/>
      <w:r w:rsidRPr="00FE36B6">
        <w:rPr>
          <w:rFonts w:ascii="Arial" w:hAnsi="Arial" w:cs="Arial"/>
        </w:rPr>
        <w:lastRenderedPageBreak/>
        <w:t>Enter a new user</w:t>
      </w:r>
      <w:bookmarkEnd w:id="5"/>
    </w:p>
    <w:bookmarkEnd w:id="4"/>
    <w:p w14:paraId="1609A18B" w14:textId="57A9BA85" w:rsidR="006A3182" w:rsidRPr="00FE36B6" w:rsidRDefault="001464CF" w:rsidP="006A3182">
      <w:pPr>
        <w:pStyle w:val="ListParagraph"/>
        <w:ind w:left="0" w:firstLine="720"/>
        <w:rPr>
          <w:rStyle w:val="fontstyle01"/>
          <w:rFonts w:ascii="Arial" w:hAnsi="Arial" w:cs="Arial"/>
          <w:color w:val="auto"/>
          <w:sz w:val="24"/>
          <w:szCs w:val="24"/>
        </w:rPr>
      </w:pPr>
      <w:r w:rsidRPr="00FE36B6">
        <w:rPr>
          <w:rStyle w:val="fontstyle01"/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531AAB46" wp14:editId="3BC59642">
            <wp:simplePos x="0" y="0"/>
            <wp:positionH relativeFrom="margin">
              <wp:posOffset>434975</wp:posOffset>
            </wp:positionH>
            <wp:positionV relativeFrom="paragraph">
              <wp:posOffset>945515</wp:posOffset>
            </wp:positionV>
            <wp:extent cx="5067935" cy="32861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8A8" w:rsidRPr="00FE36B6">
        <w:rPr>
          <w:rFonts w:ascii="Arial" w:hAnsi="Arial" w:cs="Arial"/>
        </w:rPr>
        <w:t xml:space="preserve">Figure </w:t>
      </w:r>
      <w:r w:rsidR="00B66B90">
        <w:rPr>
          <w:rFonts w:ascii="Arial" w:hAnsi="Arial" w:cs="Arial"/>
        </w:rPr>
        <w:t>3</w:t>
      </w:r>
      <w:r w:rsidR="00556B4E">
        <w:rPr>
          <w:rFonts w:ascii="Arial" w:hAnsi="Arial" w:cs="Arial"/>
        </w:rPr>
        <w:t xml:space="preserve"> shows the player entering a name that is not in the database. After entering the user in the database, the </w:t>
      </w:r>
      <w:r w:rsidR="00345940">
        <w:rPr>
          <w:rFonts w:ascii="Arial" w:hAnsi="Arial" w:cs="Arial"/>
        </w:rPr>
        <w:t>game creates their profile and starts them out with 500 chips.</w:t>
      </w:r>
    </w:p>
    <w:p w14:paraId="3381354C" w14:textId="0A87105D" w:rsidR="00E24B74" w:rsidRPr="00FE36B6" w:rsidRDefault="00E24B74" w:rsidP="00E24B74">
      <w:pPr>
        <w:rPr>
          <w:rFonts w:ascii="Arial" w:hAnsi="Arial" w:cs="Arial"/>
        </w:rPr>
      </w:pPr>
    </w:p>
    <w:p w14:paraId="70324195" w14:textId="21965E22" w:rsidR="00481B65" w:rsidRPr="00FE36B6" w:rsidRDefault="001464CF" w:rsidP="004A7F97">
      <w:pPr>
        <w:rPr>
          <w:rStyle w:val="fontstyle01"/>
          <w:rFonts w:ascii="Arial" w:hAnsi="Arial" w:cs="Arial"/>
          <w:color w:val="auto"/>
          <w:sz w:val="24"/>
          <w:szCs w:val="24"/>
        </w:rPr>
      </w:pPr>
      <w:r w:rsidRPr="00FE36B6">
        <w:rPr>
          <w:rStyle w:val="fontstyle01"/>
          <w:rFonts w:ascii="Arial" w:hAnsi="Arial" w:cs="Arial"/>
          <w:color w:val="auto"/>
          <w:sz w:val="24"/>
          <w:szCs w:val="24"/>
        </w:rPr>
        <w:br w:type="page"/>
      </w:r>
      <w:r w:rsidRPr="00FE36B6">
        <w:rPr>
          <w:rStyle w:val="fontstyle01"/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0021E265" wp14:editId="3EC87264">
                <wp:simplePos x="0" y="0"/>
                <wp:positionH relativeFrom="margin">
                  <wp:align>right</wp:align>
                </wp:positionH>
                <wp:positionV relativeFrom="page">
                  <wp:posOffset>5563235</wp:posOffset>
                </wp:positionV>
                <wp:extent cx="5925185" cy="274320"/>
                <wp:effectExtent l="0" t="0" r="18415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433F7" w14:textId="3555B7B1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34594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3, Name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E265" id="_x0000_s1033" type="#_x0000_t202" style="position:absolute;left:0;text-align:left;margin-left:415.35pt;margin-top:438.05pt;width:466.55pt;height:21.6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" strokecolor="white [3212]">
                <v:textbox>
                  <w:txbxContent>
                    <w:p w14:paraId="568433F7" w14:textId="3555B7B1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34594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3, Name enter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128BA35" w14:textId="6947AD92" w:rsidR="00185273" w:rsidRPr="00FE36B6" w:rsidRDefault="00476E20" w:rsidP="00E60494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6" w:name="_Toc66203192"/>
      <w:r w:rsidRPr="00FE36B6">
        <w:rPr>
          <w:rFonts w:ascii="Arial" w:hAnsi="Arial" w:cs="Arial"/>
        </w:rPr>
        <w:lastRenderedPageBreak/>
        <w:t>Blackjack</w:t>
      </w:r>
      <w:r w:rsidR="00770F1B" w:rsidRPr="00FE36B6">
        <w:rPr>
          <w:rFonts w:ascii="Arial" w:hAnsi="Arial" w:cs="Arial"/>
        </w:rPr>
        <w:t xml:space="preserve"> (Draw </w:t>
      </w:r>
      <w:r w:rsidRPr="00FE36B6">
        <w:rPr>
          <w:rFonts w:ascii="Arial" w:hAnsi="Arial" w:cs="Arial"/>
        </w:rPr>
        <w:t>Blackjack</w:t>
      </w:r>
      <w:r w:rsidR="00770F1B" w:rsidRPr="00FE36B6">
        <w:rPr>
          <w:rFonts w:ascii="Arial" w:hAnsi="Arial" w:cs="Arial"/>
        </w:rPr>
        <w:t>)</w:t>
      </w:r>
      <w:bookmarkEnd w:id="6"/>
    </w:p>
    <w:p w14:paraId="299373B5" w14:textId="56FE530C" w:rsidR="00E60494" w:rsidRPr="00FE36B6" w:rsidRDefault="00476E20" w:rsidP="0073172B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1" layoutInCell="1" allowOverlap="1" wp14:anchorId="4372074B" wp14:editId="2ACD1556">
                <wp:simplePos x="0" y="0"/>
                <wp:positionH relativeFrom="margin">
                  <wp:align>left</wp:align>
                </wp:positionH>
                <wp:positionV relativeFrom="page">
                  <wp:posOffset>8073390</wp:posOffset>
                </wp:positionV>
                <wp:extent cx="5925185" cy="274320"/>
                <wp:effectExtent l="0" t="0" r="18415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98D5" w14:textId="478287F8" w:rsidR="00476E20" w:rsidRPr="00E91869" w:rsidRDefault="00476E20" w:rsidP="00476E2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retrieved when play gets blackjack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074B" id="_x0000_s1034" type="#_x0000_t202" style="position:absolute;left:0;text-align:left;margin-left:0;margin-top:635.7pt;width:466.55pt;height:21.6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" strokecolor="white [3212]">
                <v:textbox>
                  <w:txbxContent>
                    <w:p w14:paraId="71C398D5" w14:textId="478287F8" w:rsidR="00476E20" w:rsidRPr="00E91869" w:rsidRDefault="00476E20" w:rsidP="00476E2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retrieved when play gets blackjack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345940" w:rsidRPr="00FE36B6"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04A8193B" wp14:editId="543BD05C">
            <wp:simplePos x="0" y="0"/>
            <wp:positionH relativeFrom="margin">
              <wp:posOffset>202676</wp:posOffset>
            </wp:positionH>
            <wp:positionV relativeFrom="paragraph">
              <wp:posOffset>1167461</wp:posOffset>
            </wp:positionV>
            <wp:extent cx="5665470" cy="31413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CF"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71AFE51F" wp14:editId="7B3E2718">
                <wp:simplePos x="0" y="0"/>
                <wp:positionH relativeFrom="margin">
                  <wp:posOffset>-71755</wp:posOffset>
                </wp:positionH>
                <wp:positionV relativeFrom="page">
                  <wp:posOffset>5572760</wp:posOffset>
                </wp:positionV>
                <wp:extent cx="5925185" cy="274320"/>
                <wp:effectExtent l="0" t="0" r="18415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C0353" w14:textId="59AE0FAD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34594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4, Player </w:t>
                            </w:r>
                            <w:r w:rsidR="00476E2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getting</w:t>
                            </w:r>
                            <w:r w:rsidR="0034594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E20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Blackjack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E51F" id="_x0000_s1035" type="#_x0000_t202" style="position:absolute;left:0;text-align:left;margin-left:-5.65pt;margin-top:438.8pt;width:466.5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" strokecolor="white [3212]">
                <v:textbox>
                  <w:txbxContent>
                    <w:p w14:paraId="2CEC0353" w14:textId="59AE0FAD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34594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4, Player </w:t>
                      </w:r>
                      <w:r w:rsidR="00476E2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getting</w:t>
                      </w:r>
                      <w:r w:rsidR="0034594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476E20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Blackjack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60494" w:rsidRPr="00FE36B6">
        <w:rPr>
          <w:rFonts w:ascii="Arial" w:hAnsi="Arial" w:cs="Arial"/>
        </w:rPr>
        <w:t xml:space="preserve">Figure </w:t>
      </w:r>
      <w:r w:rsidR="00345940">
        <w:rPr>
          <w:rFonts w:ascii="Arial" w:hAnsi="Arial" w:cs="Arial"/>
        </w:rPr>
        <w:t>4</w:t>
      </w:r>
      <w:r w:rsidR="006A3182" w:rsidRPr="00FE36B6">
        <w:rPr>
          <w:rFonts w:ascii="Arial" w:hAnsi="Arial" w:cs="Arial"/>
        </w:rPr>
        <w:t xml:space="preserve"> shows the </w:t>
      </w:r>
      <w:r w:rsidR="0093625B">
        <w:rPr>
          <w:rFonts w:ascii="Arial" w:hAnsi="Arial" w:cs="Arial"/>
        </w:rPr>
        <w:t xml:space="preserve">user </w:t>
      </w:r>
      <w:r w:rsidR="00345940">
        <w:rPr>
          <w:rFonts w:ascii="Arial" w:hAnsi="Arial" w:cs="Arial"/>
        </w:rPr>
        <w:t xml:space="preserve">placing a bet, then hitting </w:t>
      </w:r>
      <w:r>
        <w:rPr>
          <w:rFonts w:ascii="Arial" w:hAnsi="Arial" w:cs="Arial"/>
        </w:rPr>
        <w:t>Blackjack</w:t>
      </w:r>
      <w:r w:rsidR="00345940">
        <w:rPr>
          <w:rFonts w:ascii="Arial" w:hAnsi="Arial" w:cs="Arial"/>
        </w:rPr>
        <w:t xml:space="preserve">, winning two times what their bet was. Figure 5 shows the image that is retrieved from the S3 bucket that when the player gets </w:t>
      </w:r>
      <w:r>
        <w:rPr>
          <w:rFonts w:ascii="Arial" w:hAnsi="Arial" w:cs="Arial"/>
        </w:rPr>
        <w:t>Blackjack</w:t>
      </w:r>
      <w:r w:rsidR="00345940">
        <w:rPr>
          <w:rFonts w:ascii="Arial" w:hAnsi="Arial" w:cs="Arial"/>
        </w:rPr>
        <w:t>.</w:t>
      </w:r>
    </w:p>
    <w:p w14:paraId="53D81704" w14:textId="290C4687" w:rsidR="001147E5" w:rsidRPr="00FE36B6" w:rsidRDefault="00770F1B" w:rsidP="00E60494">
      <w:pPr>
        <w:ind w:firstLine="0"/>
        <w:rPr>
          <w:rStyle w:val="fontstyle01"/>
          <w:rFonts w:ascii="Arial" w:hAnsi="Arial" w:cs="Arial"/>
          <w:sz w:val="24"/>
          <w:szCs w:val="24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44256" behindDoc="1" locked="0" layoutInCell="1" allowOverlap="1" wp14:anchorId="7507A57B" wp14:editId="74188E37">
            <wp:simplePos x="0" y="0"/>
            <wp:positionH relativeFrom="margin">
              <wp:align>center</wp:align>
            </wp:positionH>
            <wp:positionV relativeFrom="paragraph">
              <wp:posOffset>3575216</wp:posOffset>
            </wp:positionV>
            <wp:extent cx="36004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86" y="2150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0B0" w:rsidRPr="00FE36B6">
        <w:rPr>
          <w:rStyle w:val="fontstyle01"/>
          <w:rFonts w:ascii="Arial" w:hAnsi="Arial" w:cs="Arial"/>
          <w:sz w:val="24"/>
          <w:szCs w:val="24"/>
        </w:rPr>
        <w:br w:type="page"/>
      </w:r>
    </w:p>
    <w:p w14:paraId="28E0D963" w14:textId="67A92729" w:rsidR="00E91869" w:rsidRPr="00FE36B6" w:rsidRDefault="00476E20" w:rsidP="00481B65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7" w:name="_Hlk62575424"/>
      <w:bookmarkStart w:id="8" w:name="_Toc66203193"/>
      <w:r w:rsidRPr="00FE36B6">
        <w:rPr>
          <w:rFonts w:ascii="Arial" w:hAnsi="Arial" w:cs="Arial"/>
        </w:rPr>
        <w:lastRenderedPageBreak/>
        <w:t>Blackjack</w:t>
      </w:r>
      <w:r w:rsidR="00770F1B" w:rsidRPr="00FE36B6">
        <w:rPr>
          <w:rFonts w:ascii="Arial" w:hAnsi="Arial" w:cs="Arial"/>
        </w:rPr>
        <w:t xml:space="preserve"> (Hit or Stand</w:t>
      </w:r>
      <w:r w:rsidR="00B17186" w:rsidRPr="00FE36B6">
        <w:rPr>
          <w:rFonts w:ascii="Arial" w:hAnsi="Arial" w:cs="Arial"/>
        </w:rPr>
        <w:t>/Lose</w:t>
      </w:r>
      <w:r w:rsidR="00770F1B" w:rsidRPr="00FE36B6">
        <w:rPr>
          <w:rFonts w:ascii="Arial" w:hAnsi="Arial" w:cs="Arial"/>
        </w:rPr>
        <w:t>)</w:t>
      </w:r>
      <w:bookmarkEnd w:id="8"/>
    </w:p>
    <w:bookmarkEnd w:id="7"/>
    <w:p w14:paraId="37A94D6C" w14:textId="4C721DAD" w:rsidR="004256BC" w:rsidRPr="00FE36B6" w:rsidRDefault="0093625B" w:rsidP="006A3182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633C3311" wp14:editId="54AB5AB7">
                <wp:simplePos x="0" y="0"/>
                <wp:positionH relativeFrom="margin">
                  <wp:align>right</wp:align>
                </wp:positionH>
                <wp:positionV relativeFrom="page">
                  <wp:posOffset>8114665</wp:posOffset>
                </wp:positionV>
                <wp:extent cx="5925185" cy="274320"/>
                <wp:effectExtent l="0" t="0" r="18415" b="1143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6F0E" w14:textId="74506100" w:rsidR="0093625B" w:rsidRPr="00E91869" w:rsidRDefault="0093625B" w:rsidP="0093625B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S3 retrieval when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los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to the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3311" id="_x0000_s1036" type="#_x0000_t202" style="position:absolute;left:0;text-align:left;margin-left:415.35pt;margin-top:638.95pt;width:466.55pt;height:21.6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" strokecolor="white [3212]">
                <v:textbox>
                  <w:txbxContent>
                    <w:p w14:paraId="760E6F0E" w14:textId="74506100" w:rsidR="0093625B" w:rsidRPr="00E91869" w:rsidRDefault="0093625B" w:rsidP="0093625B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S3 retrieval when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los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to the dealer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6A3182"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0F68A79E" wp14:editId="6627F115">
                <wp:simplePos x="0" y="0"/>
                <wp:positionH relativeFrom="margin">
                  <wp:align>right</wp:align>
                </wp:positionH>
                <wp:positionV relativeFrom="page">
                  <wp:posOffset>5453380</wp:posOffset>
                </wp:positionV>
                <wp:extent cx="5925185" cy="274320"/>
                <wp:effectExtent l="0" t="0" r="18415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9F0C" w14:textId="453F75BB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625B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lose to the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A79E" id="_x0000_s1037" type="#_x0000_t202" style="position:absolute;left:0;text-align:left;margin-left:415.35pt;margin-top:429.4pt;width:466.55pt;height:21.6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" strokecolor="white [3212]">
                <v:textbox>
                  <w:txbxContent>
                    <w:p w14:paraId="52029F0C" w14:textId="453F75BB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93625B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lose to the dealer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5760E" w:rsidRPr="00FE36B6">
        <w:rPr>
          <w:rFonts w:ascii="Arial" w:hAnsi="Arial" w:cs="Arial"/>
        </w:rPr>
        <w:t xml:space="preserve">Figure </w:t>
      </w:r>
      <w:r w:rsidR="006A3182" w:rsidRPr="00FE36B6">
        <w:rPr>
          <w:rFonts w:ascii="Arial" w:hAnsi="Arial" w:cs="Arial"/>
        </w:rPr>
        <w:t>6 shows</w:t>
      </w:r>
      <w:r w:rsidRPr="0093625B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user </w:t>
      </w:r>
      <w:r w:rsidRPr="0093625B">
        <w:rPr>
          <w:rFonts w:ascii="Arial" w:hAnsi="Arial" w:cs="Arial"/>
        </w:rPr>
        <w:t xml:space="preserve">placing a bet, then </w:t>
      </w:r>
      <w:r>
        <w:rPr>
          <w:rFonts w:ascii="Arial" w:hAnsi="Arial" w:cs="Arial"/>
        </w:rPr>
        <w:t>drawing and standing</w:t>
      </w:r>
      <w:r w:rsidRPr="009362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then losing to the dealer</w:t>
      </w:r>
      <w:r w:rsidRPr="0093625B">
        <w:rPr>
          <w:rFonts w:ascii="Arial" w:hAnsi="Arial" w:cs="Arial"/>
        </w:rPr>
        <w:t xml:space="preserve">. Figure </w:t>
      </w:r>
      <w:r>
        <w:rPr>
          <w:rFonts w:ascii="Arial" w:hAnsi="Arial" w:cs="Arial"/>
        </w:rPr>
        <w:t>7</w:t>
      </w:r>
      <w:r w:rsidRPr="0093625B">
        <w:rPr>
          <w:rFonts w:ascii="Arial" w:hAnsi="Arial" w:cs="Arial"/>
        </w:rPr>
        <w:t xml:space="preserve"> shows the image that is retrieved from the S3 bucket that when the player gets </w:t>
      </w:r>
      <w:r>
        <w:rPr>
          <w:rFonts w:ascii="Arial" w:hAnsi="Arial" w:cs="Arial"/>
        </w:rPr>
        <w:t>loses to the dealer</w:t>
      </w:r>
      <w:r w:rsidRPr="0093625B">
        <w:rPr>
          <w:rFonts w:ascii="Arial" w:hAnsi="Arial" w:cs="Arial"/>
        </w:rPr>
        <w:t>.</w:t>
      </w:r>
    </w:p>
    <w:p w14:paraId="4EBA8D69" w14:textId="4AA62E25" w:rsidR="00B17186" w:rsidRPr="00FE36B6" w:rsidRDefault="00B17186" w:rsidP="0093625B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45280" behindDoc="1" locked="0" layoutInCell="1" allowOverlap="1" wp14:anchorId="54054624" wp14:editId="01CF8F77">
            <wp:simplePos x="0" y="0"/>
            <wp:positionH relativeFrom="margin">
              <wp:align>center</wp:align>
            </wp:positionH>
            <wp:positionV relativeFrom="paragraph">
              <wp:posOffset>3464118</wp:posOffset>
            </wp:positionV>
            <wp:extent cx="36004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86" y="21512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54D60E21" wp14:editId="0CAB87D0">
            <wp:simplePos x="0" y="0"/>
            <wp:positionH relativeFrom="margin">
              <wp:posOffset>1320165</wp:posOffset>
            </wp:positionH>
            <wp:positionV relativeFrom="paragraph">
              <wp:posOffset>28575</wp:posOffset>
            </wp:positionV>
            <wp:extent cx="3310255" cy="3162300"/>
            <wp:effectExtent l="0" t="0" r="444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0B0" w:rsidRPr="00FE36B6">
        <w:rPr>
          <w:rFonts w:ascii="Arial" w:hAnsi="Arial" w:cs="Arial"/>
        </w:rPr>
        <w:br w:type="page"/>
      </w:r>
    </w:p>
    <w:p w14:paraId="79C4AFE9" w14:textId="75A856DA" w:rsidR="00D17B28" w:rsidRPr="00FE36B6" w:rsidRDefault="005841CD" w:rsidP="00481B65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9" w:name="_Toc66203194"/>
      <w:r w:rsidRPr="00FE36B6">
        <w:rPr>
          <w:rFonts w:ascii="Arial" w:hAnsi="Arial" w:cs="Arial"/>
        </w:rPr>
        <w:lastRenderedPageBreak/>
        <w:t>Blackjack</w:t>
      </w:r>
      <w:r w:rsidR="00B17186" w:rsidRPr="00FE36B6">
        <w:rPr>
          <w:rFonts w:ascii="Arial" w:hAnsi="Arial" w:cs="Arial"/>
        </w:rPr>
        <w:t xml:space="preserve"> (Hit or Stand/</w:t>
      </w:r>
      <w:r w:rsidR="00A43193" w:rsidRPr="00FE36B6">
        <w:rPr>
          <w:rFonts w:ascii="Arial" w:hAnsi="Arial" w:cs="Arial"/>
        </w:rPr>
        <w:t>Draw</w:t>
      </w:r>
      <w:r w:rsidR="00B17186" w:rsidRPr="00FE36B6">
        <w:rPr>
          <w:rFonts w:ascii="Arial" w:hAnsi="Arial" w:cs="Arial"/>
        </w:rPr>
        <w:t>)</w:t>
      </w:r>
      <w:bookmarkEnd w:id="9"/>
    </w:p>
    <w:p w14:paraId="40306F64" w14:textId="04D338E6" w:rsidR="00E60494" w:rsidRPr="00FE36B6" w:rsidRDefault="005841CD" w:rsidP="00A43193">
      <w:pPr>
        <w:rPr>
          <w:rFonts w:ascii="Arial" w:hAnsi="Arial" w:cs="Arial"/>
        </w:rPr>
      </w:pPr>
      <w:bookmarkStart w:id="10" w:name="_Hlk64992758"/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46304" behindDoc="1" locked="0" layoutInCell="1" allowOverlap="1" wp14:anchorId="6572C0BD" wp14:editId="436AAC83">
            <wp:simplePos x="0" y="0"/>
            <wp:positionH relativeFrom="margin">
              <wp:align>center</wp:align>
            </wp:positionH>
            <wp:positionV relativeFrom="paragraph">
              <wp:posOffset>4467915</wp:posOffset>
            </wp:positionV>
            <wp:extent cx="4200525" cy="3156585"/>
            <wp:effectExtent l="0" t="0" r="9525" b="5715"/>
            <wp:wrapTight wrapText="bothSides">
              <wp:wrapPolygon edited="0">
                <wp:start x="0" y="0"/>
                <wp:lineTo x="0" y="21509"/>
                <wp:lineTo x="21551" y="21509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4A608E3A" wp14:editId="366595C0">
                <wp:simplePos x="0" y="0"/>
                <wp:positionH relativeFrom="margin">
                  <wp:posOffset>-46990</wp:posOffset>
                </wp:positionH>
                <wp:positionV relativeFrom="margin">
                  <wp:align>bottom</wp:align>
                </wp:positionV>
                <wp:extent cx="5925185" cy="274320"/>
                <wp:effectExtent l="0" t="0" r="18415" b="1143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7F641" w14:textId="0B8D474C" w:rsidR="005841CD" w:rsidRPr="00E91869" w:rsidRDefault="005841CD" w:rsidP="005841C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draw with the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8E3A" id="_x0000_s1038" type="#_x0000_t202" style="position:absolute;left:0;text-align:left;margin-left:-3.7pt;margin-top:0;width:466.55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" strokecolor="white [3212]">
                <v:textbox>
                  <w:txbxContent>
                    <w:p w14:paraId="2A57F641" w14:textId="0B8D474C" w:rsidR="005841CD" w:rsidRPr="00E91869" w:rsidRDefault="005841CD" w:rsidP="005841C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draw with the dealer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3193" w:rsidRPr="00FE36B6">
        <w:rPr>
          <w:rFonts w:ascii="Arial" w:hAnsi="Arial" w:cs="Arial"/>
          <w:noProof/>
        </w:rPr>
        <w:drawing>
          <wp:anchor distT="0" distB="0" distL="114300" distR="114300" simplePos="0" relativeHeight="251716608" behindDoc="0" locked="0" layoutInCell="1" allowOverlap="1" wp14:anchorId="7544603F" wp14:editId="3E9640ED">
            <wp:simplePos x="0" y="0"/>
            <wp:positionH relativeFrom="margin">
              <wp:align>center</wp:align>
            </wp:positionH>
            <wp:positionV relativeFrom="paragraph">
              <wp:posOffset>928812</wp:posOffset>
            </wp:positionV>
            <wp:extent cx="3662045" cy="311277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25B" w:rsidRPr="0093625B">
        <w:rPr>
          <w:rFonts w:ascii="Arial" w:hAnsi="Arial" w:cs="Arial"/>
        </w:rPr>
        <w:t xml:space="preserve"> </w:t>
      </w:r>
      <w:r w:rsidR="0093625B" w:rsidRPr="0093625B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8</w:t>
      </w:r>
      <w:r w:rsidR="0093625B" w:rsidRPr="0093625B">
        <w:rPr>
          <w:rFonts w:ascii="Arial" w:hAnsi="Arial" w:cs="Arial"/>
        </w:rPr>
        <w:t xml:space="preserve"> shows the user placing a bet, then drawing and standing, then </w:t>
      </w:r>
      <w:r>
        <w:rPr>
          <w:rFonts w:ascii="Arial" w:hAnsi="Arial" w:cs="Arial"/>
        </w:rPr>
        <w:t>tying with the dealer receiving their bet back</w:t>
      </w:r>
      <w:r w:rsidR="0093625B" w:rsidRPr="0093625B">
        <w:rPr>
          <w:rFonts w:ascii="Arial" w:hAnsi="Arial" w:cs="Arial"/>
        </w:rPr>
        <w:t xml:space="preserve">. Figure </w:t>
      </w:r>
      <w:r>
        <w:rPr>
          <w:rFonts w:ascii="Arial" w:hAnsi="Arial" w:cs="Arial"/>
        </w:rPr>
        <w:t>9</w:t>
      </w:r>
      <w:r w:rsidR="0093625B" w:rsidRPr="0093625B">
        <w:rPr>
          <w:rFonts w:ascii="Arial" w:hAnsi="Arial" w:cs="Arial"/>
        </w:rPr>
        <w:t xml:space="preserve"> shows the image that is retrieved from the S3 bucket that when the player </w:t>
      </w:r>
      <w:r>
        <w:rPr>
          <w:rFonts w:ascii="Arial" w:hAnsi="Arial" w:cs="Arial"/>
        </w:rPr>
        <w:t>beats the dealer</w:t>
      </w:r>
      <w:r w:rsidR="006C7CFF" w:rsidRPr="00FE36B6">
        <w:rPr>
          <w:rFonts w:ascii="Arial" w:hAnsi="Arial" w:cs="Arial"/>
        </w:rPr>
        <w:t>.</w:t>
      </w:r>
      <w:r w:rsidR="001464CF"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4E68D990" wp14:editId="005AC36A">
                <wp:simplePos x="0" y="0"/>
                <wp:positionH relativeFrom="margin">
                  <wp:align>right</wp:align>
                </wp:positionH>
                <wp:positionV relativeFrom="margin">
                  <wp:posOffset>4389120</wp:posOffset>
                </wp:positionV>
                <wp:extent cx="5925185" cy="274320"/>
                <wp:effectExtent l="0" t="0" r="1841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0DA81" w14:textId="1DE0C1F1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841CD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41CD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Draw with the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D990" id="_x0000_s1039" type="#_x0000_t202" style="position:absolute;left:0;text-align:left;margin-left:415.35pt;margin-top:345.6pt;width:466.55pt;height:21.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" strokecolor="white [3212]">
                <v:textbox>
                  <w:txbxContent>
                    <w:p w14:paraId="0170DA81" w14:textId="1DE0C1F1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5841CD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5841CD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Draw with the dealer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4403E86" w14:textId="3DD5E838" w:rsidR="005A7ABE" w:rsidRPr="00FE36B6" w:rsidRDefault="000D50E3" w:rsidP="000D50E3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1" w:name="_Toc66203195"/>
      <w:bookmarkEnd w:id="10"/>
      <w:r w:rsidRPr="00FE36B6">
        <w:rPr>
          <w:rFonts w:ascii="Arial" w:hAnsi="Arial" w:cs="Arial"/>
        </w:rPr>
        <w:lastRenderedPageBreak/>
        <w:t>Black</w:t>
      </w:r>
      <w:r w:rsidR="00746856">
        <w:rPr>
          <w:rFonts w:ascii="Arial" w:hAnsi="Arial" w:cs="Arial"/>
        </w:rPr>
        <w:t>j</w:t>
      </w:r>
      <w:r w:rsidRPr="00FE36B6">
        <w:rPr>
          <w:rFonts w:ascii="Arial" w:hAnsi="Arial" w:cs="Arial"/>
        </w:rPr>
        <w:t>a</w:t>
      </w:r>
      <w:r w:rsidRPr="00FE36B6">
        <w:rPr>
          <w:rFonts w:ascii="Arial" w:hAnsi="Arial" w:cs="Arial"/>
        </w:rPr>
        <w:t>ck (Hit or Stand/</w:t>
      </w:r>
      <w:r w:rsidRPr="00FE36B6">
        <w:rPr>
          <w:rFonts w:ascii="Arial" w:hAnsi="Arial" w:cs="Arial"/>
        </w:rPr>
        <w:t>Win</w:t>
      </w:r>
      <w:r w:rsidRPr="00FE36B6">
        <w:rPr>
          <w:rFonts w:ascii="Arial" w:hAnsi="Arial" w:cs="Arial"/>
        </w:rPr>
        <w:t>)</w:t>
      </w:r>
      <w:bookmarkEnd w:id="11"/>
    </w:p>
    <w:p w14:paraId="2029971F" w14:textId="10D135CD" w:rsidR="00F86A6D" w:rsidRPr="00FE36B6" w:rsidRDefault="00F86A6D" w:rsidP="00F86A6D">
      <w:pPr>
        <w:rPr>
          <w:rFonts w:ascii="Arial" w:hAnsi="Arial" w:cs="Arial"/>
        </w:rPr>
      </w:pPr>
      <w:bookmarkStart w:id="12" w:name="_Hlk64992774"/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19680" behindDoc="0" locked="0" layoutInCell="1" allowOverlap="1" wp14:anchorId="55ECF2FD" wp14:editId="45EB1EE9">
            <wp:simplePos x="0" y="0"/>
            <wp:positionH relativeFrom="margin">
              <wp:posOffset>1444625</wp:posOffset>
            </wp:positionH>
            <wp:positionV relativeFrom="paragraph">
              <wp:posOffset>1072515</wp:posOffset>
            </wp:positionV>
            <wp:extent cx="3039745" cy="3140710"/>
            <wp:effectExtent l="0" t="0" r="8255" b="254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CD" w:rsidRPr="005841CD">
        <w:rPr>
          <w:rFonts w:ascii="Arial" w:hAnsi="Arial" w:cs="Arial"/>
        </w:rPr>
        <w:t xml:space="preserve">Figure </w:t>
      </w:r>
      <w:r w:rsidR="005841CD">
        <w:rPr>
          <w:rFonts w:ascii="Arial" w:hAnsi="Arial" w:cs="Arial"/>
        </w:rPr>
        <w:t>10</w:t>
      </w:r>
      <w:r w:rsidR="005841CD" w:rsidRPr="005841CD">
        <w:rPr>
          <w:rFonts w:ascii="Arial" w:hAnsi="Arial" w:cs="Arial"/>
        </w:rPr>
        <w:t xml:space="preserve"> shows the user placing a bet, then drawing and standing, then winning 1.5 times their bet. Figure </w:t>
      </w:r>
      <w:r w:rsidR="005841CD">
        <w:rPr>
          <w:rFonts w:ascii="Arial" w:hAnsi="Arial" w:cs="Arial"/>
        </w:rPr>
        <w:t>11</w:t>
      </w:r>
      <w:r w:rsidR="005841CD" w:rsidRPr="005841CD">
        <w:rPr>
          <w:rFonts w:ascii="Arial" w:hAnsi="Arial" w:cs="Arial"/>
        </w:rPr>
        <w:t xml:space="preserve"> shows the image that is retrieved from the S3 bucket that when the player beats the dealer.</w:t>
      </w:r>
    </w:p>
    <w:p w14:paraId="28AE2A41" w14:textId="2C9442CD" w:rsidR="00F86A6D" w:rsidRPr="00FE36B6" w:rsidRDefault="00F63F8E" w:rsidP="00F86A6D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4ED37DA0" wp14:editId="4F4EC960">
                <wp:simplePos x="0" y="0"/>
                <wp:positionH relativeFrom="margin">
                  <wp:align>right</wp:align>
                </wp:positionH>
                <wp:positionV relativeFrom="page">
                  <wp:posOffset>7473950</wp:posOffset>
                </wp:positionV>
                <wp:extent cx="5925185" cy="274320"/>
                <wp:effectExtent l="0" t="0" r="18415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3D116" w14:textId="2A571E07" w:rsidR="00F63F8E" w:rsidRPr="00E91869" w:rsidRDefault="00F63F8E" w:rsidP="00F63F8E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D29F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retrieval for when the user 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7DA0" id="_x0000_s1040" type="#_x0000_t202" style="position:absolute;left:0;text-align:left;margin-left:415.35pt;margin-top:588.5pt;width:466.55pt;height:21.6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" strokecolor="white [3212]">
                <v:textbox>
                  <w:txbxContent>
                    <w:p w14:paraId="0973D116" w14:textId="2A571E07" w:rsidR="00F63F8E" w:rsidRPr="00E91869" w:rsidRDefault="00F63F8E" w:rsidP="00F63F8E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ED29F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retrieval for when the user wins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0FD47340" wp14:editId="77498BE8">
                <wp:simplePos x="0" y="0"/>
                <wp:positionH relativeFrom="margin">
                  <wp:align>right</wp:align>
                </wp:positionH>
                <wp:positionV relativeFrom="page">
                  <wp:posOffset>5457190</wp:posOffset>
                </wp:positionV>
                <wp:extent cx="5925185" cy="274320"/>
                <wp:effectExtent l="0" t="0" r="18415" b="1143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30AD" w14:textId="35C5862C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746856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10,</w:t>
                            </w:r>
                            <w:r w:rsidR="0064693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29F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User beats the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7340" id="_x0000_s1041" type="#_x0000_t202" style="position:absolute;left:0;text-align:left;margin-left:415.35pt;margin-top:429.7pt;width:466.55pt;height:21.6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" strokecolor="white [3212]">
                <v:textbox>
                  <w:txbxContent>
                    <w:p w14:paraId="1F1530AD" w14:textId="35C5862C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746856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10,</w:t>
                      </w:r>
                      <w:r w:rsidR="0064693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ED29F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User beats the dealer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bookmarkEnd w:id="12"/>
    <w:p w14:paraId="76974604" w14:textId="48D2127E" w:rsidR="00F86A6D" w:rsidRPr="00FE36B6" w:rsidRDefault="00F86A6D" w:rsidP="00F86A6D">
      <w:pPr>
        <w:rPr>
          <w:rFonts w:ascii="Arial" w:hAnsi="Arial" w:cs="Arial"/>
        </w:rPr>
      </w:pPr>
    </w:p>
    <w:p w14:paraId="20ADD0E3" w14:textId="4A11C839" w:rsidR="00F86A6D" w:rsidRPr="00FE36B6" w:rsidRDefault="00F86A6D" w:rsidP="00F86A6D">
      <w:pPr>
        <w:rPr>
          <w:rFonts w:ascii="Arial" w:hAnsi="Arial" w:cs="Arial"/>
        </w:rPr>
      </w:pPr>
      <w:r w:rsidRPr="00FE36B6">
        <w:rPr>
          <w:rFonts w:ascii="Arial" w:hAnsi="Arial" w:cs="Arial"/>
        </w:rPr>
        <w:t> </w:t>
      </w:r>
    </w:p>
    <w:p w14:paraId="627953D0" w14:textId="4AE88F7C" w:rsidR="000D50E3" w:rsidRPr="00FE36B6" w:rsidRDefault="000D50E3" w:rsidP="000D50E3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63443AA8" wp14:editId="56D5700C">
            <wp:simplePos x="0" y="0"/>
            <wp:positionH relativeFrom="margin">
              <wp:align>center</wp:align>
            </wp:positionH>
            <wp:positionV relativeFrom="paragraph">
              <wp:posOffset>2570921</wp:posOffset>
            </wp:positionV>
            <wp:extent cx="2952750" cy="1524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CF" w:rsidRPr="00FE36B6">
        <w:rPr>
          <w:rFonts w:ascii="Arial" w:hAnsi="Arial" w:cs="Arial"/>
        </w:rPr>
        <w:br w:type="page"/>
      </w:r>
    </w:p>
    <w:p w14:paraId="16075A45" w14:textId="2A5D0932" w:rsidR="00B66B90" w:rsidRDefault="00556B4E" w:rsidP="00556B4E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3" w:name="_Toc66203196"/>
      <w:r w:rsidRPr="00556B4E">
        <w:rPr>
          <w:rFonts w:ascii="Arial" w:hAnsi="Arial" w:cs="Arial"/>
        </w:rPr>
        <w:lastRenderedPageBreak/>
        <w:t>Black</w:t>
      </w:r>
      <w:r w:rsidR="00746856">
        <w:rPr>
          <w:rFonts w:ascii="Arial" w:hAnsi="Arial" w:cs="Arial"/>
        </w:rPr>
        <w:t>j</w:t>
      </w:r>
      <w:r w:rsidRPr="00556B4E">
        <w:rPr>
          <w:rFonts w:ascii="Arial" w:hAnsi="Arial" w:cs="Arial"/>
        </w:rPr>
        <w:t>ack (Hit or Stand/Bust)</w:t>
      </w:r>
      <w:bookmarkEnd w:id="13"/>
    </w:p>
    <w:p w14:paraId="2FAB0AB3" w14:textId="377A6D53" w:rsidR="00556B4E" w:rsidRDefault="000C11E0" w:rsidP="00556B4E">
      <w:r>
        <w:rPr>
          <w:noProof/>
        </w:rPr>
        <w:drawing>
          <wp:anchor distT="0" distB="0" distL="114300" distR="114300" simplePos="0" relativeHeight="251771904" behindDoc="0" locked="0" layoutInCell="1" allowOverlap="1" wp14:anchorId="2CCCF927" wp14:editId="7E839BE7">
            <wp:simplePos x="0" y="0"/>
            <wp:positionH relativeFrom="margin">
              <wp:align>center</wp:align>
            </wp:positionH>
            <wp:positionV relativeFrom="paragraph">
              <wp:posOffset>1024531</wp:posOffset>
            </wp:positionV>
            <wp:extent cx="2857500" cy="27146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856">
        <w:rPr>
          <w:rFonts w:ascii="Arial" w:hAnsi="Arial" w:cs="Arial"/>
        </w:rPr>
        <w:t>Fi</w:t>
      </w:r>
      <w:r>
        <w:rPr>
          <w:rFonts w:ascii="Arial" w:hAnsi="Arial" w:cs="Arial"/>
        </w:rPr>
        <w:t>g</w:t>
      </w:r>
      <w:r w:rsidRPr="000C11E0">
        <w:rPr>
          <w:rFonts w:ascii="Arial" w:hAnsi="Arial" w:cs="Arial"/>
        </w:rPr>
        <w:t>ure 1</w:t>
      </w:r>
      <w:r>
        <w:rPr>
          <w:rFonts w:ascii="Arial" w:hAnsi="Arial" w:cs="Arial"/>
        </w:rPr>
        <w:t>2</w:t>
      </w:r>
      <w:r w:rsidRPr="000C11E0">
        <w:rPr>
          <w:rFonts w:ascii="Arial" w:hAnsi="Arial" w:cs="Arial"/>
        </w:rPr>
        <w:t xml:space="preserve"> shows the user placing a bet, then drawing </w:t>
      </w:r>
      <w:r w:rsidR="00730082">
        <w:rPr>
          <w:rFonts w:ascii="Arial" w:hAnsi="Arial" w:cs="Arial"/>
        </w:rPr>
        <w:t>until a bust occurred and they lost their bet</w:t>
      </w:r>
      <w:r w:rsidRPr="000C11E0">
        <w:rPr>
          <w:rFonts w:ascii="Arial" w:hAnsi="Arial" w:cs="Arial"/>
        </w:rPr>
        <w:t>. Figure 1</w:t>
      </w:r>
      <w:r>
        <w:rPr>
          <w:rFonts w:ascii="Arial" w:hAnsi="Arial" w:cs="Arial"/>
        </w:rPr>
        <w:t>3</w:t>
      </w:r>
      <w:r w:rsidRPr="000C11E0">
        <w:rPr>
          <w:rFonts w:ascii="Arial" w:hAnsi="Arial" w:cs="Arial"/>
        </w:rPr>
        <w:t xml:space="preserve"> shows the image that is retrieved from the S3 bucket that when the player </w:t>
      </w:r>
      <w:r w:rsidR="00730082">
        <w:rPr>
          <w:rFonts w:ascii="Arial" w:hAnsi="Arial" w:cs="Arial"/>
        </w:rPr>
        <w:t>busts</w:t>
      </w:r>
      <w:r>
        <w:rPr>
          <w:rFonts w:ascii="Arial" w:hAnsi="Arial" w:cs="Arial"/>
        </w:rPr>
        <w:t>.</w:t>
      </w:r>
    </w:p>
    <w:p w14:paraId="5591B851" w14:textId="7C066056" w:rsidR="00556B4E" w:rsidRDefault="00556B4E" w:rsidP="00556B4E"/>
    <w:p w14:paraId="27317404" w14:textId="676CA2B7" w:rsidR="00556B4E" w:rsidRDefault="00556B4E" w:rsidP="00556B4E"/>
    <w:p w14:paraId="4DAB47BB" w14:textId="7CBA0592" w:rsidR="00556B4E" w:rsidRPr="00556B4E" w:rsidRDefault="00556B4E" w:rsidP="00556B4E"/>
    <w:p w14:paraId="3C62A5C2" w14:textId="21BD9722" w:rsidR="00556B4E" w:rsidRPr="00556B4E" w:rsidRDefault="000C11E0" w:rsidP="00556B4E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015BC195" wp14:editId="32DA8805">
                <wp:simplePos x="0" y="0"/>
                <wp:positionH relativeFrom="margin">
                  <wp:align>right</wp:align>
                </wp:positionH>
                <wp:positionV relativeFrom="page">
                  <wp:posOffset>8082280</wp:posOffset>
                </wp:positionV>
                <wp:extent cx="5925185" cy="274320"/>
                <wp:effectExtent l="0" t="0" r="18415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B133" w14:textId="653A9E13" w:rsidR="000C11E0" w:rsidRPr="00E91869" w:rsidRDefault="000C11E0" w:rsidP="000C11E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3, </w:t>
                            </w:r>
                            <w:r w:rsidR="000D15F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retrieval when player busts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C195" id="_x0000_s1042" type="#_x0000_t202" style="position:absolute;left:0;text-align:left;margin-left:415.35pt;margin-top:636.4pt;width:466.55pt;height:21.6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" strokecolor="white [3212]">
                <v:textbox>
                  <w:txbxContent>
                    <w:p w14:paraId="0F4EB133" w14:textId="653A9E13" w:rsidR="000C11E0" w:rsidRPr="00E91869" w:rsidRDefault="000C11E0" w:rsidP="000C11E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3, </w:t>
                      </w:r>
                      <w:r w:rsidR="000D15F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retrieval when player busts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586CEA95" wp14:editId="6B57F89E">
                <wp:simplePos x="0" y="0"/>
                <wp:positionH relativeFrom="margin">
                  <wp:align>right</wp:align>
                </wp:positionH>
                <wp:positionV relativeFrom="page">
                  <wp:posOffset>4959350</wp:posOffset>
                </wp:positionV>
                <wp:extent cx="5925185" cy="274320"/>
                <wp:effectExtent l="0" t="0" r="18415" b="1143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54EAD" w14:textId="5DD267DD" w:rsidR="000C11E0" w:rsidRPr="00E91869" w:rsidRDefault="000C11E0" w:rsidP="000C11E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2, </w:t>
                            </w:r>
                            <w:r w:rsidR="007300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player drawing until bust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EA95" id="_x0000_s1043" type="#_x0000_t202" style="position:absolute;left:0;text-align:left;margin-left:415.35pt;margin-top:390.5pt;width:466.55pt;height:21.6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" strokecolor="white [3212]">
                <v:textbox>
                  <w:txbxContent>
                    <w:p w14:paraId="3B254EAD" w14:textId="5DD267DD" w:rsidR="000C11E0" w:rsidRPr="00E91869" w:rsidRDefault="000C11E0" w:rsidP="000C11E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2, </w:t>
                      </w:r>
                      <w:r w:rsidR="007300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player drawing until bust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4594DE7C" wp14:editId="23682061">
            <wp:simplePos x="0" y="0"/>
            <wp:positionH relativeFrom="margin">
              <wp:align>center</wp:align>
            </wp:positionH>
            <wp:positionV relativeFrom="paragraph">
              <wp:posOffset>2571143</wp:posOffset>
            </wp:positionV>
            <wp:extent cx="28670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B4E" w:rsidRPr="00556B4E">
        <w:rPr>
          <w:rFonts w:ascii="Arial" w:hAnsi="Arial" w:cs="Arial"/>
        </w:rPr>
        <w:br w:type="page"/>
      </w:r>
    </w:p>
    <w:p w14:paraId="7E118C39" w14:textId="54E68E5F" w:rsidR="005A7ABE" w:rsidRPr="00FE36B6" w:rsidRDefault="000D50E3" w:rsidP="005A7ABE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4" w:name="_Toc66203197"/>
      <w:r w:rsidRPr="00FE36B6">
        <w:rPr>
          <w:rFonts w:ascii="Arial" w:hAnsi="Arial" w:cs="Arial"/>
        </w:rPr>
        <w:lastRenderedPageBreak/>
        <w:t>Return to Main Menu</w:t>
      </w:r>
      <w:bookmarkEnd w:id="14"/>
    </w:p>
    <w:p w14:paraId="0390B0F8" w14:textId="66028E33" w:rsidR="00F86A6D" w:rsidRPr="00FE36B6" w:rsidRDefault="00F86A6D" w:rsidP="00F86A6D">
      <w:pPr>
        <w:rPr>
          <w:rFonts w:ascii="Arial" w:hAnsi="Arial" w:cs="Arial"/>
        </w:rPr>
      </w:pPr>
      <w:r w:rsidRPr="00FE36B6">
        <w:rPr>
          <w:rFonts w:ascii="Arial" w:hAnsi="Arial" w:cs="Arial"/>
        </w:rPr>
        <w:t xml:space="preserve">Figure </w:t>
      </w:r>
      <w:r w:rsidR="000D15F7">
        <w:rPr>
          <w:rFonts w:ascii="Arial" w:hAnsi="Arial" w:cs="Arial"/>
        </w:rPr>
        <w:t xml:space="preserve">14 shows what occurs when after the plays hand is over, </w:t>
      </w:r>
      <w:proofErr w:type="gramStart"/>
      <w:r w:rsidR="000D15F7">
        <w:rPr>
          <w:rFonts w:ascii="Arial" w:hAnsi="Arial" w:cs="Arial"/>
        </w:rPr>
        <w:t>If</w:t>
      </w:r>
      <w:proofErr w:type="gramEnd"/>
      <w:r w:rsidR="000D15F7">
        <w:rPr>
          <w:rFonts w:ascii="Arial" w:hAnsi="Arial" w:cs="Arial"/>
        </w:rPr>
        <w:t xml:space="preserve"> they enter “n” to not play again, taking them back to the main menu.</w:t>
      </w:r>
    </w:p>
    <w:p w14:paraId="45C089EC" w14:textId="57A6A645" w:rsidR="00F86A6D" w:rsidRPr="00FE36B6" w:rsidRDefault="006C7CFF" w:rsidP="00F86A6D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22752" behindDoc="0" locked="0" layoutInCell="1" allowOverlap="1" wp14:anchorId="0DACC340" wp14:editId="0D51D2A7">
            <wp:simplePos x="0" y="0"/>
            <wp:positionH relativeFrom="margin">
              <wp:posOffset>419735</wp:posOffset>
            </wp:positionH>
            <wp:positionV relativeFrom="paragraph">
              <wp:posOffset>187960</wp:posOffset>
            </wp:positionV>
            <wp:extent cx="5089525" cy="31648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9DF54" w14:textId="35C8538D" w:rsidR="00F86A6D" w:rsidRPr="00FE36B6" w:rsidRDefault="00F86A6D" w:rsidP="00F86A6D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113DDFCE" wp14:editId="4F84E1CA">
                <wp:simplePos x="0" y="0"/>
                <wp:positionH relativeFrom="margin">
                  <wp:align>right</wp:align>
                </wp:positionH>
                <wp:positionV relativeFrom="page">
                  <wp:posOffset>5322570</wp:posOffset>
                </wp:positionV>
                <wp:extent cx="5925185" cy="274320"/>
                <wp:effectExtent l="0" t="0" r="18415" b="114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6B7C" w14:textId="6C6825AB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D15F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14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15F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Player selects not to play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DFCE" id="_x0000_s1044" type="#_x0000_t202" style="position:absolute;left:0;text-align:left;margin-left:415.35pt;margin-top:419.1pt;width:466.55pt;height:21.6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" strokecolor="white [3212]">
                <v:textbox>
                  <w:txbxContent>
                    <w:p w14:paraId="5E596B7C" w14:textId="6C6825AB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0D15F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14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0D15F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Player selects not to play again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E4BF2FD" w14:textId="32B5AF8C" w:rsidR="001464CF" w:rsidRPr="00FE36B6" w:rsidRDefault="001464CF" w:rsidP="001464CF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1CD46D81" w14:textId="0E900F47" w:rsidR="000D50E3" w:rsidRPr="00FE36B6" w:rsidRDefault="000D50E3" w:rsidP="000D50E3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5" w:name="_Toc66203198"/>
      <w:r w:rsidRPr="00FE36B6">
        <w:rPr>
          <w:rFonts w:ascii="Arial" w:hAnsi="Arial" w:cs="Arial"/>
        </w:rPr>
        <w:lastRenderedPageBreak/>
        <w:t>Change Player</w:t>
      </w:r>
      <w:bookmarkEnd w:id="15"/>
    </w:p>
    <w:p w14:paraId="7236EA89" w14:textId="516F76D9" w:rsidR="00F86A6D" w:rsidRPr="00FE36B6" w:rsidRDefault="006C7CFF" w:rsidP="00F86A6D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25824" behindDoc="0" locked="0" layoutInCell="1" allowOverlap="1" wp14:anchorId="28CD4331" wp14:editId="6922AC17">
            <wp:simplePos x="0" y="0"/>
            <wp:positionH relativeFrom="margin">
              <wp:posOffset>1660525</wp:posOffset>
            </wp:positionH>
            <wp:positionV relativeFrom="paragraph">
              <wp:posOffset>1040765</wp:posOffset>
            </wp:positionV>
            <wp:extent cx="2607945" cy="3167380"/>
            <wp:effectExtent l="0" t="0" r="190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1" layoutInCell="1" allowOverlap="1" wp14:anchorId="74CDDBE8" wp14:editId="4DF16C96">
                <wp:simplePos x="0" y="0"/>
                <wp:positionH relativeFrom="margin">
                  <wp:posOffset>0</wp:posOffset>
                </wp:positionH>
                <wp:positionV relativeFrom="page">
                  <wp:posOffset>5487035</wp:posOffset>
                </wp:positionV>
                <wp:extent cx="5925185" cy="274320"/>
                <wp:effectExtent l="0" t="0" r="18415" b="114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9DB8" w14:textId="64D53532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776EE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15, Changing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DBE8" id="_x0000_s1045" type="#_x0000_t202" style="position:absolute;left:0;text-align:left;margin-left:0;margin-top:432.05pt;width:466.5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" strokecolor="white [3212]">
                <v:textbox>
                  <w:txbxContent>
                    <w:p w14:paraId="12C69DB8" w14:textId="64D53532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B776EE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15, Changing Player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 w:rsidRPr="00FE36B6">
        <w:rPr>
          <w:rFonts w:ascii="Arial" w:hAnsi="Arial" w:cs="Arial"/>
        </w:rPr>
        <w:t xml:space="preserve">Figure </w:t>
      </w:r>
      <w:r w:rsidR="0062527D">
        <w:rPr>
          <w:rFonts w:ascii="Arial" w:hAnsi="Arial" w:cs="Arial"/>
        </w:rPr>
        <w:t>15 shows the user changing to the user Tom, then showing how many chips Tom possesses.</w:t>
      </w:r>
    </w:p>
    <w:p w14:paraId="7A479E93" w14:textId="0FF26D6C" w:rsidR="00F86A6D" w:rsidRPr="00FE36B6" w:rsidRDefault="00F86A6D" w:rsidP="00F86A6D">
      <w:pPr>
        <w:rPr>
          <w:rFonts w:ascii="Arial" w:hAnsi="Arial" w:cs="Arial"/>
        </w:rPr>
      </w:pPr>
    </w:p>
    <w:p w14:paraId="6A928A0A" w14:textId="60CEE8D2" w:rsidR="00F86A6D" w:rsidRPr="00FE36B6" w:rsidRDefault="00F86A6D" w:rsidP="00F86A6D">
      <w:pPr>
        <w:rPr>
          <w:rFonts w:ascii="Arial" w:hAnsi="Arial" w:cs="Arial"/>
        </w:rPr>
      </w:pPr>
    </w:p>
    <w:p w14:paraId="56A6792D" w14:textId="4B838ADD" w:rsidR="001464CF" w:rsidRPr="00FE36B6" w:rsidRDefault="001464CF" w:rsidP="001464CF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78CEA09E" w14:textId="1F719A81" w:rsidR="005A7ABE" w:rsidRPr="00FE36B6" w:rsidRDefault="000D50E3" w:rsidP="005A7ABE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6" w:name="_Toc66203199"/>
      <w:r w:rsidRPr="00FE36B6">
        <w:rPr>
          <w:rFonts w:ascii="Arial" w:hAnsi="Arial" w:cs="Arial"/>
        </w:rPr>
        <w:lastRenderedPageBreak/>
        <w:t>See Chip Amount</w:t>
      </w:r>
      <w:bookmarkEnd w:id="16"/>
    </w:p>
    <w:p w14:paraId="4BB4A648" w14:textId="2E809C07" w:rsidR="00F86A6D" w:rsidRPr="00FE36B6" w:rsidRDefault="006C7CFF" w:rsidP="00F86A6D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28896" behindDoc="0" locked="0" layoutInCell="1" allowOverlap="1" wp14:anchorId="0664C3A4" wp14:editId="0CDFDB74">
            <wp:simplePos x="0" y="0"/>
            <wp:positionH relativeFrom="margin">
              <wp:posOffset>862965</wp:posOffset>
            </wp:positionH>
            <wp:positionV relativeFrom="paragraph">
              <wp:posOffset>1048385</wp:posOffset>
            </wp:positionV>
            <wp:extent cx="4203065" cy="3215640"/>
            <wp:effectExtent l="0" t="0" r="6985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7D76A60" wp14:editId="1701B0D4">
                <wp:simplePos x="0" y="0"/>
                <wp:positionH relativeFrom="margin">
                  <wp:posOffset>0</wp:posOffset>
                </wp:positionH>
                <wp:positionV relativeFrom="page">
                  <wp:posOffset>5650865</wp:posOffset>
                </wp:positionV>
                <wp:extent cx="5925185" cy="274320"/>
                <wp:effectExtent l="0" t="0" r="18415" b="114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B65B" w14:textId="405D5327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="0062527D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6, Chip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6A60" id="_x0000_s1046" type="#_x0000_t202" style="position:absolute;left:0;text-align:left;margin-left:0;margin-top:444.95pt;width:466.5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" strokecolor="white [3212]">
                <v:textbox>
                  <w:txbxContent>
                    <w:p w14:paraId="4BF5B65B" w14:textId="405D5327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="0062527D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6, Chip amount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 w:rsidRPr="00FE36B6">
        <w:rPr>
          <w:rFonts w:ascii="Arial" w:hAnsi="Arial" w:cs="Arial"/>
        </w:rPr>
        <w:t xml:space="preserve">Figure </w:t>
      </w:r>
      <w:r w:rsidR="009B3CD7" w:rsidRPr="009B3CD7">
        <w:rPr>
          <w:rFonts w:ascii="Arial" w:hAnsi="Arial" w:cs="Arial"/>
        </w:rPr>
        <w:t>16 shows when the user selects 3 from the menu, show</w:t>
      </w:r>
      <w:r w:rsidR="009B3CD7">
        <w:rPr>
          <w:rFonts w:ascii="Arial" w:hAnsi="Arial" w:cs="Arial"/>
        </w:rPr>
        <w:t>ing</w:t>
      </w:r>
      <w:r w:rsidR="009B3CD7" w:rsidRPr="009B3CD7">
        <w:rPr>
          <w:rFonts w:ascii="Arial" w:hAnsi="Arial" w:cs="Arial"/>
        </w:rPr>
        <w:t xml:space="preserve"> the current users chip count.</w:t>
      </w:r>
    </w:p>
    <w:p w14:paraId="26C0C296" w14:textId="1826C290" w:rsidR="00F86A6D" w:rsidRPr="00FE36B6" w:rsidRDefault="00F86A6D" w:rsidP="00F86A6D">
      <w:pPr>
        <w:rPr>
          <w:rFonts w:ascii="Arial" w:hAnsi="Arial" w:cs="Arial"/>
        </w:rPr>
      </w:pPr>
    </w:p>
    <w:p w14:paraId="2C270094" w14:textId="77777777" w:rsidR="00F86A6D" w:rsidRPr="00FE36B6" w:rsidRDefault="00F86A6D" w:rsidP="00F86A6D">
      <w:pPr>
        <w:rPr>
          <w:rFonts w:ascii="Arial" w:hAnsi="Arial" w:cs="Arial"/>
        </w:rPr>
      </w:pPr>
    </w:p>
    <w:p w14:paraId="79B7CE93" w14:textId="7C7CBE25" w:rsidR="001464CF" w:rsidRPr="00FE36B6" w:rsidRDefault="00F86A6D" w:rsidP="00F86A6D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314A7AFE" w14:textId="2547BE33" w:rsidR="005A7ABE" w:rsidRPr="00FE36B6" w:rsidRDefault="000D50E3" w:rsidP="005A7ABE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7" w:name="_Toc66203200"/>
      <w:r w:rsidRPr="00FE36B6">
        <w:rPr>
          <w:rFonts w:ascii="Arial" w:hAnsi="Arial" w:cs="Arial"/>
        </w:rPr>
        <w:lastRenderedPageBreak/>
        <w:t>See Win/Loss Record</w:t>
      </w:r>
      <w:bookmarkEnd w:id="17"/>
    </w:p>
    <w:p w14:paraId="1314C588" w14:textId="534CA496" w:rsidR="00F86A6D" w:rsidRPr="00FE36B6" w:rsidRDefault="00F86A6D" w:rsidP="009B3CD7">
      <w:pPr>
        <w:rPr>
          <w:rFonts w:ascii="Arial" w:hAnsi="Arial" w:cs="Arial"/>
        </w:rPr>
      </w:pPr>
      <w:r w:rsidRPr="00FE36B6">
        <w:rPr>
          <w:rFonts w:ascii="Arial" w:hAnsi="Arial" w:cs="Arial"/>
        </w:rPr>
        <w:t xml:space="preserve">Figure </w:t>
      </w:r>
      <w:r w:rsidR="006C7CFF" w:rsidRPr="00FE36B6">
        <w:rPr>
          <w:rFonts w:ascii="Arial" w:hAnsi="Arial" w:cs="Arial"/>
        </w:rPr>
        <w:t>1</w:t>
      </w:r>
      <w:r w:rsidR="009B3CD7">
        <w:rPr>
          <w:rFonts w:ascii="Arial" w:hAnsi="Arial" w:cs="Arial"/>
        </w:rPr>
        <w:t>7</w:t>
      </w:r>
      <w:r w:rsidR="009B3CD7" w:rsidRPr="009B3CD7">
        <w:rPr>
          <w:rFonts w:ascii="Arial" w:hAnsi="Arial" w:cs="Arial"/>
        </w:rPr>
        <w:t xml:space="preserve"> shows when the user selects </w:t>
      </w:r>
      <w:r w:rsidR="009B3CD7">
        <w:rPr>
          <w:rFonts w:ascii="Arial" w:hAnsi="Arial" w:cs="Arial"/>
        </w:rPr>
        <w:t>4</w:t>
      </w:r>
      <w:r w:rsidR="009B3CD7" w:rsidRPr="009B3CD7">
        <w:rPr>
          <w:rFonts w:ascii="Arial" w:hAnsi="Arial" w:cs="Arial"/>
        </w:rPr>
        <w:t xml:space="preserve"> from the menu, show</w:t>
      </w:r>
      <w:r w:rsidR="009B3CD7">
        <w:rPr>
          <w:rFonts w:ascii="Arial" w:hAnsi="Arial" w:cs="Arial"/>
        </w:rPr>
        <w:t>ing</w:t>
      </w:r>
      <w:r w:rsidR="009B3CD7" w:rsidRPr="009B3CD7">
        <w:rPr>
          <w:rFonts w:ascii="Arial" w:hAnsi="Arial" w:cs="Arial"/>
        </w:rPr>
        <w:t xml:space="preserve"> the current users </w:t>
      </w:r>
      <w:r w:rsidR="009B3CD7">
        <w:rPr>
          <w:rFonts w:ascii="Arial" w:hAnsi="Arial" w:cs="Arial"/>
        </w:rPr>
        <w:t>win/loss record</w:t>
      </w:r>
      <w:r w:rsidR="009B3CD7" w:rsidRPr="009B3CD7">
        <w:rPr>
          <w:rFonts w:ascii="Arial" w:hAnsi="Arial" w:cs="Arial"/>
        </w:rPr>
        <w:t>.</w:t>
      </w: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2DD851F9" wp14:editId="334E259E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5925185" cy="274320"/>
                <wp:effectExtent l="0" t="0" r="18415" b="1143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B505" w14:textId="2AE4B636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E32A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="006629D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7, </w:t>
                            </w:r>
                            <w:r w:rsidR="009B3CD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win/loss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1F9" id="_x0000_s1047" type="#_x0000_t202" style="position:absolute;left:0;text-align:left;margin-left:415.35pt;margin-top:392.05pt;width:466.55pt;height:21.6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" strokecolor="white [3212]">
                <v:textbox>
                  <w:txbxContent>
                    <w:p w14:paraId="1EEAB505" w14:textId="2AE4B636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5E32A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="006629D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7, </w:t>
                      </w:r>
                      <w:r w:rsidR="009B3CD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win/loss record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9BB2B66" w14:textId="14D4A2E6" w:rsidR="00F86A6D" w:rsidRPr="00FE36B6" w:rsidRDefault="009B3CD7" w:rsidP="009B3CD7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anchor distT="0" distB="0" distL="114300" distR="114300" simplePos="0" relativeHeight="251731968" behindDoc="0" locked="0" layoutInCell="1" allowOverlap="1" wp14:anchorId="10B64A56" wp14:editId="533BAF50">
            <wp:simplePos x="0" y="0"/>
            <wp:positionH relativeFrom="margin">
              <wp:posOffset>521860</wp:posOffset>
            </wp:positionH>
            <wp:positionV relativeFrom="paragraph">
              <wp:posOffset>315789</wp:posOffset>
            </wp:positionV>
            <wp:extent cx="4661535" cy="2567305"/>
            <wp:effectExtent l="0" t="0" r="5715" b="444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A6D" w:rsidRPr="00FE36B6">
        <w:rPr>
          <w:rFonts w:ascii="Arial" w:hAnsi="Arial" w:cs="Arial"/>
        </w:rPr>
        <w:br w:type="page"/>
      </w:r>
    </w:p>
    <w:p w14:paraId="34584642" w14:textId="6FBD56D5" w:rsidR="000D50E3" w:rsidRPr="00FE36B6" w:rsidRDefault="000D50E3" w:rsidP="000D50E3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8" w:name="_Toc66203201"/>
      <w:r w:rsidRPr="00FE36B6">
        <w:rPr>
          <w:rFonts w:ascii="Arial" w:hAnsi="Arial" w:cs="Arial"/>
        </w:rPr>
        <w:lastRenderedPageBreak/>
        <w:t>Reset Record</w:t>
      </w:r>
      <w:bookmarkEnd w:id="18"/>
    </w:p>
    <w:p w14:paraId="4DB90ADC" w14:textId="09D10602" w:rsidR="00FE36B6" w:rsidRPr="00FE36B6" w:rsidRDefault="009B3CD7" w:rsidP="00FE36B6">
      <w:pPr>
        <w:rPr>
          <w:rFonts w:ascii="Arial" w:hAnsi="Arial" w:cs="Arial"/>
        </w:rPr>
      </w:pPr>
      <w:r>
        <w:rPr>
          <w:rFonts w:ascii="Arial" w:hAnsi="Arial" w:cs="Arial"/>
        </w:rPr>
        <w:t>Figure 18</w:t>
      </w:r>
      <w:r w:rsidRPr="009B3CD7">
        <w:rPr>
          <w:rFonts w:ascii="Arial" w:hAnsi="Arial" w:cs="Arial"/>
        </w:rPr>
        <w:t xml:space="preserve"> shows when the user selects </w:t>
      </w:r>
      <w:r>
        <w:rPr>
          <w:rFonts w:ascii="Arial" w:hAnsi="Arial" w:cs="Arial"/>
        </w:rPr>
        <w:t>5</w:t>
      </w:r>
      <w:r w:rsidRPr="009B3CD7">
        <w:rPr>
          <w:rFonts w:ascii="Arial" w:hAnsi="Arial" w:cs="Arial"/>
        </w:rPr>
        <w:t xml:space="preserve"> from the menu, </w:t>
      </w:r>
      <w:r>
        <w:rPr>
          <w:rFonts w:ascii="Arial" w:hAnsi="Arial" w:cs="Arial"/>
        </w:rPr>
        <w:t xml:space="preserve">resetting the user’s win/loss record. </w:t>
      </w:r>
    </w:p>
    <w:p w14:paraId="66B5A752" w14:textId="2CF5DF88" w:rsidR="00FE36B6" w:rsidRDefault="00FE36B6" w:rsidP="00FE36B6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w:drawing>
          <wp:inline distT="0" distB="0" distL="0" distR="0" wp14:anchorId="34C11F0F" wp14:editId="0E9050D4">
            <wp:extent cx="4373592" cy="2829971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4803" cy="286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1F13" w14:textId="2C43DCF9" w:rsidR="009B3CD7" w:rsidRPr="00FE36B6" w:rsidRDefault="009B3CD7" w:rsidP="00FE36B6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42811639" wp14:editId="36C383BA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25185" cy="274320"/>
                <wp:effectExtent l="0" t="0" r="18415" b="1143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FE5C" w14:textId="58281462" w:rsidR="009B3CD7" w:rsidRPr="00E91869" w:rsidRDefault="009B3CD7" w:rsidP="009B3CD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reset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1639" id="_x0000_s1048" type="#_x0000_t202" style="position:absolute;left:0;text-align:left;margin-left:415.35pt;margin-top:0;width:466.55pt;height:21.6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" strokecolor="white [3212]">
                <v:textbox>
                  <w:txbxContent>
                    <w:p w14:paraId="13EDFE5C" w14:textId="58281462" w:rsidR="009B3CD7" w:rsidRPr="00E91869" w:rsidRDefault="009B3CD7" w:rsidP="009B3CD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reset record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10E6912E" w14:textId="063150D0" w:rsidR="009B3CD7" w:rsidRPr="00FE36B6" w:rsidRDefault="000D50E3" w:rsidP="009B3CD7">
      <w:pPr>
        <w:rPr>
          <w:rFonts w:ascii="Arial" w:hAnsi="Arial" w:cs="Arial"/>
        </w:rPr>
      </w:pPr>
      <w:r w:rsidRPr="00FE36B6">
        <w:rPr>
          <w:rFonts w:ascii="Arial" w:hAnsi="Arial" w:cs="Arial"/>
        </w:rPr>
        <w:br w:type="page"/>
      </w:r>
    </w:p>
    <w:p w14:paraId="5A006CD1" w14:textId="77777777" w:rsidR="000D50E3" w:rsidRPr="00FE36B6" w:rsidRDefault="000D50E3" w:rsidP="000D50E3">
      <w:pPr>
        <w:rPr>
          <w:rFonts w:ascii="Arial" w:hAnsi="Arial" w:cs="Arial"/>
        </w:rPr>
      </w:pPr>
    </w:p>
    <w:p w14:paraId="5D5B85BC" w14:textId="70C3134E" w:rsidR="000D50E3" w:rsidRPr="00FE36B6" w:rsidRDefault="000D50E3" w:rsidP="000D50E3">
      <w:pPr>
        <w:pStyle w:val="Heading1"/>
        <w:numPr>
          <w:ilvl w:val="0"/>
          <w:numId w:val="16"/>
        </w:numPr>
        <w:jc w:val="left"/>
        <w:rPr>
          <w:rFonts w:ascii="Arial" w:hAnsi="Arial" w:cs="Arial"/>
        </w:rPr>
      </w:pPr>
      <w:bookmarkStart w:id="19" w:name="_Toc66203202"/>
      <w:r w:rsidRPr="00FE36B6">
        <w:rPr>
          <w:rFonts w:ascii="Arial" w:hAnsi="Arial" w:cs="Arial"/>
        </w:rPr>
        <w:t>Exit the program</w:t>
      </w:r>
      <w:bookmarkEnd w:id="19"/>
    </w:p>
    <w:p w14:paraId="71374307" w14:textId="07DF8A1F" w:rsidR="005C2C89" w:rsidRPr="005C2C89" w:rsidRDefault="005C2C89" w:rsidP="005C2C89">
      <w:pPr>
        <w:rPr>
          <w:rFonts w:ascii="Arial" w:hAnsi="Arial" w:cs="Arial"/>
        </w:rPr>
      </w:pPr>
      <w:r w:rsidRPr="005C2C89">
        <w:rPr>
          <w:rFonts w:ascii="Arial" w:hAnsi="Arial" w:cs="Arial"/>
        </w:rPr>
        <w:t>Figure 1</w:t>
      </w:r>
      <w:r>
        <w:rPr>
          <w:rFonts w:ascii="Arial" w:hAnsi="Arial" w:cs="Arial"/>
        </w:rPr>
        <w:t>9</w:t>
      </w:r>
      <w:r w:rsidRPr="005C2C89">
        <w:rPr>
          <w:rFonts w:ascii="Arial" w:hAnsi="Arial" w:cs="Arial"/>
        </w:rPr>
        <w:t xml:space="preserve"> shows when the user selects </w:t>
      </w:r>
      <w:r>
        <w:rPr>
          <w:rFonts w:ascii="Arial" w:hAnsi="Arial" w:cs="Arial"/>
        </w:rPr>
        <w:t>6</w:t>
      </w:r>
      <w:r w:rsidRPr="005C2C89">
        <w:rPr>
          <w:rFonts w:ascii="Arial" w:hAnsi="Arial" w:cs="Arial"/>
        </w:rPr>
        <w:t xml:space="preserve"> from the menu, </w:t>
      </w:r>
      <w:r>
        <w:rPr>
          <w:rFonts w:ascii="Arial" w:hAnsi="Arial" w:cs="Arial"/>
        </w:rPr>
        <w:t>exiting the program.</w:t>
      </w:r>
    </w:p>
    <w:p w14:paraId="015E1C9F" w14:textId="70134745" w:rsidR="00A22176" w:rsidRDefault="00A22176">
      <w:pPr>
        <w:rPr>
          <w:rFonts w:ascii="Arial" w:hAnsi="Arial" w:cs="Arial"/>
        </w:rPr>
      </w:pPr>
    </w:p>
    <w:p w14:paraId="06C88B8E" w14:textId="56E810B8" w:rsidR="000D50E3" w:rsidRPr="00FE36B6" w:rsidRDefault="005C2C89">
      <w:pPr>
        <w:rPr>
          <w:rFonts w:ascii="Arial" w:hAnsi="Arial" w:cs="Arial"/>
        </w:rPr>
      </w:pPr>
      <w:r w:rsidRPr="00FE36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1FD63A70" wp14:editId="5A325DE0">
                <wp:simplePos x="0" y="0"/>
                <wp:positionH relativeFrom="margin">
                  <wp:align>right</wp:align>
                </wp:positionH>
                <wp:positionV relativeFrom="margin">
                  <wp:posOffset>3237230</wp:posOffset>
                </wp:positionV>
                <wp:extent cx="5925185" cy="274320"/>
                <wp:effectExtent l="0" t="0" r="18415" b="1143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2B25" w14:textId="577D0B20" w:rsidR="005C2C89" w:rsidRPr="00E91869" w:rsidRDefault="005C2C89" w:rsidP="005C2C8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19, exiting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3A70" id="_x0000_s1049" type="#_x0000_t202" style="position:absolute;left:0;text-align:left;margin-left:415.35pt;margin-top:254.9pt;width:466.55pt;height:21.6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pHLwIAAEw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" strokecolor="white [3212]">
                <v:textbox>
                  <w:txbxContent>
                    <w:p w14:paraId="6CB42B25" w14:textId="577D0B20" w:rsidR="005C2C89" w:rsidRPr="00E91869" w:rsidRDefault="005C2C89" w:rsidP="005C2C8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19, exiting the program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22176">
        <w:rPr>
          <w:noProof/>
        </w:rPr>
        <w:drawing>
          <wp:inline distT="0" distB="0" distL="0" distR="0" wp14:anchorId="76D4D693" wp14:editId="5E38B5F1">
            <wp:extent cx="4419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0E3" w:rsidRPr="00FE36B6">
        <w:rPr>
          <w:rFonts w:ascii="Arial" w:hAnsi="Arial" w:cs="Arial"/>
        </w:rPr>
        <w:br w:type="page"/>
      </w:r>
    </w:p>
    <w:p w14:paraId="172B1B98" w14:textId="77777777" w:rsidR="000D50E3" w:rsidRPr="00FE36B6" w:rsidRDefault="000D50E3" w:rsidP="000D50E3">
      <w:pPr>
        <w:rPr>
          <w:rFonts w:ascii="Arial" w:hAnsi="Arial" w:cs="Arial"/>
        </w:rPr>
      </w:pPr>
    </w:p>
    <w:p w14:paraId="12D3183E" w14:textId="3D579297" w:rsidR="00BF0B72" w:rsidRPr="00BF0B72" w:rsidRDefault="00ED1A2E" w:rsidP="00BF0B72">
      <w:pPr>
        <w:pStyle w:val="Heading1"/>
        <w:ind w:left="360"/>
        <w:jc w:val="left"/>
        <w:rPr>
          <w:rFonts w:ascii="Arial" w:hAnsi="Arial" w:cs="Arial"/>
        </w:rPr>
      </w:pPr>
      <w:bookmarkStart w:id="20" w:name="_Toc66203203"/>
      <w:r w:rsidRPr="00FE36B6">
        <w:rPr>
          <w:rFonts w:ascii="Arial" w:hAnsi="Arial" w:cs="Arial"/>
        </w:rPr>
        <w:t>References</w:t>
      </w:r>
      <w:bookmarkEnd w:id="20"/>
    </w:p>
    <w:p w14:paraId="364F1C54" w14:textId="0A0CD776" w:rsidR="00BF05E0" w:rsidRPr="00FE36B6" w:rsidRDefault="00B87807" w:rsidP="007933C5">
      <w:pPr>
        <w:ind w:left="720" w:hanging="720"/>
        <w:rPr>
          <w:rFonts w:ascii="Arial" w:hAnsi="Arial" w:cs="Arial"/>
        </w:rPr>
      </w:pPr>
      <w:proofErr w:type="gramStart"/>
      <w:r w:rsidRPr="00FE36B6">
        <w:rPr>
          <w:rFonts w:ascii="Arial" w:hAnsi="Arial" w:cs="Arial"/>
        </w:rPr>
        <w:t>MoviesCreateTable.py</w:t>
      </w:r>
      <w:r w:rsidR="001A5426" w:rsidRPr="00FE36B6">
        <w:rPr>
          <w:rFonts w:ascii="Arial" w:hAnsi="Arial" w:cs="Arial"/>
        </w:rPr>
        <w:t>[</w:t>
      </w:r>
      <w:proofErr w:type="gramEnd"/>
      <w:r w:rsidR="001A5426" w:rsidRPr="00FE36B6">
        <w:rPr>
          <w:rFonts w:ascii="Arial" w:hAnsi="Arial" w:cs="Arial"/>
        </w:rPr>
        <w:t>Source Code].http://aws.amazon.com/apache2.0/</w:t>
      </w:r>
    </w:p>
    <w:p w14:paraId="38884582" w14:textId="639F8DE9" w:rsidR="001A5426" w:rsidRDefault="00B87807" w:rsidP="00B87807">
      <w:pPr>
        <w:ind w:left="720" w:hanging="720"/>
        <w:rPr>
          <w:rFonts w:ascii="Arial" w:hAnsi="Arial" w:cs="Arial"/>
        </w:rPr>
      </w:pPr>
      <w:proofErr w:type="gramStart"/>
      <w:r w:rsidRPr="00FE36B6">
        <w:rPr>
          <w:rFonts w:ascii="Arial" w:hAnsi="Arial" w:cs="Arial"/>
        </w:rPr>
        <w:t>MoviesItemsOps1</w:t>
      </w:r>
      <w:r w:rsidR="00A7377B" w:rsidRPr="00FE36B6">
        <w:rPr>
          <w:rFonts w:ascii="Arial" w:hAnsi="Arial" w:cs="Arial"/>
        </w:rPr>
        <w:t>.py</w:t>
      </w:r>
      <w:r w:rsidR="001A5426" w:rsidRPr="00FE36B6">
        <w:rPr>
          <w:rFonts w:ascii="Arial" w:hAnsi="Arial" w:cs="Arial"/>
        </w:rPr>
        <w:t>[</w:t>
      </w:r>
      <w:proofErr w:type="gramEnd"/>
      <w:r w:rsidR="001A5426" w:rsidRPr="00FE36B6">
        <w:rPr>
          <w:rFonts w:ascii="Arial" w:hAnsi="Arial" w:cs="Arial"/>
        </w:rPr>
        <w:t>Source Code].http://aws.amazon.com/apache2.0/</w:t>
      </w:r>
    </w:p>
    <w:p w14:paraId="7B14026D" w14:textId="791D8754" w:rsidR="00BF0B72" w:rsidRPr="00FE36B6" w:rsidRDefault="00BF0B72" w:rsidP="00B87807">
      <w:pPr>
        <w:ind w:left="720" w:hanging="720"/>
        <w:rPr>
          <w:rFonts w:ascii="Arial" w:hAnsi="Arial" w:cs="Arial"/>
        </w:rPr>
      </w:pPr>
      <w:proofErr w:type="gramStart"/>
      <w:r w:rsidRPr="00BF0B72">
        <w:rPr>
          <w:rFonts w:ascii="Arial" w:hAnsi="Arial" w:cs="Arial"/>
        </w:rPr>
        <w:t>s3-python-example-download-file.py[</w:t>
      </w:r>
      <w:proofErr w:type="gramEnd"/>
      <w:r w:rsidRPr="00BF0B72">
        <w:rPr>
          <w:rFonts w:ascii="Arial" w:hAnsi="Arial" w:cs="Arial"/>
        </w:rPr>
        <w:t>Source Code].http://aws.amazon.com/apache2.0/</w:t>
      </w:r>
    </w:p>
    <w:p w14:paraId="23FED8D0" w14:textId="41118C62" w:rsidR="00925B08" w:rsidRPr="00FE36B6" w:rsidRDefault="00925B08" w:rsidP="00B87807">
      <w:pPr>
        <w:ind w:left="720" w:hanging="720"/>
        <w:rPr>
          <w:rFonts w:ascii="Arial" w:hAnsi="Arial" w:cs="Arial"/>
        </w:rPr>
      </w:pPr>
    </w:p>
    <w:sectPr w:rsidR="00925B08" w:rsidRPr="00FE36B6" w:rsidSect="00E56943">
      <w:headerReference w:type="default" r:id="rId28"/>
      <w:headerReference w:type="first" r:id="rId29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BB2A" w14:textId="77777777" w:rsidR="003C30C9" w:rsidRDefault="003C30C9">
      <w:pPr>
        <w:spacing w:line="240" w:lineRule="auto"/>
      </w:pPr>
      <w:r>
        <w:separator/>
      </w:r>
    </w:p>
    <w:p w14:paraId="699AF885" w14:textId="77777777" w:rsidR="003C30C9" w:rsidRDefault="003C30C9"/>
  </w:endnote>
  <w:endnote w:type="continuationSeparator" w:id="0">
    <w:p w14:paraId="34DC91BD" w14:textId="77777777" w:rsidR="003C30C9" w:rsidRDefault="003C30C9">
      <w:pPr>
        <w:spacing w:line="240" w:lineRule="auto"/>
      </w:pPr>
      <w:r>
        <w:continuationSeparator/>
      </w:r>
    </w:p>
    <w:p w14:paraId="0CCFDD8C" w14:textId="77777777" w:rsidR="003C30C9" w:rsidRDefault="003C3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A5855" w14:textId="77777777" w:rsidR="003C30C9" w:rsidRDefault="003C30C9">
      <w:pPr>
        <w:spacing w:line="240" w:lineRule="auto"/>
      </w:pPr>
      <w:r>
        <w:separator/>
      </w:r>
    </w:p>
    <w:p w14:paraId="627B8EDE" w14:textId="77777777" w:rsidR="003C30C9" w:rsidRDefault="003C30C9"/>
  </w:footnote>
  <w:footnote w:type="continuationSeparator" w:id="0">
    <w:p w14:paraId="510A4720" w14:textId="77777777" w:rsidR="003C30C9" w:rsidRDefault="003C30C9">
      <w:pPr>
        <w:spacing w:line="240" w:lineRule="auto"/>
      </w:pPr>
      <w:r>
        <w:continuationSeparator/>
      </w:r>
    </w:p>
    <w:p w14:paraId="1257659A" w14:textId="77777777" w:rsidR="003C30C9" w:rsidRDefault="003C3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2C4917EE" w:rsidR="00E81978" w:rsidRDefault="003C30C9">
    <w:pPr>
      <w:pStyle w:val="Header"/>
    </w:pPr>
    <w:sdt>
      <w:sdtPr>
        <w:rPr>
          <w:rFonts w:asciiTheme="majorHAnsi" w:eastAsiaTheme="majorEastAsia" w:hAnsiTheme="majorHAnsi" w:cstheme="majorBidi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481B65" w:rsidRPr="00481B65">
          <w:rPr>
            <w:rFonts w:asciiTheme="majorHAnsi" w:eastAsiaTheme="majorEastAsia" w:hAnsiTheme="majorHAnsi" w:cstheme="majorBidi"/>
          </w:rPr>
          <w:t>Homework</w:t>
        </w:r>
        <w:r w:rsidR="00AF46A0">
          <w:rPr>
            <w:rFonts w:asciiTheme="majorHAnsi" w:eastAsiaTheme="majorEastAsia" w:hAnsiTheme="majorHAnsi" w:cstheme="majorBidi"/>
          </w:rPr>
          <w:t>4</w:t>
        </w:r>
      </w:sdtContent>
    </w:sdt>
    <w:r w:rsidR="005D3A03">
      <w:rPr>
        <w:rStyle w:val="Strong"/>
      </w:rPr>
      <w:ptab w:relativeTo="margin" w:alignment="right" w:leader="none"/>
    </w:r>
    <w:r w:rsidR="00082334">
      <w:rPr>
        <w:rStyle w:val="Strong"/>
      </w:rPr>
      <w:fldChar w:fldCharType="begin"/>
    </w:r>
    <w:r w:rsidR="00082334">
      <w:rPr>
        <w:rStyle w:val="Strong"/>
      </w:rPr>
      <w:instrText xml:space="preserve"> PAGE   \* MERGEFORMAT </w:instrText>
    </w:r>
    <w:r w:rsidR="00082334">
      <w:rPr>
        <w:rStyle w:val="Strong"/>
      </w:rPr>
      <w:fldChar w:fldCharType="separate"/>
    </w:r>
    <w:r w:rsidR="00082334">
      <w:rPr>
        <w:rStyle w:val="Strong"/>
        <w:noProof/>
      </w:rPr>
      <w:t>1</w:t>
    </w:r>
    <w:r w:rsidR="00082334">
      <w:rPr>
        <w:rStyle w:val="Strong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145507E4" w:rsidR="00E81978" w:rsidRPr="0080495C" w:rsidRDefault="008E3F8B">
    <w:pPr>
      <w:pStyle w:val="Header"/>
      <w:rPr>
        <w:rStyle w:val="Strong"/>
        <w:caps w:val="0"/>
      </w:rPr>
    </w:pPr>
    <w:r>
      <w:t>Homework</w:t>
    </w:r>
    <w:r w:rsidR="00AF46A0">
      <w:t>4</w:t>
    </w:r>
    <w:r w:rsidR="005D3A03"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24B8D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73C"/>
    <w:multiLevelType w:val="hybridMultilevel"/>
    <w:tmpl w:val="8D06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97E12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1496C"/>
    <w:rsid w:val="00057D4F"/>
    <w:rsid w:val="00066813"/>
    <w:rsid w:val="00082334"/>
    <w:rsid w:val="00087F60"/>
    <w:rsid w:val="000C11E0"/>
    <w:rsid w:val="000D15F7"/>
    <w:rsid w:val="000D3F41"/>
    <w:rsid w:val="000D50E3"/>
    <w:rsid w:val="000F10A2"/>
    <w:rsid w:val="00104DD9"/>
    <w:rsid w:val="001147E5"/>
    <w:rsid w:val="00122E83"/>
    <w:rsid w:val="001464CF"/>
    <w:rsid w:val="00164519"/>
    <w:rsid w:val="00167FCC"/>
    <w:rsid w:val="00172B0E"/>
    <w:rsid w:val="00180E24"/>
    <w:rsid w:val="00184E87"/>
    <w:rsid w:val="00185273"/>
    <w:rsid w:val="001A5426"/>
    <w:rsid w:val="001B2C36"/>
    <w:rsid w:val="001C70F8"/>
    <w:rsid w:val="001D4B92"/>
    <w:rsid w:val="00203BB9"/>
    <w:rsid w:val="00205BEE"/>
    <w:rsid w:val="00230A9A"/>
    <w:rsid w:val="00231CC7"/>
    <w:rsid w:val="00332A68"/>
    <w:rsid w:val="003419AD"/>
    <w:rsid w:val="0034424C"/>
    <w:rsid w:val="00345940"/>
    <w:rsid w:val="00355DCA"/>
    <w:rsid w:val="00395531"/>
    <w:rsid w:val="003A6FE5"/>
    <w:rsid w:val="003B41DE"/>
    <w:rsid w:val="003C30C9"/>
    <w:rsid w:val="003C4A62"/>
    <w:rsid w:val="003D5EF4"/>
    <w:rsid w:val="004161A3"/>
    <w:rsid w:val="004256BC"/>
    <w:rsid w:val="004631EB"/>
    <w:rsid w:val="00465DA5"/>
    <w:rsid w:val="00476E20"/>
    <w:rsid w:val="00481B65"/>
    <w:rsid w:val="004A7F97"/>
    <w:rsid w:val="004B09E0"/>
    <w:rsid w:val="004C63AA"/>
    <w:rsid w:val="004D31D9"/>
    <w:rsid w:val="00551A02"/>
    <w:rsid w:val="005534FA"/>
    <w:rsid w:val="00553B28"/>
    <w:rsid w:val="00556B4E"/>
    <w:rsid w:val="0056512B"/>
    <w:rsid w:val="005841CD"/>
    <w:rsid w:val="005A7ABE"/>
    <w:rsid w:val="005C2C89"/>
    <w:rsid w:val="005D3A03"/>
    <w:rsid w:val="005D6E2B"/>
    <w:rsid w:val="005E32A7"/>
    <w:rsid w:val="006158A8"/>
    <w:rsid w:val="0062527D"/>
    <w:rsid w:val="00646932"/>
    <w:rsid w:val="006629D7"/>
    <w:rsid w:val="006656AD"/>
    <w:rsid w:val="006816F3"/>
    <w:rsid w:val="006925CC"/>
    <w:rsid w:val="006A3182"/>
    <w:rsid w:val="006C7CFF"/>
    <w:rsid w:val="006E04EA"/>
    <w:rsid w:val="006F7C48"/>
    <w:rsid w:val="00703F91"/>
    <w:rsid w:val="00730082"/>
    <w:rsid w:val="0073172B"/>
    <w:rsid w:val="00746856"/>
    <w:rsid w:val="00770F1B"/>
    <w:rsid w:val="007933C5"/>
    <w:rsid w:val="007B1C46"/>
    <w:rsid w:val="007D1C13"/>
    <w:rsid w:val="008002C0"/>
    <w:rsid w:val="00802470"/>
    <w:rsid w:val="0080495C"/>
    <w:rsid w:val="00845688"/>
    <w:rsid w:val="00851C0D"/>
    <w:rsid w:val="008526AA"/>
    <w:rsid w:val="00857520"/>
    <w:rsid w:val="00871C47"/>
    <w:rsid w:val="0088532D"/>
    <w:rsid w:val="008972ED"/>
    <w:rsid w:val="008C5323"/>
    <w:rsid w:val="008C5358"/>
    <w:rsid w:val="008D74E7"/>
    <w:rsid w:val="008E2ADF"/>
    <w:rsid w:val="008E3F8B"/>
    <w:rsid w:val="008F13C7"/>
    <w:rsid w:val="008F3613"/>
    <w:rsid w:val="00925B08"/>
    <w:rsid w:val="00932BC2"/>
    <w:rsid w:val="0093625B"/>
    <w:rsid w:val="0094540E"/>
    <w:rsid w:val="00986432"/>
    <w:rsid w:val="009A29C1"/>
    <w:rsid w:val="009A6A3B"/>
    <w:rsid w:val="009B3CD7"/>
    <w:rsid w:val="009D16DC"/>
    <w:rsid w:val="009D3C0E"/>
    <w:rsid w:val="009E08BE"/>
    <w:rsid w:val="009F022E"/>
    <w:rsid w:val="00A03B61"/>
    <w:rsid w:val="00A22176"/>
    <w:rsid w:val="00A37EF4"/>
    <w:rsid w:val="00A43193"/>
    <w:rsid w:val="00A464FB"/>
    <w:rsid w:val="00A534CF"/>
    <w:rsid w:val="00A7377B"/>
    <w:rsid w:val="00A80B02"/>
    <w:rsid w:val="00AF46A0"/>
    <w:rsid w:val="00AF4EB7"/>
    <w:rsid w:val="00B1131E"/>
    <w:rsid w:val="00B17186"/>
    <w:rsid w:val="00B2236A"/>
    <w:rsid w:val="00B35E60"/>
    <w:rsid w:val="00B63D2B"/>
    <w:rsid w:val="00B66B90"/>
    <w:rsid w:val="00B74D51"/>
    <w:rsid w:val="00B7673F"/>
    <w:rsid w:val="00B776EE"/>
    <w:rsid w:val="00B823AA"/>
    <w:rsid w:val="00B87807"/>
    <w:rsid w:val="00B87AAA"/>
    <w:rsid w:val="00B92D5F"/>
    <w:rsid w:val="00BA45DB"/>
    <w:rsid w:val="00BE4E1D"/>
    <w:rsid w:val="00BF05E0"/>
    <w:rsid w:val="00BF0B72"/>
    <w:rsid w:val="00BF12FD"/>
    <w:rsid w:val="00BF4184"/>
    <w:rsid w:val="00BF7F60"/>
    <w:rsid w:val="00BF7FD2"/>
    <w:rsid w:val="00C0601E"/>
    <w:rsid w:val="00C07E77"/>
    <w:rsid w:val="00C30A95"/>
    <w:rsid w:val="00C31919"/>
    <w:rsid w:val="00C31D30"/>
    <w:rsid w:val="00CA589D"/>
    <w:rsid w:val="00CD6E39"/>
    <w:rsid w:val="00CD70B0"/>
    <w:rsid w:val="00CF6E91"/>
    <w:rsid w:val="00D0441D"/>
    <w:rsid w:val="00D17B28"/>
    <w:rsid w:val="00D42BC0"/>
    <w:rsid w:val="00D5760E"/>
    <w:rsid w:val="00D81990"/>
    <w:rsid w:val="00D85B68"/>
    <w:rsid w:val="00DA2505"/>
    <w:rsid w:val="00DD591A"/>
    <w:rsid w:val="00E06748"/>
    <w:rsid w:val="00E24B74"/>
    <w:rsid w:val="00E32503"/>
    <w:rsid w:val="00E56943"/>
    <w:rsid w:val="00E6004D"/>
    <w:rsid w:val="00E60494"/>
    <w:rsid w:val="00E737C1"/>
    <w:rsid w:val="00E81978"/>
    <w:rsid w:val="00E91869"/>
    <w:rsid w:val="00ED1A2E"/>
    <w:rsid w:val="00ED29F7"/>
    <w:rsid w:val="00EF6804"/>
    <w:rsid w:val="00F2551C"/>
    <w:rsid w:val="00F379B7"/>
    <w:rsid w:val="00F525FA"/>
    <w:rsid w:val="00F63F8E"/>
    <w:rsid w:val="00F73C8D"/>
    <w:rsid w:val="00F76839"/>
    <w:rsid w:val="00F86A6D"/>
    <w:rsid w:val="00F96CA2"/>
    <w:rsid w:val="00FB1914"/>
    <w:rsid w:val="00FB47C1"/>
    <w:rsid w:val="00FC36B3"/>
    <w:rsid w:val="00FD5421"/>
    <w:rsid w:val="00FE36B6"/>
    <w:rsid w:val="00FF2002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1D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33C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C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E2ADF"/>
    <w:pPr>
      <w:spacing w:after="100"/>
    </w:pPr>
  </w:style>
  <w:style w:type="table" w:styleId="LightList-Accent3">
    <w:name w:val="Light List Accent 3"/>
    <w:basedOn w:val="TableNormal"/>
    <w:uiPriority w:val="61"/>
    <w:rsid w:val="00476E20"/>
    <w:pPr>
      <w:spacing w:line="240" w:lineRule="auto"/>
      <w:ind w:firstLine="0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106454"/>
    <w:rsid w:val="002679FE"/>
    <w:rsid w:val="00410B33"/>
    <w:rsid w:val="004A2558"/>
    <w:rsid w:val="004D2D0D"/>
    <w:rsid w:val="00524709"/>
    <w:rsid w:val="00626D0F"/>
    <w:rsid w:val="00845CD9"/>
    <w:rsid w:val="008F1AB4"/>
    <w:rsid w:val="009D5EC1"/>
    <w:rsid w:val="00A82F50"/>
    <w:rsid w:val="00CF54DD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1306</TotalTime>
  <Pages>17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Homework3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subject/>
  <dc:creator>Dan Beck</dc:creator>
  <cp:keywords/>
  <dc:description/>
  <cp:lastModifiedBy>Dan Beck</cp:lastModifiedBy>
  <cp:revision>10</cp:revision>
  <cp:lastPrinted>2021-02-23T22:53:00Z</cp:lastPrinted>
  <dcterms:created xsi:type="dcterms:W3CDTF">2021-03-09T05:13:00Z</dcterms:created>
  <dcterms:modified xsi:type="dcterms:W3CDTF">2021-03-10T03:01:00Z</dcterms:modified>
</cp:coreProperties>
</file>