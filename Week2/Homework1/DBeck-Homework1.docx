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81D6" w14:textId="3218C12D" w:rsidR="0080495C" w:rsidRPr="00EE69EA" w:rsidRDefault="0094540E" w:rsidP="0080495C">
      <w:pPr>
        <w:pStyle w:val="Title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Title:"/>
          <w:tag w:val="Title:"/>
          <w:id w:val="726351117"/>
          <w:placeholder>
            <w:docPart w:val="ED60FE3588254E6CA034139009E01D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E3F8B">
            <w:rPr>
              <w:b/>
              <w:bCs/>
              <w:sz w:val="28"/>
              <w:szCs w:val="28"/>
            </w:rPr>
            <w:t>Homework1</w:t>
          </w:r>
        </w:sdtContent>
      </w:sdt>
    </w:p>
    <w:p w14:paraId="59A5DB16" w14:textId="77777777" w:rsidR="0080495C" w:rsidRDefault="0080495C" w:rsidP="0080495C">
      <w:pPr>
        <w:pStyle w:val="Title2"/>
      </w:pPr>
      <w:r>
        <w:t>Dan Beck</w:t>
      </w:r>
    </w:p>
    <w:p w14:paraId="4AD2CDDB" w14:textId="057C9364" w:rsidR="0080495C" w:rsidRDefault="008E3F8B" w:rsidP="0080495C">
      <w:pPr>
        <w:pStyle w:val="Title2"/>
      </w:pPr>
      <w:r>
        <w:t>January 2</w:t>
      </w:r>
      <w:r w:rsidR="00481B65">
        <w:t>6</w:t>
      </w:r>
      <w:r>
        <w:t>, 2021</w:t>
      </w:r>
    </w:p>
    <w:p w14:paraId="143035DC" w14:textId="0BCF0BE0" w:rsidR="0080495C" w:rsidRDefault="0080495C" w:rsidP="0080495C">
      <w:pPr>
        <w:pStyle w:val="Title2"/>
      </w:pPr>
      <w:r>
        <w:t>SDEV-</w:t>
      </w:r>
      <w:r w:rsidR="008E3F8B">
        <w:t>400</w:t>
      </w:r>
      <w:r>
        <w:t xml:space="preserve"> </w:t>
      </w:r>
      <w:r w:rsidR="008E3F8B">
        <w:t>6</w:t>
      </w:r>
      <w:r>
        <w:t>380</w:t>
      </w:r>
    </w:p>
    <w:p w14:paraId="188EF099" w14:textId="3D49F5E7" w:rsidR="0080495C" w:rsidRDefault="0080495C" w:rsidP="0080495C">
      <w:pPr>
        <w:pStyle w:val="Title2"/>
      </w:pPr>
      <w:r>
        <w:t xml:space="preserve">Prof. </w:t>
      </w:r>
      <w:r w:rsidR="008E3F8B">
        <w:t>Errol Waithe</w:t>
      </w:r>
    </w:p>
    <w:p w14:paraId="2772E019" w14:textId="726CFE1A" w:rsidR="00E81978" w:rsidRDefault="0094540E" w:rsidP="0080495C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C965A5D24F0467499987C8D4B1E32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E3F8B">
            <w:t>Homework1</w:t>
          </w:r>
        </w:sdtContent>
      </w:sdt>
    </w:p>
    <w:p w14:paraId="116FD282" w14:textId="09C3419A" w:rsidR="00802470" w:rsidRPr="00802470" w:rsidRDefault="00481B65" w:rsidP="00066813">
      <w:pPr>
        <w:pStyle w:val="Heading1"/>
        <w:jc w:val="both"/>
      </w:pPr>
      <w:r>
        <w:t xml:space="preserve">Table of Contents for </w:t>
      </w:r>
      <w:r w:rsidR="006158A8">
        <w:t>Test Cases</w:t>
      </w:r>
    </w:p>
    <w:p w14:paraId="41749805" w14:textId="4E371827" w:rsidR="00481B65" w:rsidRDefault="00481B65" w:rsidP="00802470">
      <w:pPr>
        <w:numPr>
          <w:ilvl w:val="0"/>
          <w:numId w:val="18"/>
        </w:numPr>
      </w:pPr>
      <w:r>
        <w:t>Two created buckets with two folders in each bucket</w:t>
      </w:r>
    </w:p>
    <w:p w14:paraId="52FD7DCF" w14:textId="571057A9" w:rsidR="00481B65" w:rsidRDefault="00481B65" w:rsidP="00802470">
      <w:pPr>
        <w:numPr>
          <w:ilvl w:val="0"/>
          <w:numId w:val="18"/>
        </w:numPr>
      </w:pPr>
      <w:bookmarkStart w:id="0" w:name="_Hlk62570812"/>
      <w:r>
        <w:t xml:space="preserve">Adding </w:t>
      </w:r>
      <w:r w:rsidR="00E24B74">
        <w:t>two</w:t>
      </w:r>
      <w:r>
        <w:t xml:space="preserve"> pictures to each folder created</w:t>
      </w:r>
    </w:p>
    <w:bookmarkEnd w:id="0"/>
    <w:p w14:paraId="18C91865" w14:textId="774375F1" w:rsidR="00481B65" w:rsidRDefault="00CD70B0" w:rsidP="00CD70B0">
      <w:pPr>
        <w:pStyle w:val="ListParagraph"/>
        <w:numPr>
          <w:ilvl w:val="0"/>
          <w:numId w:val="18"/>
        </w:numPr>
      </w:pPr>
      <w:r w:rsidRPr="00CD70B0">
        <w:t xml:space="preserve">Menu </w:t>
      </w:r>
      <w:r w:rsidR="004D31D9">
        <w:t>after first</w:t>
      </w:r>
      <w:r w:rsidRPr="00CD70B0">
        <w:t xml:space="preserve"> run</w:t>
      </w:r>
      <w:r w:rsidR="004D31D9">
        <w:t>ning</w:t>
      </w:r>
      <w:r w:rsidRPr="00CD70B0">
        <w:t xml:space="preserve"> program</w:t>
      </w:r>
    </w:p>
    <w:p w14:paraId="10A66D91" w14:textId="4FD25B65" w:rsidR="00802470" w:rsidRDefault="00802470" w:rsidP="00802470">
      <w:pPr>
        <w:numPr>
          <w:ilvl w:val="0"/>
          <w:numId w:val="18"/>
        </w:numPr>
      </w:pPr>
      <w:r>
        <w:t>Create a</w:t>
      </w:r>
      <w:r w:rsidR="00B2236A">
        <w:t>n</w:t>
      </w:r>
      <w:r>
        <w:t xml:space="preserve"> S3 bucket</w:t>
      </w:r>
    </w:p>
    <w:p w14:paraId="1E83DC11" w14:textId="4F000BD2" w:rsidR="00802470" w:rsidRDefault="00802470" w:rsidP="00082334">
      <w:pPr>
        <w:numPr>
          <w:ilvl w:val="0"/>
          <w:numId w:val="18"/>
        </w:numPr>
      </w:pPr>
      <w:r w:rsidRPr="00802470">
        <w:t>Put</w:t>
      </w:r>
      <w:r>
        <w:t xml:space="preserve"> an</w:t>
      </w:r>
      <w:r w:rsidRPr="00802470">
        <w:t xml:space="preserve"> object in a previously created bucket</w:t>
      </w:r>
    </w:p>
    <w:p w14:paraId="4758156A" w14:textId="395D788F" w:rsidR="00082334" w:rsidRPr="00082334" w:rsidRDefault="00802470" w:rsidP="00082334">
      <w:pPr>
        <w:numPr>
          <w:ilvl w:val="0"/>
          <w:numId w:val="18"/>
        </w:numPr>
      </w:pPr>
      <w:r>
        <w:t xml:space="preserve">Delete an object in </w:t>
      </w:r>
      <w:r w:rsidR="00CD70B0">
        <w:t xml:space="preserve">a </w:t>
      </w:r>
      <w:r>
        <w:t>bucket</w:t>
      </w:r>
    </w:p>
    <w:p w14:paraId="193A6119" w14:textId="523703EF" w:rsidR="00082334" w:rsidRPr="00082334" w:rsidRDefault="00802470" w:rsidP="00082334">
      <w:pPr>
        <w:numPr>
          <w:ilvl w:val="0"/>
          <w:numId w:val="18"/>
        </w:numPr>
      </w:pPr>
      <w:r>
        <w:t>Delete a bucket</w:t>
      </w:r>
    </w:p>
    <w:p w14:paraId="5CC04FED" w14:textId="2C3E9397" w:rsidR="00802470" w:rsidRDefault="00802470" w:rsidP="00802470">
      <w:pPr>
        <w:numPr>
          <w:ilvl w:val="0"/>
          <w:numId w:val="18"/>
        </w:numPr>
      </w:pPr>
      <w:r w:rsidRPr="00802470">
        <w:t>Copi</w:t>
      </w:r>
      <w:bookmarkStart w:id="1" w:name="_Hlk62572317"/>
      <w:r w:rsidRPr="00802470">
        <w:t>es an object from one bucket to another</w:t>
      </w:r>
    </w:p>
    <w:p w14:paraId="74F52C50" w14:textId="05C35C45" w:rsidR="00802470" w:rsidRDefault="00802470" w:rsidP="00802470">
      <w:pPr>
        <w:numPr>
          <w:ilvl w:val="0"/>
          <w:numId w:val="18"/>
        </w:numPr>
      </w:pPr>
      <w:bookmarkStart w:id="2" w:name="_Hlk62572334"/>
      <w:bookmarkEnd w:id="1"/>
      <w:r w:rsidRPr="00802470">
        <w:t>Downloads an existing object from a bucket</w:t>
      </w:r>
    </w:p>
    <w:bookmarkEnd w:id="2"/>
    <w:p w14:paraId="31BA9566" w14:textId="18FD033E" w:rsidR="00802470" w:rsidRDefault="00802470" w:rsidP="00802470">
      <w:pPr>
        <w:numPr>
          <w:ilvl w:val="0"/>
          <w:numId w:val="18"/>
        </w:numPr>
      </w:pPr>
      <w:r w:rsidRPr="00802470">
        <w:t>Exit</w:t>
      </w:r>
      <w:r w:rsidR="00CD70B0">
        <w:t>ing</w:t>
      </w:r>
      <w:r w:rsidRPr="00802470">
        <w:t xml:space="preserve"> the program</w:t>
      </w:r>
    </w:p>
    <w:p w14:paraId="6E7DE612" w14:textId="020E6363" w:rsidR="00082334" w:rsidRPr="00082334" w:rsidRDefault="00802470" w:rsidP="00802470">
      <w:r>
        <w:br w:type="page"/>
      </w:r>
    </w:p>
    <w:p w14:paraId="5E48A2C3" w14:textId="5BB65052" w:rsidR="00481B65" w:rsidRDefault="00E24B74" w:rsidP="00481B65">
      <w:pPr>
        <w:pStyle w:val="Heading1"/>
        <w:numPr>
          <w:ilvl w:val="0"/>
          <w:numId w:val="16"/>
        </w:numPr>
        <w:jc w:val="left"/>
      </w:pPr>
      <w:r>
        <w:lastRenderedPageBreak/>
        <w:t xml:space="preserve">Two </w:t>
      </w:r>
      <w:r>
        <w:t>created buckets with two folders in each bucket</w:t>
      </w:r>
    </w:p>
    <w:p w14:paraId="09BFBC55" w14:textId="39D50E88" w:rsidR="00481B65" w:rsidRDefault="00E24B74" w:rsidP="00481B65">
      <w:r>
        <w:t>Figure 1 shows</w:t>
      </w:r>
      <w:r w:rsidR="00481B65">
        <w:t xml:space="preserve"> </w:t>
      </w:r>
      <w:r>
        <w:t>the creation of two buckets and two folders named Jobs and Support in each bucket.</w:t>
      </w:r>
    </w:p>
    <w:p w14:paraId="06F5EEC1" w14:textId="3A830799" w:rsidR="00E24B74" w:rsidRDefault="004D31D9" w:rsidP="004D31D9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095A4E" wp14:editId="4FC74B87">
                <wp:simplePos x="0" y="0"/>
                <wp:positionH relativeFrom="margin">
                  <wp:align>right</wp:align>
                </wp:positionH>
                <wp:positionV relativeFrom="paragraph">
                  <wp:posOffset>3918437</wp:posOffset>
                </wp:positionV>
                <wp:extent cx="5925312" cy="274320"/>
                <wp:effectExtent l="0" t="0" r="18415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4444D" w14:textId="64D07504" w:rsidR="00E60494" w:rsidRPr="00E91869" w:rsidRDefault="00E60494" w:rsidP="00E6049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1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D31D9" w:rsidRP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Two created buckets with two folders in each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95A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5pt;margin-top:308.55pt;width:466.55pt;height:21.6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" strokecolor="white [3212]">
                <v:textbox>
                  <w:txbxContent>
                    <w:p w14:paraId="5E74444D" w14:textId="64D07504" w:rsidR="00E60494" w:rsidRPr="00E91869" w:rsidRDefault="00E60494" w:rsidP="00E6049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1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4D31D9" w:rsidRP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Two created buckets with two folders in each bucket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B74">
        <w:rPr>
          <w:noProof/>
        </w:rPr>
        <w:drawing>
          <wp:inline distT="0" distB="0" distL="0" distR="0" wp14:anchorId="6B3D587F" wp14:editId="6C04F992">
            <wp:extent cx="341947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3F56" w14:textId="2C260201" w:rsidR="00E24B74" w:rsidRDefault="00E24B74" w:rsidP="004D31D9">
      <w:r>
        <w:br w:type="page"/>
      </w:r>
    </w:p>
    <w:p w14:paraId="45E635C0" w14:textId="42845E77" w:rsidR="00E24B74" w:rsidRDefault="00E24B74" w:rsidP="00E24B74">
      <w:pPr>
        <w:pStyle w:val="Heading1"/>
        <w:numPr>
          <w:ilvl w:val="0"/>
          <w:numId w:val="16"/>
        </w:numPr>
        <w:jc w:val="left"/>
      </w:pPr>
      <w:r>
        <w:lastRenderedPageBreak/>
        <w:t>Adding two folders to each bucket created</w:t>
      </w:r>
    </w:p>
    <w:p w14:paraId="2A6F1C28" w14:textId="06B509FE" w:rsidR="00E24B74" w:rsidRDefault="00E24B74" w:rsidP="00E24B74">
      <w:pPr>
        <w:pStyle w:val="ListParagraph"/>
        <w:rPr>
          <w:rStyle w:val="fontstyle01"/>
          <w:rFonts w:asciiTheme="minorHAnsi" w:hAnsiTheme="minorHAnsi"/>
          <w:color w:val="auto"/>
          <w:sz w:val="24"/>
          <w:szCs w:val="24"/>
        </w:rPr>
      </w:pPr>
      <w:r>
        <w:t xml:space="preserve">Figure </w:t>
      </w:r>
      <w:r>
        <w:t>2</w:t>
      </w:r>
      <w:r>
        <w:t xml:space="preserve"> shows the </w:t>
      </w:r>
      <w:r>
        <w:t>insertion of two objects in each of the created folders</w:t>
      </w:r>
      <w:r>
        <w:t>.</w:t>
      </w:r>
    </w:p>
    <w:p w14:paraId="674F0E3C" w14:textId="19DA7860" w:rsidR="00E24B74" w:rsidRDefault="00E60494" w:rsidP="00E24B74">
      <w:pPr>
        <w:ind w:firstLine="0"/>
        <w:rPr>
          <w:rStyle w:val="fontstyle01"/>
          <w:rFonts w:asciiTheme="minorHAnsi" w:hAnsiTheme="minorHAnsi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6D48C9EC" wp14:editId="4FEFFA5B">
                <wp:simplePos x="0" y="0"/>
                <wp:positionH relativeFrom="margin">
                  <wp:align>right</wp:align>
                </wp:positionH>
                <wp:positionV relativeFrom="page">
                  <wp:posOffset>7376160</wp:posOffset>
                </wp:positionV>
                <wp:extent cx="5925185" cy="274320"/>
                <wp:effectExtent l="0" t="0" r="18415" b="114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20D71" w14:textId="7B50ECFB" w:rsidR="00E60494" w:rsidRPr="00E91869" w:rsidRDefault="00E60494" w:rsidP="00E6049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2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insertion of two objects in each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C9EC" id="_x0000_s1027" type="#_x0000_t202" style="position:absolute;margin-left:415.35pt;margin-top:580.8pt;width:466.55pt;height:21.6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" strokecolor="white [3212]">
                <v:textbox>
                  <w:txbxContent>
                    <w:p w14:paraId="4F520D71" w14:textId="7B50ECFB" w:rsidR="00E60494" w:rsidRPr="00E91869" w:rsidRDefault="00E60494" w:rsidP="00E6049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2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insertion of two objects in each folder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24B74">
        <w:rPr>
          <w:noProof/>
        </w:rPr>
        <w:drawing>
          <wp:inline distT="0" distB="0" distL="0" distR="0" wp14:anchorId="44876D33" wp14:editId="30E3258C">
            <wp:extent cx="2419350" cy="576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CBC9" w14:textId="62D347BF" w:rsidR="00E24B74" w:rsidRDefault="00E24B74">
      <w:pPr>
        <w:rPr>
          <w:rStyle w:val="fontstyle01"/>
          <w:rFonts w:asciiTheme="minorHAnsi" w:hAnsi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/>
          <w:color w:val="auto"/>
          <w:sz w:val="24"/>
          <w:szCs w:val="24"/>
        </w:rPr>
        <w:br w:type="page"/>
      </w:r>
    </w:p>
    <w:p w14:paraId="4FDA5BA7" w14:textId="77777777" w:rsidR="00E24B74" w:rsidRPr="00E24B74" w:rsidRDefault="00E24B74" w:rsidP="00E24B74">
      <w:pPr>
        <w:ind w:firstLine="0"/>
        <w:rPr>
          <w:rStyle w:val="fontstyle01"/>
          <w:rFonts w:asciiTheme="minorHAnsi" w:hAnsiTheme="minorHAnsi"/>
          <w:color w:val="auto"/>
          <w:sz w:val="24"/>
          <w:szCs w:val="24"/>
        </w:rPr>
      </w:pPr>
    </w:p>
    <w:p w14:paraId="29C9885E" w14:textId="2D360F32" w:rsidR="00E24B74" w:rsidRDefault="00E24B74" w:rsidP="00E24B74">
      <w:pPr>
        <w:pStyle w:val="Heading1"/>
        <w:numPr>
          <w:ilvl w:val="0"/>
          <w:numId w:val="16"/>
        </w:numPr>
        <w:jc w:val="left"/>
      </w:pPr>
      <w:bookmarkStart w:id="3" w:name="_Hlk62572180"/>
      <w:r>
        <w:t>Menu</w:t>
      </w:r>
      <w:r w:rsidR="004D31D9">
        <w:t xml:space="preserve"> after</w:t>
      </w:r>
      <w:r>
        <w:t xml:space="preserve"> f</w:t>
      </w:r>
      <w:r w:rsidR="004D31D9">
        <w:t xml:space="preserve">irst </w:t>
      </w:r>
      <w:r>
        <w:t>run</w:t>
      </w:r>
      <w:r w:rsidR="004D31D9">
        <w:t>ning</w:t>
      </w:r>
      <w:r>
        <w:t xml:space="preserve"> program</w:t>
      </w:r>
    </w:p>
    <w:bookmarkEnd w:id="3"/>
    <w:p w14:paraId="3381354C" w14:textId="77548614" w:rsidR="00E24B74" w:rsidRDefault="006158A8" w:rsidP="00E24B74">
      <w:r>
        <w:t xml:space="preserve">Figure 3 shows the menu when successful </w:t>
      </w:r>
      <w:r w:rsidR="00E24B74">
        <w:t>running the program</w:t>
      </w:r>
      <w:r>
        <w:t xml:space="preserve"> occurs</w:t>
      </w:r>
      <w:r w:rsidR="0073172B">
        <w:t>.</w:t>
      </w:r>
    </w:p>
    <w:p w14:paraId="264F8F4B" w14:textId="2DD28E9E" w:rsidR="006158A8" w:rsidRDefault="00AF4EB7" w:rsidP="00AF4EB7">
      <w:pPr>
        <w:ind w:firstLine="0"/>
      </w:pPr>
      <w:r>
        <w:rPr>
          <w:noProof/>
        </w:rPr>
        <w:drawing>
          <wp:inline distT="0" distB="0" distL="0" distR="0" wp14:anchorId="01B60185" wp14:editId="3E64EEAF">
            <wp:extent cx="50292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7275" w14:textId="1A1EC9F0" w:rsidR="006158A8" w:rsidRDefault="00E60494">
      <w:pPr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2A35C6AB" wp14:editId="6C1356B9">
                <wp:simplePos x="0" y="0"/>
                <wp:positionH relativeFrom="margin">
                  <wp:posOffset>0</wp:posOffset>
                </wp:positionH>
                <wp:positionV relativeFrom="page">
                  <wp:posOffset>4731385</wp:posOffset>
                </wp:positionV>
                <wp:extent cx="5925185" cy="274320"/>
                <wp:effectExtent l="0" t="0" r="18415" b="114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F0350" w14:textId="1FAFFA10" w:rsidR="00E60494" w:rsidRPr="00E91869" w:rsidRDefault="00E60494" w:rsidP="00E6049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3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,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31D9" w:rsidRP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Menu after first running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C6AB" id="_x0000_s1028" type="#_x0000_t202" style="position:absolute;left:0;text-align:left;margin-left:0;margin-top:372.55pt;width:466.55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" strokecolor="white [3212]">
                <v:textbox>
                  <w:txbxContent>
                    <w:p w14:paraId="09AF0350" w14:textId="1FAFFA10" w:rsidR="00E60494" w:rsidRPr="00E91869" w:rsidRDefault="00E60494" w:rsidP="00E6049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3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,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</w:t>
                      </w:r>
                      <w:r w:rsidR="004D31D9" w:rsidRP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Menu after first running program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6158A8">
        <w:rPr>
          <w:rStyle w:val="fontstyle01"/>
          <w:rFonts w:asciiTheme="majorHAnsi" w:hAnsiTheme="majorHAnsi" w:cstheme="majorHAnsi"/>
          <w:sz w:val="24"/>
          <w:szCs w:val="24"/>
        </w:rPr>
        <w:br w:type="page"/>
      </w:r>
    </w:p>
    <w:p w14:paraId="3F2984F3" w14:textId="77777777" w:rsidR="00481B65" w:rsidRDefault="00481B65" w:rsidP="00481B65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</w:p>
    <w:p w14:paraId="7128BA35" w14:textId="382CCBCE" w:rsidR="00185273" w:rsidRDefault="00B2236A" w:rsidP="00E60494">
      <w:pPr>
        <w:pStyle w:val="Heading1"/>
        <w:numPr>
          <w:ilvl w:val="0"/>
          <w:numId w:val="16"/>
        </w:numPr>
        <w:jc w:val="left"/>
      </w:pPr>
      <w:r>
        <w:t>Create an S3 bucket</w:t>
      </w:r>
    </w:p>
    <w:p w14:paraId="299373B5" w14:textId="6E05CA9D" w:rsidR="00E60494" w:rsidRPr="00E60494" w:rsidRDefault="00E60494" w:rsidP="0073172B">
      <w:r>
        <w:t xml:space="preserve">Figure 3 shows what occurs when item </w:t>
      </w:r>
      <w:r>
        <w:t>three</w:t>
      </w:r>
      <w:r>
        <w:t xml:space="preserve"> is selected. </w:t>
      </w:r>
      <w:r>
        <w:t xml:space="preserve">An </w:t>
      </w:r>
      <w:proofErr w:type="spellStart"/>
      <w:r>
        <w:t>AccessDenied</w:t>
      </w:r>
      <w:proofErr w:type="spellEnd"/>
      <w:r>
        <w:t xml:space="preserve"> error occurs every time this is run. After researching the error, I am supposed to be able to change permissions in the IAM but I do not have access to that</w:t>
      </w:r>
      <w:r w:rsidR="0073172B">
        <w:t xml:space="preserve"> </w:t>
      </w:r>
      <w:r w:rsidR="0073172B">
        <w:t>(</w:t>
      </w:r>
      <w:r w:rsidR="0073172B" w:rsidRPr="001A5426">
        <w:t>create_bucket</w:t>
      </w:r>
      <w:r w:rsidR="0073172B">
        <w:t>.py</w:t>
      </w:r>
      <w:proofErr w:type="gramStart"/>
      <w:r w:rsidR="0073172B">
        <w:t>).</w:t>
      </w:r>
      <w:r>
        <w:t>.</w:t>
      </w:r>
      <w:proofErr w:type="gramEnd"/>
    </w:p>
    <w:p w14:paraId="53D81704" w14:textId="403EA9AA" w:rsidR="001147E5" w:rsidRDefault="00E60494" w:rsidP="00E60494">
      <w:pPr>
        <w:ind w:firstLine="0"/>
        <w:rPr>
          <w:rStyle w:val="fontstyle01"/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3EFFBF44" wp14:editId="1918CEBD">
                <wp:simplePos x="0" y="0"/>
                <wp:positionH relativeFrom="margin">
                  <wp:align>right</wp:align>
                </wp:positionH>
                <wp:positionV relativeFrom="page">
                  <wp:posOffset>4559300</wp:posOffset>
                </wp:positionV>
                <wp:extent cx="5925185" cy="274320"/>
                <wp:effectExtent l="0" t="0" r="18415" b="114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864C4" w14:textId="5A4D8DC7" w:rsidR="00E60494" w:rsidRPr="00E91869" w:rsidRDefault="00E60494" w:rsidP="00E6049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4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creating an S3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BF44" id="_x0000_s1029" type="#_x0000_t202" style="position:absolute;margin-left:415.35pt;margin-top:359pt;width:466.55pt;height:21.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" strokecolor="white [3212]">
                <v:textbox>
                  <w:txbxContent>
                    <w:p w14:paraId="5CF864C4" w14:textId="5A4D8DC7" w:rsidR="00E60494" w:rsidRPr="00E91869" w:rsidRDefault="00E60494" w:rsidP="00E6049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4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creating an S3 bucket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419DAD" wp14:editId="79E44528">
            <wp:extent cx="5943600" cy="1583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0B0">
        <w:rPr>
          <w:rStyle w:val="fontstyle01"/>
          <w:rFonts w:asciiTheme="majorHAnsi" w:hAnsiTheme="majorHAnsi" w:cstheme="majorHAnsi"/>
          <w:sz w:val="24"/>
          <w:szCs w:val="24"/>
        </w:rPr>
        <w:br w:type="page"/>
      </w:r>
    </w:p>
    <w:p w14:paraId="28E0D963" w14:textId="7C72A1BC" w:rsidR="00E91869" w:rsidRDefault="00CD70B0" w:rsidP="00481B65">
      <w:pPr>
        <w:pStyle w:val="Heading1"/>
        <w:numPr>
          <w:ilvl w:val="0"/>
          <w:numId w:val="16"/>
        </w:numPr>
        <w:jc w:val="left"/>
      </w:pPr>
      <w:bookmarkStart w:id="4" w:name="_Hlk62575424"/>
      <w:r w:rsidRPr="00802470">
        <w:lastRenderedPageBreak/>
        <w:t>Put</w:t>
      </w:r>
      <w:r>
        <w:t xml:space="preserve"> an</w:t>
      </w:r>
      <w:r w:rsidRPr="00802470">
        <w:t xml:space="preserve"> object in a previously created bucket</w:t>
      </w:r>
    </w:p>
    <w:bookmarkEnd w:id="4"/>
    <w:p w14:paraId="250E31E5" w14:textId="66BD44D4" w:rsidR="00B63D2B" w:rsidRDefault="00D5760E" w:rsidP="00BF12FD">
      <w:r>
        <w:t>Figure 3 shows what occurs when item two is selected</w:t>
      </w:r>
      <w:r w:rsidR="0001496C">
        <w:t>, then the second bucket being selected to be deleted.</w:t>
      </w:r>
      <w:r>
        <w:t xml:space="preserve"> No matter what file </w:t>
      </w:r>
      <w:r w:rsidR="00E60494">
        <w:t>location</w:t>
      </w:r>
      <w:r>
        <w:t xml:space="preserve"> that was entere</w:t>
      </w:r>
      <w:r w:rsidR="00E60494">
        <w:t>d, the code continued to come across errors</w:t>
      </w:r>
      <w:r w:rsidR="004631EB">
        <w:t xml:space="preserve"> (</w:t>
      </w:r>
      <w:r w:rsidR="004631EB">
        <w:t>put</w:t>
      </w:r>
      <w:r w:rsidR="004631EB" w:rsidRPr="001A5426">
        <w:t>_</w:t>
      </w:r>
      <w:r w:rsidR="004631EB">
        <w:t>object.py</w:t>
      </w:r>
      <w:r w:rsidR="004631EB">
        <w:t>)</w:t>
      </w:r>
      <w:r w:rsidR="00E60494">
        <w:t>.</w:t>
      </w:r>
    </w:p>
    <w:p w14:paraId="37A94D6C" w14:textId="47F2F8B4" w:rsidR="004256BC" w:rsidRDefault="00D5760E" w:rsidP="004256BC">
      <w:pPr>
        <w:ind w:firstLine="0"/>
      </w:pPr>
      <w:r>
        <w:rPr>
          <w:noProof/>
        </w:rPr>
        <w:drawing>
          <wp:inline distT="0" distB="0" distL="0" distR="0" wp14:anchorId="4F3BE828" wp14:editId="48462D68">
            <wp:extent cx="50292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680E" w14:textId="384FB5D0" w:rsidR="00CD70B0" w:rsidRPr="00E91869" w:rsidRDefault="00E60494" w:rsidP="00E6049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905CA18" wp14:editId="0E345312">
                <wp:simplePos x="0" y="0"/>
                <wp:positionH relativeFrom="margin">
                  <wp:align>right</wp:align>
                </wp:positionH>
                <wp:positionV relativeFrom="page">
                  <wp:posOffset>4620895</wp:posOffset>
                </wp:positionV>
                <wp:extent cx="5925185" cy="274320"/>
                <wp:effectExtent l="0" t="0" r="18415" b="114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80B34" w14:textId="35D28596" w:rsidR="00E60494" w:rsidRPr="00E91869" w:rsidRDefault="00E60494" w:rsidP="00E6049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01496C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3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D31D9" w:rsidRP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Put an object in a previously created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CA18" id="_x0000_s1030" type="#_x0000_t202" style="position:absolute;left:0;text-align:left;margin-left:415.35pt;margin-top:363.85pt;width:466.55pt;height:21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" strokecolor="white [3212]">
                <v:textbox>
                  <w:txbxContent>
                    <w:p w14:paraId="2AC80B34" w14:textId="35D28596" w:rsidR="00E60494" w:rsidRPr="00E91869" w:rsidRDefault="00E60494" w:rsidP="00E6049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01496C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3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4D31D9" w:rsidRP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Put an object in a previously created bucket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CD70B0">
        <w:br w:type="page"/>
      </w:r>
    </w:p>
    <w:p w14:paraId="79C4AFE9" w14:textId="5EB550F5" w:rsidR="00D17B28" w:rsidRDefault="00CD70B0" w:rsidP="00481B65">
      <w:pPr>
        <w:pStyle w:val="Heading1"/>
        <w:numPr>
          <w:ilvl w:val="0"/>
          <w:numId w:val="16"/>
        </w:numPr>
        <w:jc w:val="left"/>
      </w:pPr>
      <w:r>
        <w:lastRenderedPageBreak/>
        <w:t>Delete an object in a bucket</w:t>
      </w:r>
    </w:p>
    <w:p w14:paraId="3C9BD059" w14:textId="5CEE6C12" w:rsidR="00851C0D" w:rsidRDefault="0001496C">
      <w:r>
        <w:t xml:space="preserve">Figure 4 shows what happens when item three is selected, then the </w:t>
      </w:r>
      <w:r w:rsidR="00932BC2">
        <w:t xml:space="preserve">first </w:t>
      </w:r>
      <w:r>
        <w:t>bucket is selected to delete from. After the name of the file is inserted to be deleted, the program shows a success prompt. Figure 5 shows that the file has been deleted from the bucket</w:t>
      </w:r>
      <w:r w:rsidR="0073172B">
        <w:t xml:space="preserve"> (</w:t>
      </w:r>
      <w:r w:rsidR="0073172B">
        <w:t>delete_object.py</w:t>
      </w:r>
      <w:r w:rsidR="0073172B">
        <w:t>)</w:t>
      </w:r>
      <w:r>
        <w:t>.</w:t>
      </w:r>
    </w:p>
    <w:p w14:paraId="42650EC7" w14:textId="0A9062F6" w:rsidR="00E60494" w:rsidRDefault="00E60494" w:rsidP="00E60494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E7054" wp14:editId="058F9B32">
                <wp:simplePos x="0" y="0"/>
                <wp:positionH relativeFrom="margin">
                  <wp:align>right</wp:align>
                </wp:positionH>
                <wp:positionV relativeFrom="paragraph">
                  <wp:posOffset>2334644</wp:posOffset>
                </wp:positionV>
                <wp:extent cx="5925312" cy="274320"/>
                <wp:effectExtent l="0" t="0" r="18415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41B51" w14:textId="3341B9EC" w:rsidR="00E60494" w:rsidRPr="00E91869" w:rsidRDefault="00E60494" w:rsidP="00E6049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01496C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4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D31D9" w:rsidRP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Delete an object in a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7054" id="_x0000_s1031" type="#_x0000_t202" style="position:absolute;margin-left:415.35pt;margin-top:183.85pt;width:466.55pt;height:21.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" strokecolor="white [3212]">
                <v:textbox>
                  <w:txbxContent>
                    <w:p w14:paraId="17A41B51" w14:textId="3341B9EC" w:rsidR="00E60494" w:rsidRPr="00E91869" w:rsidRDefault="00E60494" w:rsidP="00E6049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01496C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4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4D31D9" w:rsidRP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Delete an object in a bucket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CFE611" wp14:editId="2F7EA931">
            <wp:extent cx="3558125" cy="23622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B41A" w14:textId="4F9C52E1" w:rsidR="00E60494" w:rsidRDefault="00E60494" w:rsidP="00E60494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6AEEC" wp14:editId="78986CBC">
                <wp:simplePos x="0" y="0"/>
                <wp:positionH relativeFrom="margin">
                  <wp:posOffset>10013</wp:posOffset>
                </wp:positionH>
                <wp:positionV relativeFrom="paragraph">
                  <wp:posOffset>3925998</wp:posOffset>
                </wp:positionV>
                <wp:extent cx="5925312" cy="274320"/>
                <wp:effectExtent l="0" t="0" r="18415" b="1143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E2BB8" w14:textId="70102D76" w:rsidR="00E60494" w:rsidRPr="00E91869" w:rsidRDefault="00E60494" w:rsidP="00E60494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01496C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5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bucket after file has been deleted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AEEC" id="_x0000_s1032" type="#_x0000_t202" style="position:absolute;margin-left:.8pt;margin-top:309.15pt;width:466.5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" strokecolor="white [3212]">
                <v:textbox>
                  <w:txbxContent>
                    <w:p w14:paraId="1D2E2BB8" w14:textId="70102D76" w:rsidR="00E60494" w:rsidRPr="00E91869" w:rsidRDefault="00E60494" w:rsidP="00E60494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01496C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5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bucket after file has been deleted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1A900F" wp14:editId="639EFBC2">
            <wp:extent cx="5343525" cy="380645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489" cy="381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6F64" w14:textId="77777777" w:rsidR="00E60494" w:rsidRDefault="00E60494" w:rsidP="00E60494">
      <w:pPr>
        <w:ind w:firstLine="0"/>
      </w:pPr>
    </w:p>
    <w:p w14:paraId="2137CA11" w14:textId="08BBDFF5" w:rsidR="00CD70B0" w:rsidRDefault="00851C0D" w:rsidP="00CD70B0">
      <w:pPr>
        <w:pStyle w:val="Heading1"/>
        <w:numPr>
          <w:ilvl w:val="0"/>
          <w:numId w:val="16"/>
        </w:numPr>
        <w:jc w:val="left"/>
      </w:pPr>
      <w:r>
        <w:lastRenderedPageBreak/>
        <w:t xml:space="preserve"> </w:t>
      </w:r>
      <w:r w:rsidR="00CD70B0">
        <w:t>Delete a</w:t>
      </w:r>
      <w:r w:rsidR="00CD70B0">
        <w:t xml:space="preserve"> bucket</w:t>
      </w:r>
    </w:p>
    <w:p w14:paraId="0268315B" w14:textId="1878A633" w:rsidR="0001496C" w:rsidRDefault="004D31D9" w:rsidP="004D31D9">
      <w:bookmarkStart w:id="5" w:name="_Hlk62577618"/>
      <w:r>
        <w:t>Figure 6 shows the bucket in the S3 before the code is executed</w:t>
      </w:r>
      <w:r>
        <w:t xml:space="preserve">. </w:t>
      </w:r>
      <w:r>
        <w:t xml:space="preserve">Figure </w:t>
      </w:r>
      <w:r>
        <w:t>7</w:t>
      </w:r>
      <w:r>
        <w:t xml:space="preserve"> shows what happens when item </w:t>
      </w:r>
      <w:r>
        <w:t>four</w:t>
      </w:r>
      <w:r>
        <w:t xml:space="preserve"> is selected, then the third bucket is selected to </w:t>
      </w:r>
      <w:r>
        <w:t xml:space="preserve">be </w:t>
      </w:r>
      <w:r>
        <w:t>delete</w:t>
      </w:r>
      <w:r>
        <w:t>d</w:t>
      </w:r>
      <w:r>
        <w:t xml:space="preserve">. Figure </w:t>
      </w:r>
      <w:r>
        <w:t xml:space="preserve">8 </w:t>
      </w:r>
      <w:r>
        <w:t xml:space="preserve">shows the bucket in the S3 </w:t>
      </w:r>
      <w:r>
        <w:t>after</w:t>
      </w:r>
      <w:r>
        <w:t xml:space="preserve"> the code </w:t>
      </w:r>
      <w:r>
        <w:t>has been</w:t>
      </w:r>
      <w:r>
        <w:t xml:space="preserve"> executed</w:t>
      </w:r>
      <w:r w:rsidR="001A5426">
        <w:t xml:space="preserve"> (</w:t>
      </w:r>
      <w:r w:rsidR="0073172B">
        <w:t>delete</w:t>
      </w:r>
      <w:r w:rsidR="0073172B" w:rsidRPr="001A5426">
        <w:t>_bucket</w:t>
      </w:r>
      <w:r w:rsidR="0073172B">
        <w:t>.py</w:t>
      </w:r>
      <w:r w:rsidR="001A5426">
        <w:t>).</w:t>
      </w:r>
    </w:p>
    <w:bookmarkEnd w:id="5"/>
    <w:p w14:paraId="3AD9B74C" w14:textId="3618A1D0" w:rsidR="0001496C" w:rsidRDefault="0001496C" w:rsidP="0001496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4834C" wp14:editId="5E6DE0E1">
                <wp:simplePos x="0" y="0"/>
                <wp:positionH relativeFrom="margin">
                  <wp:align>right</wp:align>
                </wp:positionH>
                <wp:positionV relativeFrom="paragraph">
                  <wp:posOffset>1296537</wp:posOffset>
                </wp:positionV>
                <wp:extent cx="5925312" cy="274320"/>
                <wp:effectExtent l="0" t="0" r="18415" b="1143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3742" w14:textId="66D43BC3" w:rsidR="0001496C" w:rsidRPr="00E91869" w:rsidRDefault="0001496C" w:rsidP="0001496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6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S3 before bucket deletion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834C" id="_x0000_s1033" type="#_x0000_t202" style="position:absolute;margin-left:415.35pt;margin-top:102.1pt;width:466.55pt;height:21.6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" strokecolor="white [3212]">
                <v:textbox>
                  <w:txbxContent>
                    <w:p w14:paraId="29943742" w14:textId="66D43BC3" w:rsidR="0001496C" w:rsidRPr="00E91869" w:rsidRDefault="0001496C" w:rsidP="0001496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6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S3 before bucket deletion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8910C4" wp14:editId="08550FA4">
            <wp:extent cx="3209925" cy="1343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2627" w14:textId="1658A08D" w:rsidR="0001496C" w:rsidRDefault="0001496C" w:rsidP="0001496C">
      <w:pPr>
        <w:ind w:firstLine="0"/>
      </w:pPr>
    </w:p>
    <w:p w14:paraId="2F4990E2" w14:textId="06ECD484" w:rsidR="0001496C" w:rsidRDefault="0001496C" w:rsidP="0001496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5C759D" wp14:editId="6582F747">
                <wp:simplePos x="0" y="0"/>
                <wp:positionH relativeFrom="margin">
                  <wp:align>right</wp:align>
                </wp:positionH>
                <wp:positionV relativeFrom="paragraph">
                  <wp:posOffset>2232202</wp:posOffset>
                </wp:positionV>
                <wp:extent cx="5925312" cy="274320"/>
                <wp:effectExtent l="0" t="0" r="18415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90FED" w14:textId="4F4BBD35" w:rsidR="0001496C" w:rsidRPr="00E91869" w:rsidRDefault="0001496C" w:rsidP="0001496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7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adding of username and password to access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759D" id="_x0000_s1034" type="#_x0000_t202" style="position:absolute;margin-left:415.35pt;margin-top:175.75pt;width:466.55pt;height:21.6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" strokecolor="white [3212]">
                <v:textbox>
                  <w:txbxContent>
                    <w:p w14:paraId="38590FED" w14:textId="4F4BBD35" w:rsidR="0001496C" w:rsidRPr="00E91869" w:rsidRDefault="0001496C" w:rsidP="0001496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7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adding of username and password to access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63C32E" wp14:editId="014371E3">
            <wp:extent cx="3505200" cy="2305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E94B" w14:textId="77777777" w:rsidR="0001496C" w:rsidRDefault="0001496C" w:rsidP="0001496C">
      <w:pPr>
        <w:ind w:firstLine="0"/>
      </w:pPr>
    </w:p>
    <w:p w14:paraId="504E0EC1" w14:textId="176502A9" w:rsidR="0001496C" w:rsidRDefault="0001496C" w:rsidP="0001496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C1ED9" wp14:editId="1923CD3C">
                <wp:simplePos x="0" y="0"/>
                <wp:positionH relativeFrom="margin">
                  <wp:align>right</wp:align>
                </wp:positionH>
                <wp:positionV relativeFrom="paragraph">
                  <wp:posOffset>1155921</wp:posOffset>
                </wp:positionV>
                <wp:extent cx="5925312" cy="274320"/>
                <wp:effectExtent l="0" t="0" r="18415" b="1143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58E24" w14:textId="610EBBEB" w:rsidR="0001496C" w:rsidRPr="00E91869" w:rsidRDefault="0001496C" w:rsidP="0001496C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Figure</w:t>
                            </w:r>
                            <w:r w:rsidR="00122E83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8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S3 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after</w:t>
                            </w:r>
                            <w:r w:rsidR="004D31D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bucket deletion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1ED9" id="_x0000_s1035" type="#_x0000_t202" style="position:absolute;margin-left:415.35pt;margin-top:91pt;width:466.55pt;height:21.6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" strokecolor="white [3212]">
                <v:textbox>
                  <w:txbxContent>
                    <w:p w14:paraId="28D58E24" w14:textId="610EBBEB" w:rsidR="0001496C" w:rsidRPr="00E91869" w:rsidRDefault="0001496C" w:rsidP="0001496C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Figure</w:t>
                      </w:r>
                      <w:r w:rsidR="00122E83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8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S3 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after</w:t>
                      </w:r>
                      <w:r w:rsidR="004D31D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bucket deletion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80ABCB" wp14:editId="664B83AE">
            <wp:extent cx="3133725" cy="1162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83A0" w14:textId="221718C0" w:rsidR="0001496C" w:rsidRDefault="0001496C" w:rsidP="00E56943">
      <w:r>
        <w:br w:type="page"/>
      </w:r>
    </w:p>
    <w:p w14:paraId="195E51DC" w14:textId="3C47DEE4" w:rsidR="00CD70B0" w:rsidRDefault="00CD70B0" w:rsidP="00CD70B0">
      <w:pPr>
        <w:pStyle w:val="Heading1"/>
        <w:numPr>
          <w:ilvl w:val="0"/>
          <w:numId w:val="16"/>
        </w:numPr>
        <w:jc w:val="left"/>
      </w:pPr>
      <w:r>
        <w:lastRenderedPageBreak/>
        <w:t>Copies an</w:t>
      </w:r>
      <w:r w:rsidR="00122E83">
        <w:t xml:space="preserve"> </w:t>
      </w:r>
      <w:r>
        <w:t>object from one bucket to another</w:t>
      </w:r>
    </w:p>
    <w:p w14:paraId="4EF79A6F" w14:textId="0D6002ED" w:rsidR="00932BC2" w:rsidRDefault="00932BC2" w:rsidP="00932BC2">
      <w:r>
        <w:t xml:space="preserve">Figure </w:t>
      </w:r>
      <w:r>
        <w:t>9</w:t>
      </w:r>
      <w:r>
        <w:t xml:space="preserve"> shows what happens when item f</w:t>
      </w:r>
      <w:r>
        <w:t>ive</w:t>
      </w:r>
      <w:r>
        <w:t xml:space="preserve"> is selected, then the </w:t>
      </w:r>
      <w:r>
        <w:t>first</w:t>
      </w:r>
      <w:r>
        <w:t xml:space="preserve"> bucket is selected to be </w:t>
      </w:r>
      <w:r>
        <w:t>move the object from</w:t>
      </w:r>
      <w:r>
        <w:t xml:space="preserve">. </w:t>
      </w:r>
      <w:r>
        <w:t>After typing the name of the object to be moved, the new bucket to be inserted, and naming the new object, a prompt will indicate successful copying.</w:t>
      </w:r>
      <w:r>
        <w:t xml:space="preserve"> Figure </w:t>
      </w:r>
      <w:r>
        <w:t>10</w:t>
      </w:r>
      <w:r>
        <w:t xml:space="preserve"> shows the bucket in the S3 after the code has been executed</w:t>
      </w:r>
      <w:r>
        <w:t xml:space="preserve"> with the new copied file</w:t>
      </w:r>
      <w:r w:rsidR="0073172B">
        <w:t xml:space="preserve"> (</w:t>
      </w:r>
      <w:r w:rsidR="0073172B" w:rsidRPr="001A5426">
        <w:t>c</w:t>
      </w:r>
      <w:r w:rsidR="0073172B">
        <w:t>opy_object.py</w:t>
      </w:r>
      <w:r w:rsidR="0073172B">
        <w:t>)</w:t>
      </w:r>
      <w:r>
        <w:t>.</w:t>
      </w:r>
    </w:p>
    <w:p w14:paraId="480F7482" w14:textId="46A1923C" w:rsidR="00E56943" w:rsidRDefault="00E56943" w:rsidP="00E5694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65C8A" wp14:editId="3D156455">
                <wp:simplePos x="0" y="0"/>
                <wp:positionH relativeFrom="margin">
                  <wp:align>right</wp:align>
                </wp:positionH>
                <wp:positionV relativeFrom="paragraph">
                  <wp:posOffset>2534491</wp:posOffset>
                </wp:positionV>
                <wp:extent cx="5925312" cy="274320"/>
                <wp:effectExtent l="0" t="0" r="18415" b="1143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166F0" w14:textId="6ABC0CB1" w:rsidR="00E56943" w:rsidRPr="00E91869" w:rsidRDefault="00E56943" w:rsidP="00E56943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9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,</w:t>
                            </w:r>
                            <w:r w:rsidR="00122E83" w:rsidRPr="00122E83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2E83" w:rsidRPr="00122E83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Cop</w:t>
                            </w:r>
                            <w:r w:rsidR="00122E83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ying </w:t>
                            </w:r>
                            <w:r w:rsidR="00122E83" w:rsidRPr="00122E83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an object from one bucket to another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5C8A" id="_x0000_s1036" type="#_x0000_t202" style="position:absolute;margin-left:415.35pt;margin-top:199.55pt;width:466.55pt;height:21.6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" strokecolor="white [3212]">
                <v:textbox>
                  <w:txbxContent>
                    <w:p w14:paraId="59D166F0" w14:textId="6ABC0CB1" w:rsidR="00E56943" w:rsidRPr="00E91869" w:rsidRDefault="00E56943" w:rsidP="00E56943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9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,</w:t>
                      </w:r>
                      <w:r w:rsidR="00122E83" w:rsidRPr="00122E83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</w:t>
                      </w:r>
                      <w:r w:rsidR="00122E83" w:rsidRPr="00122E83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Cop</w:t>
                      </w:r>
                      <w:r w:rsidR="00122E83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ying </w:t>
                      </w:r>
                      <w:r w:rsidR="00122E83" w:rsidRPr="00122E83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an object from one bucket to another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EDBC2C" wp14:editId="2B66581B">
            <wp:extent cx="5324475" cy="2509283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1079" cy="25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0C0F" w14:textId="069624BC" w:rsidR="00E56943" w:rsidRDefault="00E56943" w:rsidP="00E56943">
      <w:pPr>
        <w:ind w:firstLine="0"/>
      </w:pPr>
    </w:p>
    <w:p w14:paraId="073E7CF4" w14:textId="78B6E6F8" w:rsidR="0073172B" w:rsidRDefault="00E56943" w:rsidP="00932BC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A02E3" wp14:editId="638799AE">
                <wp:simplePos x="0" y="0"/>
                <wp:positionH relativeFrom="margin">
                  <wp:align>right</wp:align>
                </wp:positionH>
                <wp:positionV relativeFrom="paragraph">
                  <wp:posOffset>3015291</wp:posOffset>
                </wp:positionV>
                <wp:extent cx="5925312" cy="274320"/>
                <wp:effectExtent l="0" t="0" r="18415" b="1143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407DC" w14:textId="4239AABB" w:rsidR="00E56943" w:rsidRPr="00E91869" w:rsidRDefault="00E56943" w:rsidP="00E56943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10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22E83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bucket after item was copied to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02E3" id="_x0000_s1037" type="#_x0000_t202" style="position:absolute;margin-left:415.35pt;margin-top:237.4pt;width:466.55pt;height:21.6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" strokecolor="white [3212]">
                <v:textbox>
                  <w:txbxContent>
                    <w:p w14:paraId="1F7407DC" w14:textId="4239AABB" w:rsidR="00E56943" w:rsidRPr="00E91869" w:rsidRDefault="00E56943" w:rsidP="00E56943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10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 w:rsidR="00122E83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bucket after item was copied to 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D7D74C" wp14:editId="6E6B5B5E">
            <wp:extent cx="3276600" cy="3009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7EC1" w14:textId="2C4861E9" w:rsidR="00CD70B0" w:rsidRDefault="00CD70B0" w:rsidP="00CD70B0">
      <w:pPr>
        <w:pStyle w:val="Heading1"/>
        <w:numPr>
          <w:ilvl w:val="0"/>
          <w:numId w:val="16"/>
        </w:numPr>
        <w:jc w:val="left"/>
      </w:pPr>
      <w:r>
        <w:lastRenderedPageBreak/>
        <w:t>D</w:t>
      </w:r>
      <w:r>
        <w:t>ownloads an existing object from a bucket</w:t>
      </w:r>
    </w:p>
    <w:p w14:paraId="24DF8B21" w14:textId="1BEFEC7E" w:rsidR="00CD70B0" w:rsidRDefault="00932BC2" w:rsidP="00CD70B0">
      <w:bookmarkStart w:id="6" w:name="_Hlk62578485"/>
      <w:r w:rsidRPr="00932BC2">
        <w:t>Figure</w:t>
      </w:r>
      <w:r>
        <w:t xml:space="preserve"> 11</w:t>
      </w:r>
      <w:r w:rsidRPr="00932BC2">
        <w:t xml:space="preserve"> shows what happens when item </w:t>
      </w:r>
      <w:r>
        <w:t>six</w:t>
      </w:r>
      <w:r w:rsidRPr="00932BC2">
        <w:t xml:space="preserve"> is selected, then the</w:t>
      </w:r>
      <w:r>
        <w:t xml:space="preserve"> first</w:t>
      </w:r>
      <w:r w:rsidRPr="00932BC2">
        <w:t xml:space="preserve"> bucket is selected to be d</w:t>
      </w:r>
      <w:r>
        <w:t>ownloaded from</w:t>
      </w:r>
      <w:r w:rsidRPr="00932BC2">
        <w:t xml:space="preserve">. </w:t>
      </w:r>
      <w:r>
        <w:t xml:space="preserve">After typing in the name of file to be downloaded, a prompt </w:t>
      </w:r>
      <w:r w:rsidR="00BE4E1D">
        <w:t xml:space="preserve">indicates successful downloading. </w:t>
      </w:r>
      <w:r w:rsidRPr="00932BC2">
        <w:t xml:space="preserve">Figure </w:t>
      </w:r>
      <w:r w:rsidR="00BE4E1D">
        <w:t xml:space="preserve">12 </w:t>
      </w:r>
      <w:r w:rsidRPr="00932BC2">
        <w:t xml:space="preserve">shows the </w:t>
      </w:r>
      <w:r w:rsidR="00BE4E1D">
        <w:t>file</w:t>
      </w:r>
      <w:r w:rsidRPr="00932BC2">
        <w:t xml:space="preserve"> </w:t>
      </w:r>
      <w:r w:rsidR="00BE4E1D">
        <w:t>being downloaded to the SDEV400 folder</w:t>
      </w:r>
      <w:r w:rsidR="0073172B">
        <w:t xml:space="preserve"> (</w:t>
      </w:r>
      <w:r w:rsidR="0073172B" w:rsidRPr="004631EB">
        <w:t>s3-python-example-download-file</w:t>
      </w:r>
      <w:r w:rsidR="0073172B">
        <w:t>.py</w:t>
      </w:r>
      <w:r w:rsidR="0073172B">
        <w:t>)</w:t>
      </w:r>
      <w:r w:rsidR="00BE4E1D">
        <w:t>.</w:t>
      </w:r>
    </w:p>
    <w:bookmarkEnd w:id="6"/>
    <w:p w14:paraId="73924754" w14:textId="2ACE9F90" w:rsidR="00122E83" w:rsidRDefault="00122E83" w:rsidP="00122E8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C3127" wp14:editId="1EBE6C4C">
                <wp:simplePos x="0" y="0"/>
                <wp:positionH relativeFrom="margin">
                  <wp:align>right</wp:align>
                </wp:positionH>
                <wp:positionV relativeFrom="paragraph">
                  <wp:posOffset>2487384</wp:posOffset>
                </wp:positionV>
                <wp:extent cx="5925312" cy="274320"/>
                <wp:effectExtent l="0" t="0" r="18415" b="1143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3BBC7" w14:textId="47617CF3" w:rsidR="00122E83" w:rsidRPr="00E91869" w:rsidRDefault="00122E83" w:rsidP="00122E83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11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S3 after bucket deletion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3127" id="_x0000_s1038" type="#_x0000_t202" style="position:absolute;margin-left:415.35pt;margin-top:195.85pt;width:466.55pt;height:21.6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" strokecolor="white [3212]">
                <v:textbox>
                  <w:txbxContent>
                    <w:p w14:paraId="2D93BBC7" w14:textId="47617CF3" w:rsidR="00122E83" w:rsidRPr="00E91869" w:rsidRDefault="00122E83" w:rsidP="00122E83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11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S3 after bucket deletion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12C859" wp14:editId="5F9CB747">
            <wp:extent cx="4105275" cy="2505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2BA2" w14:textId="1A11DDDB" w:rsidR="00122E83" w:rsidRDefault="00122E83" w:rsidP="00122E83">
      <w:pPr>
        <w:ind w:firstLine="0"/>
      </w:pPr>
    </w:p>
    <w:p w14:paraId="3A78D5C1" w14:textId="66723CAD" w:rsidR="00122E83" w:rsidRDefault="00122E83" w:rsidP="00122E8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8EA831" wp14:editId="5BC7B9FF">
                <wp:simplePos x="0" y="0"/>
                <wp:positionH relativeFrom="margin">
                  <wp:align>right</wp:align>
                </wp:positionH>
                <wp:positionV relativeFrom="paragraph">
                  <wp:posOffset>2371754</wp:posOffset>
                </wp:positionV>
                <wp:extent cx="5925312" cy="274320"/>
                <wp:effectExtent l="0" t="0" r="18415" b="1143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D520A" w14:textId="427C7063" w:rsidR="00122E83" w:rsidRPr="00E91869" w:rsidRDefault="00122E83" w:rsidP="00122E83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12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S3 after bucket deletion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A831" id="_x0000_s1039" type="#_x0000_t202" style="position:absolute;margin-left:415.35pt;margin-top:186.75pt;width:466.55pt;height:21.6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" strokecolor="white [3212]">
                <v:textbox>
                  <w:txbxContent>
                    <w:p w14:paraId="0A4D520A" w14:textId="427C7063" w:rsidR="00122E83" w:rsidRPr="00E91869" w:rsidRDefault="00122E83" w:rsidP="00122E83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12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S3 after bucket deletion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1FF8" wp14:editId="0E595D1D">
            <wp:extent cx="3019425" cy="23717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F41B" w14:textId="77777777" w:rsidR="00122E83" w:rsidRDefault="00122E83" w:rsidP="00122E83">
      <w:pPr>
        <w:ind w:firstLine="0"/>
      </w:pPr>
    </w:p>
    <w:p w14:paraId="08EFE64E" w14:textId="4BFAB4B6" w:rsidR="00122E83" w:rsidRDefault="00122E83" w:rsidP="00122E83">
      <w:r>
        <w:br w:type="page"/>
      </w:r>
    </w:p>
    <w:p w14:paraId="2EE942BD" w14:textId="0792DB3F" w:rsidR="00CD70B0" w:rsidRDefault="00CD70B0" w:rsidP="00CD70B0">
      <w:pPr>
        <w:pStyle w:val="Heading1"/>
        <w:numPr>
          <w:ilvl w:val="0"/>
          <w:numId w:val="16"/>
        </w:numPr>
        <w:jc w:val="left"/>
      </w:pPr>
      <w:r>
        <w:lastRenderedPageBreak/>
        <w:t>Exiting the program</w:t>
      </w:r>
    </w:p>
    <w:p w14:paraId="513CEEFF" w14:textId="4C4C8AF8" w:rsidR="00BE4E1D" w:rsidRDefault="00BE4E1D" w:rsidP="00BE4E1D">
      <w:r w:rsidRPr="00932BC2">
        <w:t>Figure</w:t>
      </w:r>
      <w:r>
        <w:t xml:space="preserve"> 1</w:t>
      </w:r>
      <w:r>
        <w:t>3</w:t>
      </w:r>
      <w:r w:rsidRPr="00932BC2">
        <w:t xml:space="preserve"> shows what happens when item </w:t>
      </w:r>
      <w:r>
        <w:t>s</w:t>
      </w:r>
      <w:r>
        <w:t>even</w:t>
      </w:r>
      <w:r w:rsidRPr="00932BC2">
        <w:t xml:space="preserve"> is selected, </w:t>
      </w:r>
      <w:r>
        <w:t>and the program exits.</w:t>
      </w:r>
    </w:p>
    <w:p w14:paraId="6F45FA67" w14:textId="667EB607" w:rsidR="00BE4E1D" w:rsidRDefault="00BE4E1D" w:rsidP="00BE4E1D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A32E34" wp14:editId="261A1CF6">
                <wp:simplePos x="0" y="0"/>
                <wp:positionH relativeFrom="margin">
                  <wp:align>right</wp:align>
                </wp:positionH>
                <wp:positionV relativeFrom="paragraph">
                  <wp:posOffset>2056366</wp:posOffset>
                </wp:positionV>
                <wp:extent cx="5925312" cy="274320"/>
                <wp:effectExtent l="0" t="0" r="18415" b="1143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312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C8A35" w14:textId="58195969" w:rsidR="00BE4E1D" w:rsidRPr="00E91869" w:rsidRDefault="00BE4E1D" w:rsidP="00BE4E1D">
                            <w:pPr>
                              <w:ind w:firstLine="0"/>
                              <w:jc w:val="both"/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</w:pP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 11</w:t>
                            </w:r>
                            <w:r w:rsidRPr="00E91869"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color w:val="B2B2B2" w:themeColor="accent2"/>
                                <w:sz w:val="20"/>
                                <w:szCs w:val="20"/>
                              </w:rPr>
                              <w:t>Exiting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2E34" id="_x0000_s1040" type="#_x0000_t202" style="position:absolute;margin-left:415.35pt;margin-top:161.9pt;width:466.55pt;height:21.6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" strokecolor="white [3212]">
                <v:textbox>
                  <w:txbxContent>
                    <w:p w14:paraId="72FC8A35" w14:textId="58195969" w:rsidR="00BE4E1D" w:rsidRPr="00E91869" w:rsidRDefault="00BE4E1D" w:rsidP="00BE4E1D">
                      <w:pPr>
                        <w:ind w:firstLine="0"/>
                        <w:jc w:val="both"/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</w:pP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Figure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 11</w:t>
                      </w:r>
                      <w:r w:rsidRPr="00E91869"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color w:val="B2B2B2" w:themeColor="accent2"/>
                          <w:sz w:val="20"/>
                          <w:szCs w:val="20"/>
                        </w:rPr>
                        <w:t>Exiting the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62D737" wp14:editId="11E73119">
            <wp:extent cx="4391025" cy="20955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9212" w14:textId="1BD571E2" w:rsidR="00BE4E1D" w:rsidRDefault="00BE4E1D" w:rsidP="00BE4E1D">
      <w:pPr>
        <w:ind w:firstLine="0"/>
      </w:pPr>
    </w:p>
    <w:p w14:paraId="4AF6E325" w14:textId="25AE7C52" w:rsidR="00BE4E1D" w:rsidRDefault="00BE4E1D" w:rsidP="00BE4E1D">
      <w:pPr>
        <w:ind w:firstLine="0"/>
      </w:pPr>
    </w:p>
    <w:p w14:paraId="2E9408D1" w14:textId="556A56C1" w:rsidR="00851C0D" w:rsidRDefault="00851C0D" w:rsidP="00851C0D">
      <w:pPr>
        <w:ind w:firstLine="0"/>
      </w:pPr>
    </w:p>
    <w:p w14:paraId="537B57E1" w14:textId="7C74CECA" w:rsidR="00ED1A2E" w:rsidRPr="00D17B28" w:rsidRDefault="00ED1A2E" w:rsidP="00BE4E1D">
      <w:pPr>
        <w:ind w:firstLine="0"/>
      </w:pPr>
      <w:r>
        <w:br w:type="page"/>
      </w:r>
    </w:p>
    <w:p w14:paraId="0C3BA564" w14:textId="282E1F1C" w:rsidR="00ED1A2E" w:rsidRPr="00ED1A2E" w:rsidRDefault="00ED1A2E" w:rsidP="00BE4E1D">
      <w:pPr>
        <w:pStyle w:val="Heading1"/>
        <w:ind w:left="720"/>
        <w:jc w:val="left"/>
      </w:pPr>
      <w:r>
        <w:lastRenderedPageBreak/>
        <w:t>References</w:t>
      </w:r>
    </w:p>
    <w:p w14:paraId="364F1C54" w14:textId="28282830" w:rsidR="00BF05E0" w:rsidRDefault="001A5426" w:rsidP="007933C5">
      <w:pPr>
        <w:ind w:left="720" w:hanging="720"/>
      </w:pPr>
      <w:proofErr w:type="gramStart"/>
      <w:r w:rsidRPr="001A5426">
        <w:t>create_bucket</w:t>
      </w:r>
      <w:r w:rsidR="00A7377B">
        <w:t>.py</w:t>
      </w:r>
      <w:r w:rsidRPr="001A5426">
        <w:t>[</w:t>
      </w:r>
      <w:proofErr w:type="gramEnd"/>
      <w:r w:rsidRPr="001A5426">
        <w:t>Source Code].http://aws.amazon.com/apache2.0/</w:t>
      </w:r>
    </w:p>
    <w:p w14:paraId="2CCB7463" w14:textId="2603A78B" w:rsidR="00F76839" w:rsidRDefault="001A5426" w:rsidP="007933C5">
      <w:pPr>
        <w:ind w:left="720" w:hanging="720"/>
      </w:pPr>
      <w:proofErr w:type="gramStart"/>
      <w:r w:rsidRPr="001A5426">
        <w:t>c</w:t>
      </w:r>
      <w:r w:rsidR="00A7377B">
        <w:t>opy_object.py</w:t>
      </w:r>
      <w:r w:rsidRPr="001A5426">
        <w:t>[</w:t>
      </w:r>
      <w:proofErr w:type="gramEnd"/>
      <w:r w:rsidRPr="001A5426">
        <w:t>Source Code].http://aws.amazon.com/apache2.0/</w:t>
      </w:r>
    </w:p>
    <w:p w14:paraId="296D7F4C" w14:textId="29B48927" w:rsidR="00A7377B" w:rsidRDefault="00A7377B" w:rsidP="00A7377B">
      <w:pPr>
        <w:ind w:left="720" w:hanging="720"/>
      </w:pPr>
      <w:proofErr w:type="gramStart"/>
      <w:r>
        <w:t>delete</w:t>
      </w:r>
      <w:r w:rsidRPr="001A5426">
        <w:t>_bucket</w:t>
      </w:r>
      <w:r>
        <w:t>.py</w:t>
      </w:r>
      <w:r w:rsidRPr="001A5426">
        <w:t>[</w:t>
      </w:r>
      <w:proofErr w:type="gramEnd"/>
      <w:r w:rsidRPr="001A5426">
        <w:t>Source Code].http://aws.amazon.com/apache2.0/</w:t>
      </w:r>
    </w:p>
    <w:p w14:paraId="0DFE68C6" w14:textId="2CB7E038" w:rsidR="00A7377B" w:rsidRDefault="00A7377B" w:rsidP="00A7377B">
      <w:pPr>
        <w:ind w:left="720" w:hanging="720"/>
      </w:pPr>
      <w:proofErr w:type="gramStart"/>
      <w:r>
        <w:t>delete_object.py</w:t>
      </w:r>
      <w:r w:rsidRPr="001A5426">
        <w:t>[</w:t>
      </w:r>
      <w:proofErr w:type="gramEnd"/>
      <w:r w:rsidRPr="001A5426">
        <w:t>Source Code].http://aws.amazon.com/apache2.0/</w:t>
      </w:r>
    </w:p>
    <w:p w14:paraId="68B95129" w14:textId="5D95C2B9" w:rsidR="00A7377B" w:rsidRDefault="00A7377B" w:rsidP="00A7377B">
      <w:pPr>
        <w:ind w:left="720" w:hanging="720"/>
      </w:pPr>
      <w:proofErr w:type="gramStart"/>
      <w:r>
        <w:t>put</w:t>
      </w:r>
      <w:r w:rsidRPr="001A5426">
        <w:t>_</w:t>
      </w:r>
      <w:r>
        <w:t>object</w:t>
      </w:r>
      <w:r>
        <w:t>.py</w:t>
      </w:r>
      <w:r w:rsidRPr="001A5426">
        <w:t>[</w:t>
      </w:r>
      <w:proofErr w:type="gramEnd"/>
      <w:r w:rsidRPr="001A5426">
        <w:t>Source Code].http://aws.amazon.com/apache2.0/</w:t>
      </w:r>
    </w:p>
    <w:p w14:paraId="4046CC79" w14:textId="13EB0539" w:rsidR="00A7377B" w:rsidRDefault="004631EB" w:rsidP="00A7377B">
      <w:pPr>
        <w:ind w:left="720" w:hanging="720"/>
      </w:pPr>
      <w:proofErr w:type="gramStart"/>
      <w:r w:rsidRPr="004631EB">
        <w:t>s3-python-example-download-file</w:t>
      </w:r>
      <w:r w:rsidR="00A7377B">
        <w:t>.py</w:t>
      </w:r>
      <w:r w:rsidR="00A7377B" w:rsidRPr="001A5426">
        <w:t>[</w:t>
      </w:r>
      <w:proofErr w:type="gramEnd"/>
      <w:r w:rsidR="00A7377B" w:rsidRPr="001A5426">
        <w:t>Source Code].http://aws.amazon.com/apache2.0/</w:t>
      </w:r>
    </w:p>
    <w:p w14:paraId="38884582" w14:textId="7F98F149" w:rsidR="001A5426" w:rsidRPr="009D16DC" w:rsidRDefault="001A5426" w:rsidP="00A7377B">
      <w:pPr>
        <w:ind w:left="720" w:hanging="720"/>
      </w:pPr>
    </w:p>
    <w:sectPr w:rsidR="001A5426" w:rsidRPr="009D16DC" w:rsidSect="00E56943">
      <w:headerReference w:type="default" r:id="rId24"/>
      <w:headerReference w:type="first" r:id="rId25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2B3D9" w14:textId="77777777" w:rsidR="0094540E" w:rsidRDefault="0094540E">
      <w:pPr>
        <w:spacing w:line="240" w:lineRule="auto"/>
      </w:pPr>
      <w:r>
        <w:separator/>
      </w:r>
    </w:p>
    <w:p w14:paraId="01DA7257" w14:textId="77777777" w:rsidR="0094540E" w:rsidRDefault="0094540E"/>
  </w:endnote>
  <w:endnote w:type="continuationSeparator" w:id="0">
    <w:p w14:paraId="0B2E4473" w14:textId="77777777" w:rsidR="0094540E" w:rsidRDefault="0094540E">
      <w:pPr>
        <w:spacing w:line="240" w:lineRule="auto"/>
      </w:pPr>
      <w:r>
        <w:continuationSeparator/>
      </w:r>
    </w:p>
    <w:p w14:paraId="0904A13C" w14:textId="77777777" w:rsidR="0094540E" w:rsidRDefault="009454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9D55D" w14:textId="77777777" w:rsidR="0094540E" w:rsidRDefault="0094540E">
      <w:pPr>
        <w:spacing w:line="240" w:lineRule="auto"/>
      </w:pPr>
      <w:r>
        <w:separator/>
      </w:r>
    </w:p>
    <w:p w14:paraId="497B2AD9" w14:textId="77777777" w:rsidR="0094540E" w:rsidRDefault="0094540E"/>
  </w:footnote>
  <w:footnote w:type="continuationSeparator" w:id="0">
    <w:p w14:paraId="2E34622C" w14:textId="77777777" w:rsidR="0094540E" w:rsidRDefault="0094540E">
      <w:pPr>
        <w:spacing w:line="240" w:lineRule="auto"/>
      </w:pPr>
      <w:r>
        <w:continuationSeparator/>
      </w:r>
    </w:p>
    <w:p w14:paraId="2AA70156" w14:textId="77777777" w:rsidR="0094540E" w:rsidRDefault="009454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89FBC" w14:textId="2321B855" w:rsidR="00E81978" w:rsidRDefault="00481B65">
    <w:pPr>
      <w:pStyle w:val="Header"/>
    </w:pPr>
    <w:sdt>
      <w:sdtPr>
        <w:rPr>
          <w:rFonts w:asciiTheme="majorHAnsi" w:eastAsiaTheme="majorEastAsia" w:hAnsiTheme="majorHAnsi" w:cstheme="majorBidi"/>
        </w:rPr>
        <w:alias w:val="Running head"/>
        <w:tag w:val=""/>
        <w:id w:val="12739865"/>
        <w:placeholder>
          <w:docPart w:val="5FEDCD52F7AF4F25B060D9F0A6AC6DF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481B65">
          <w:rPr>
            <w:rFonts w:asciiTheme="majorHAnsi" w:eastAsiaTheme="majorEastAsia" w:hAnsiTheme="majorHAnsi" w:cstheme="majorBidi"/>
          </w:rPr>
          <w:t>Homework1</w:t>
        </w:r>
      </w:sdtContent>
    </w:sdt>
    <w:r w:rsidR="005D3A03">
      <w:rPr>
        <w:rStyle w:val="Strong"/>
      </w:rPr>
      <w:ptab w:relativeTo="margin" w:alignment="right" w:leader="none"/>
    </w:r>
    <w:r w:rsidR="00082334">
      <w:rPr>
        <w:rStyle w:val="Strong"/>
      </w:rPr>
      <w:fldChar w:fldCharType="begin"/>
    </w:r>
    <w:r w:rsidR="00082334">
      <w:rPr>
        <w:rStyle w:val="Strong"/>
      </w:rPr>
      <w:instrText xml:space="preserve"> PAGE   \* MERGEFORMAT </w:instrText>
    </w:r>
    <w:r w:rsidR="00082334">
      <w:rPr>
        <w:rStyle w:val="Strong"/>
      </w:rPr>
      <w:fldChar w:fldCharType="separate"/>
    </w:r>
    <w:r w:rsidR="00082334">
      <w:rPr>
        <w:rStyle w:val="Strong"/>
        <w:noProof/>
      </w:rPr>
      <w:t>1</w:t>
    </w:r>
    <w:r w:rsidR="00082334">
      <w:rPr>
        <w:rStyle w:val="Strong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A4E59" w14:textId="770A14ED" w:rsidR="00E81978" w:rsidRPr="0080495C" w:rsidRDefault="008E3F8B">
    <w:pPr>
      <w:pStyle w:val="Header"/>
      <w:rPr>
        <w:rStyle w:val="Strong"/>
        <w:caps w:val="0"/>
      </w:rPr>
    </w:pPr>
    <w:r>
      <w:t>Homework1</w:t>
    </w:r>
    <w:r w:rsidR="005D3A03"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2750EDF"/>
    <w:multiLevelType w:val="hybridMultilevel"/>
    <w:tmpl w:val="8452C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053FB"/>
    <w:multiLevelType w:val="hybridMultilevel"/>
    <w:tmpl w:val="AAA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24B8D"/>
    <w:multiLevelType w:val="hybridMultilevel"/>
    <w:tmpl w:val="D71A8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573C"/>
    <w:multiLevelType w:val="hybridMultilevel"/>
    <w:tmpl w:val="8D06C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E97E12"/>
    <w:multiLevelType w:val="hybridMultilevel"/>
    <w:tmpl w:val="AAAA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5C"/>
    <w:rsid w:val="0001496C"/>
    <w:rsid w:val="00057D4F"/>
    <w:rsid w:val="00066813"/>
    <w:rsid w:val="00082334"/>
    <w:rsid w:val="00087F60"/>
    <w:rsid w:val="000D3F41"/>
    <w:rsid w:val="000F10A2"/>
    <w:rsid w:val="001147E5"/>
    <w:rsid w:val="00122E83"/>
    <w:rsid w:val="00167FCC"/>
    <w:rsid w:val="00172B0E"/>
    <w:rsid w:val="00185273"/>
    <w:rsid w:val="001A5426"/>
    <w:rsid w:val="001C70F8"/>
    <w:rsid w:val="001D4B92"/>
    <w:rsid w:val="00203BB9"/>
    <w:rsid w:val="00355DCA"/>
    <w:rsid w:val="00395531"/>
    <w:rsid w:val="003A6FE5"/>
    <w:rsid w:val="003C4A62"/>
    <w:rsid w:val="003D5EF4"/>
    <w:rsid w:val="004161A3"/>
    <w:rsid w:val="004256BC"/>
    <w:rsid w:val="004631EB"/>
    <w:rsid w:val="00465DA5"/>
    <w:rsid w:val="00481B65"/>
    <w:rsid w:val="004D31D9"/>
    <w:rsid w:val="00551A02"/>
    <w:rsid w:val="005534FA"/>
    <w:rsid w:val="00553B28"/>
    <w:rsid w:val="005D3A03"/>
    <w:rsid w:val="005D6E2B"/>
    <w:rsid w:val="006158A8"/>
    <w:rsid w:val="006656AD"/>
    <w:rsid w:val="006816F3"/>
    <w:rsid w:val="006925CC"/>
    <w:rsid w:val="006E04EA"/>
    <w:rsid w:val="006F7C48"/>
    <w:rsid w:val="00703F91"/>
    <w:rsid w:val="0073172B"/>
    <w:rsid w:val="007933C5"/>
    <w:rsid w:val="007B1C46"/>
    <w:rsid w:val="008002C0"/>
    <w:rsid w:val="00802470"/>
    <w:rsid w:val="0080495C"/>
    <w:rsid w:val="00845688"/>
    <w:rsid w:val="00851C0D"/>
    <w:rsid w:val="008526AA"/>
    <w:rsid w:val="008972ED"/>
    <w:rsid w:val="008C5323"/>
    <w:rsid w:val="008C5358"/>
    <w:rsid w:val="008E3F8B"/>
    <w:rsid w:val="008F13C7"/>
    <w:rsid w:val="00932BC2"/>
    <w:rsid w:val="0094540E"/>
    <w:rsid w:val="009A29C1"/>
    <w:rsid w:val="009A6A3B"/>
    <w:rsid w:val="009D16DC"/>
    <w:rsid w:val="009D3C0E"/>
    <w:rsid w:val="009E08BE"/>
    <w:rsid w:val="00A03B61"/>
    <w:rsid w:val="00A37EF4"/>
    <w:rsid w:val="00A534CF"/>
    <w:rsid w:val="00A7377B"/>
    <w:rsid w:val="00A80B02"/>
    <w:rsid w:val="00AF4EB7"/>
    <w:rsid w:val="00B1131E"/>
    <w:rsid w:val="00B2236A"/>
    <w:rsid w:val="00B35E60"/>
    <w:rsid w:val="00B63D2B"/>
    <w:rsid w:val="00B74D51"/>
    <w:rsid w:val="00B7673F"/>
    <w:rsid w:val="00B823AA"/>
    <w:rsid w:val="00B87AAA"/>
    <w:rsid w:val="00B92D5F"/>
    <w:rsid w:val="00BA45DB"/>
    <w:rsid w:val="00BE4E1D"/>
    <w:rsid w:val="00BF05E0"/>
    <w:rsid w:val="00BF12FD"/>
    <w:rsid w:val="00BF4184"/>
    <w:rsid w:val="00C0601E"/>
    <w:rsid w:val="00C31919"/>
    <w:rsid w:val="00C31D30"/>
    <w:rsid w:val="00CA589D"/>
    <w:rsid w:val="00CD6E39"/>
    <w:rsid w:val="00CD70B0"/>
    <w:rsid w:val="00CF6E91"/>
    <w:rsid w:val="00D17B28"/>
    <w:rsid w:val="00D5760E"/>
    <w:rsid w:val="00D85B68"/>
    <w:rsid w:val="00DA2505"/>
    <w:rsid w:val="00DD591A"/>
    <w:rsid w:val="00E24B74"/>
    <w:rsid w:val="00E32503"/>
    <w:rsid w:val="00E56943"/>
    <w:rsid w:val="00E6004D"/>
    <w:rsid w:val="00E60494"/>
    <w:rsid w:val="00E81978"/>
    <w:rsid w:val="00E91869"/>
    <w:rsid w:val="00ED1A2E"/>
    <w:rsid w:val="00F2551C"/>
    <w:rsid w:val="00F379B7"/>
    <w:rsid w:val="00F525FA"/>
    <w:rsid w:val="00F73C8D"/>
    <w:rsid w:val="00F76839"/>
    <w:rsid w:val="00F96CA2"/>
    <w:rsid w:val="00FB47C1"/>
    <w:rsid w:val="00FC36B3"/>
    <w:rsid w:val="00FD5421"/>
    <w:rsid w:val="00FF2002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BDAA"/>
  <w15:chartTrackingRefBased/>
  <w15:docId w15:val="{32577C0E-94BC-424C-964F-1AFB329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E1D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customStyle="1" w:styleId="fontstyle01">
    <w:name w:val="fontstyle01"/>
    <w:basedOn w:val="DefaultParagraphFont"/>
    <w:rsid w:val="0080495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33C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b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965A5D24F0467499987C8D4B1E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20E8-C4CE-46AB-B9C4-31077053952A}"/>
      </w:docPartPr>
      <w:docPartBody>
        <w:p w:rsidR="00524709" w:rsidRDefault="00845CD9">
          <w:pPr>
            <w:pStyle w:val="7C965A5D24F0467499987C8D4B1E32E1"/>
          </w:pPr>
          <w:r>
            <w:t>[Title Here, up to 12 Words, on One to Two Lines]</w:t>
          </w:r>
        </w:p>
      </w:docPartBody>
    </w:docPart>
    <w:docPart>
      <w:docPartPr>
        <w:name w:val="5FEDCD52F7AF4F25B060D9F0A6AC6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E7D-5DFE-4309-A187-03C24B0CD947}"/>
      </w:docPartPr>
      <w:docPartBody>
        <w:p w:rsidR="00524709" w:rsidRDefault="00845CD9">
          <w:pPr>
            <w:pStyle w:val="5FEDCD52F7AF4F25B060D9F0A6AC6DFC"/>
          </w:pPr>
          <w:r w:rsidRPr="005D3A03">
            <w:t>Figures title:</w:t>
          </w:r>
        </w:p>
      </w:docPartBody>
    </w:docPart>
    <w:docPart>
      <w:docPartPr>
        <w:name w:val="ED60FE3588254E6CA034139009E01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3DBD-E723-4035-A4D7-4E1A9B80DCFC}"/>
      </w:docPartPr>
      <w:docPartBody>
        <w:p w:rsidR="00524709" w:rsidRDefault="00626D0F" w:rsidP="00626D0F">
          <w:pPr>
            <w:pStyle w:val="ED60FE3588254E6CA034139009E01D97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F"/>
    <w:rsid w:val="00106454"/>
    <w:rsid w:val="004A2558"/>
    <w:rsid w:val="004D2D0D"/>
    <w:rsid w:val="00524709"/>
    <w:rsid w:val="00626D0F"/>
    <w:rsid w:val="00845CD9"/>
    <w:rsid w:val="008F1AB4"/>
    <w:rsid w:val="009D5EC1"/>
    <w:rsid w:val="00C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C965A5D24F0467499987C8D4B1E32E1">
    <w:name w:val="7C965A5D24F0467499987C8D4B1E32E1"/>
  </w:style>
  <w:style w:type="paragraph" w:customStyle="1" w:styleId="5FEDCD52F7AF4F25B060D9F0A6AC6DFC">
    <w:name w:val="5FEDCD52F7AF4F25B060D9F0A6AC6DFC"/>
  </w:style>
  <w:style w:type="paragraph" w:customStyle="1" w:styleId="ED60FE3588254E6CA034139009E01D97">
    <w:name w:val="ED60FE3588254E6CA034139009E01D97"/>
    <w:rsid w:val="00626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Homework1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233</TotalTime>
  <Pages>13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Homework1</vt:lpstr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subject/>
  <dc:creator>Dan Beck</dc:creator>
  <cp:keywords/>
  <dc:description/>
  <cp:lastModifiedBy>Dan Beck</cp:lastModifiedBy>
  <cp:revision>9</cp:revision>
  <cp:lastPrinted>2020-12-02T03:20:00Z</cp:lastPrinted>
  <dcterms:created xsi:type="dcterms:W3CDTF">2021-01-26T03:34:00Z</dcterms:created>
  <dcterms:modified xsi:type="dcterms:W3CDTF">2021-01-27T00:15:00Z</dcterms:modified>
</cp:coreProperties>
</file>