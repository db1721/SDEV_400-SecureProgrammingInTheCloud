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481D6" w14:textId="4568F898" w:rsidR="0080495C" w:rsidRPr="00EE69EA" w:rsidRDefault="00E737C1" w:rsidP="0080495C">
      <w:pPr>
        <w:pStyle w:val="Title"/>
        <w:rPr>
          <w:b/>
          <w:bCs/>
          <w:sz w:val="28"/>
          <w:szCs w:val="28"/>
        </w:rPr>
      </w:pPr>
      <w:sdt>
        <w:sdtPr>
          <w:rPr>
            <w:b/>
            <w:bCs/>
            <w:sz w:val="28"/>
            <w:szCs w:val="28"/>
          </w:rPr>
          <w:alias w:val="Title:"/>
          <w:tag w:val="Title:"/>
          <w:id w:val="726351117"/>
          <w:placeholder>
            <w:docPart w:val="ED60FE3588254E6CA034139009E01D9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E3F8B">
            <w:rPr>
              <w:b/>
              <w:bCs/>
              <w:sz w:val="28"/>
              <w:szCs w:val="28"/>
            </w:rPr>
            <w:t>Homework</w:t>
          </w:r>
          <w:r w:rsidR="003B41DE">
            <w:rPr>
              <w:b/>
              <w:bCs/>
              <w:sz w:val="28"/>
              <w:szCs w:val="28"/>
            </w:rPr>
            <w:t>2</w:t>
          </w:r>
        </w:sdtContent>
      </w:sdt>
    </w:p>
    <w:p w14:paraId="59A5DB16" w14:textId="77777777" w:rsidR="0080495C" w:rsidRDefault="0080495C" w:rsidP="0080495C">
      <w:pPr>
        <w:pStyle w:val="Title2"/>
      </w:pPr>
      <w:r>
        <w:t>Dan Beck</w:t>
      </w:r>
    </w:p>
    <w:p w14:paraId="4AD2CDDB" w14:textId="63798763" w:rsidR="0080495C" w:rsidRDefault="003B41DE" w:rsidP="0080495C">
      <w:pPr>
        <w:pStyle w:val="Title2"/>
      </w:pPr>
      <w:r>
        <w:t>February</w:t>
      </w:r>
      <w:r w:rsidR="008E3F8B">
        <w:t xml:space="preserve"> </w:t>
      </w:r>
      <w:r>
        <w:t>9</w:t>
      </w:r>
      <w:r w:rsidR="008E3F8B">
        <w:t>, 2021</w:t>
      </w:r>
    </w:p>
    <w:p w14:paraId="143035DC" w14:textId="0BCF0BE0" w:rsidR="0080495C" w:rsidRDefault="0080495C" w:rsidP="0080495C">
      <w:pPr>
        <w:pStyle w:val="Title2"/>
      </w:pPr>
      <w:r>
        <w:t>SDEV-</w:t>
      </w:r>
      <w:r w:rsidR="008E3F8B">
        <w:t>400</w:t>
      </w:r>
      <w:r>
        <w:t xml:space="preserve"> </w:t>
      </w:r>
      <w:r w:rsidR="008E3F8B">
        <w:t>6</w:t>
      </w:r>
      <w:r>
        <w:t>380</w:t>
      </w:r>
    </w:p>
    <w:p w14:paraId="188EF099" w14:textId="3D49F5E7" w:rsidR="0080495C" w:rsidRDefault="0080495C" w:rsidP="0080495C">
      <w:pPr>
        <w:pStyle w:val="Title2"/>
      </w:pPr>
      <w:r>
        <w:t xml:space="preserve">Prof. </w:t>
      </w:r>
      <w:r w:rsidR="008E3F8B">
        <w:t>Errol Waithe</w:t>
      </w:r>
    </w:p>
    <w:p w14:paraId="2772E019" w14:textId="47BCA25F" w:rsidR="00E81978" w:rsidRDefault="00E737C1" w:rsidP="0080495C">
      <w:pPr>
        <w:pStyle w:val="SectionTitle"/>
      </w:pPr>
      <w:sdt>
        <w:sdtPr>
          <w:alias w:val="Section title:"/>
          <w:tag w:val="Section title:"/>
          <w:id w:val="984196707"/>
          <w:placeholder>
            <w:docPart w:val="7C965A5D24F0467499987C8D4B1E32E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B41DE">
            <w:t>Homework2</w:t>
          </w:r>
        </w:sdtContent>
      </w:sdt>
    </w:p>
    <w:p w14:paraId="116FD282" w14:textId="09C3419A" w:rsidR="00802470" w:rsidRPr="00802470" w:rsidRDefault="00481B65" w:rsidP="00066813">
      <w:pPr>
        <w:pStyle w:val="Heading1"/>
        <w:jc w:val="both"/>
      </w:pPr>
      <w:r>
        <w:t xml:space="preserve">Table of Contents for </w:t>
      </w:r>
      <w:r w:rsidR="006158A8">
        <w:t>Test Cases</w:t>
      </w:r>
    </w:p>
    <w:p w14:paraId="41749805" w14:textId="1D02C0AD" w:rsidR="00481B65" w:rsidRDefault="00B87807" w:rsidP="00802470">
      <w:pPr>
        <w:numPr>
          <w:ilvl w:val="0"/>
          <w:numId w:val="18"/>
        </w:numPr>
      </w:pPr>
      <w:bookmarkStart w:id="0" w:name="_Hlk63697453"/>
      <w:r>
        <w:t>Creating the Sensor table</w:t>
      </w:r>
    </w:p>
    <w:p w14:paraId="52FD7DCF" w14:textId="247B90E0" w:rsidR="00481B65" w:rsidRDefault="00B87807" w:rsidP="00802470">
      <w:pPr>
        <w:numPr>
          <w:ilvl w:val="0"/>
          <w:numId w:val="18"/>
        </w:numPr>
      </w:pPr>
      <w:bookmarkStart w:id="1" w:name="_Hlk62570812"/>
      <w:bookmarkEnd w:id="0"/>
      <w:r>
        <w:t xml:space="preserve">JSON file loading 20 </w:t>
      </w:r>
      <w:r w:rsidR="0056512B">
        <w:t>sensor items</w:t>
      </w:r>
    </w:p>
    <w:bookmarkEnd w:id="1"/>
    <w:p w14:paraId="18C91865" w14:textId="01DF3634" w:rsidR="00481B65" w:rsidRDefault="00D0441D" w:rsidP="00CD70B0">
      <w:pPr>
        <w:pStyle w:val="ListParagraph"/>
        <w:numPr>
          <w:ilvl w:val="0"/>
          <w:numId w:val="18"/>
        </w:numPr>
      </w:pPr>
      <w:r>
        <w:t>List sensors in Sensor table</w:t>
      </w:r>
    </w:p>
    <w:p w14:paraId="10A66D91" w14:textId="6D438020" w:rsidR="00802470" w:rsidRDefault="00802470" w:rsidP="00802470">
      <w:pPr>
        <w:numPr>
          <w:ilvl w:val="0"/>
          <w:numId w:val="18"/>
        </w:numPr>
      </w:pPr>
      <w:r>
        <w:t>Create a</w:t>
      </w:r>
      <w:r w:rsidR="004B09E0">
        <w:t xml:space="preserve"> table named Classes</w:t>
      </w:r>
    </w:p>
    <w:p w14:paraId="1E83DC11" w14:textId="179D6E1F" w:rsidR="00802470" w:rsidRDefault="008F3613" w:rsidP="00082334">
      <w:pPr>
        <w:numPr>
          <w:ilvl w:val="0"/>
          <w:numId w:val="18"/>
        </w:numPr>
      </w:pPr>
      <w:r>
        <w:t>Executing the program</w:t>
      </w:r>
    </w:p>
    <w:p w14:paraId="4758156A" w14:textId="4C205AB8" w:rsidR="00082334" w:rsidRPr="00082334" w:rsidRDefault="00802470" w:rsidP="00082334">
      <w:pPr>
        <w:numPr>
          <w:ilvl w:val="0"/>
          <w:numId w:val="18"/>
        </w:numPr>
      </w:pPr>
      <w:r>
        <w:t xml:space="preserve">Delete </w:t>
      </w:r>
      <w:r w:rsidR="008F3613">
        <w:t>tables from DynamoDB</w:t>
      </w:r>
    </w:p>
    <w:p w14:paraId="6E7DE612" w14:textId="020E6363" w:rsidR="00082334" w:rsidRPr="00082334" w:rsidRDefault="00802470" w:rsidP="00802470">
      <w:r>
        <w:br w:type="page"/>
      </w:r>
    </w:p>
    <w:p w14:paraId="5E48A2C3" w14:textId="0FE9F9EB" w:rsidR="00481B65" w:rsidRDefault="00B87807" w:rsidP="00481B65">
      <w:pPr>
        <w:pStyle w:val="Heading1"/>
        <w:numPr>
          <w:ilvl w:val="0"/>
          <w:numId w:val="16"/>
        </w:numPr>
        <w:jc w:val="left"/>
      </w:pPr>
      <w:bookmarkStart w:id="2" w:name="_Hlk63697546"/>
      <w:r>
        <w:lastRenderedPageBreak/>
        <w:t>Creating the Sensor table</w:t>
      </w:r>
    </w:p>
    <w:bookmarkEnd w:id="2"/>
    <w:p w14:paraId="09BFBC55" w14:textId="7181CB20" w:rsidR="00481B65" w:rsidRDefault="00E24B74" w:rsidP="00481B65">
      <w:r>
        <w:t>Figure 1 shows</w:t>
      </w:r>
      <w:r w:rsidR="00481B65">
        <w:t xml:space="preserve"> </w:t>
      </w:r>
      <w:r>
        <w:t xml:space="preserve">the </w:t>
      </w:r>
      <w:r w:rsidR="00B87807">
        <w:t xml:space="preserve">successful </w:t>
      </w:r>
      <w:r>
        <w:t xml:space="preserve">creation of </w:t>
      </w:r>
      <w:r w:rsidR="00B87807">
        <w:t>the Sensor table</w:t>
      </w:r>
      <w:r w:rsidR="00D0441D">
        <w:t xml:space="preserve"> using the create-table, </w:t>
      </w:r>
      <w:r w:rsidR="00B87807" w:rsidRPr="00B87807">
        <w:t>with a Hash Key named Sensor</w:t>
      </w:r>
      <w:r w:rsidR="00D0441D">
        <w:t xml:space="preserve"> and a read/write capacity of 25 items.</w:t>
      </w:r>
    </w:p>
    <w:p w14:paraId="06F5EEC1" w14:textId="1B1017AC" w:rsidR="00E24B74" w:rsidRDefault="00B87807" w:rsidP="004D31D9">
      <w:pPr>
        <w:ind w:firstLine="0"/>
      </w:pPr>
      <w:r>
        <w:rPr>
          <w:noProof/>
        </w:rPr>
        <mc:AlternateContent>
          <mc:Choice Requires="wps">
            <w:drawing>
              <wp:anchor distT="0" distB="0" distL="114300" distR="114300" simplePos="0" relativeHeight="251679744" behindDoc="0" locked="0" layoutInCell="1" allowOverlap="1" wp14:anchorId="4D095A4E" wp14:editId="03CF01FD">
                <wp:simplePos x="0" y="0"/>
                <wp:positionH relativeFrom="margin">
                  <wp:align>right</wp:align>
                </wp:positionH>
                <wp:positionV relativeFrom="paragraph">
                  <wp:posOffset>6146800</wp:posOffset>
                </wp:positionV>
                <wp:extent cx="5925312" cy="274320"/>
                <wp:effectExtent l="0" t="0" r="18415" b="1143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312" cy="274320"/>
                        </a:xfrm>
                        <a:prstGeom prst="rect">
                          <a:avLst/>
                        </a:prstGeom>
                        <a:solidFill>
                          <a:srgbClr val="FFFFFF"/>
                        </a:solidFill>
                        <a:ln w="9525">
                          <a:solidFill>
                            <a:schemeClr val="bg1"/>
                          </a:solidFill>
                          <a:miter lim="800000"/>
                          <a:headEnd/>
                          <a:tailEnd/>
                        </a:ln>
                      </wps:spPr>
                      <wps:txbx>
                        <w:txbxContent>
                          <w:p w14:paraId="5E74444D" w14:textId="547E9C26" w:rsidR="00E60494" w:rsidRPr="00E91869" w:rsidRDefault="00E60494" w:rsidP="00E60494">
                            <w:pPr>
                              <w:ind w:firstLine="0"/>
                              <w:jc w:val="both"/>
                              <w:rPr>
                                <w:i/>
                                <w:iCs/>
                                <w:color w:val="B2B2B2" w:themeColor="accent2"/>
                                <w:sz w:val="20"/>
                                <w:szCs w:val="20"/>
                              </w:rPr>
                            </w:pPr>
                            <w:r w:rsidRPr="00E91869">
                              <w:rPr>
                                <w:i/>
                                <w:iCs/>
                                <w:color w:val="B2B2B2" w:themeColor="accent2"/>
                                <w:sz w:val="20"/>
                                <w:szCs w:val="20"/>
                              </w:rPr>
                              <w:t xml:space="preserve">Figure </w:t>
                            </w:r>
                            <w:r>
                              <w:rPr>
                                <w:i/>
                                <w:iCs/>
                                <w:color w:val="B2B2B2" w:themeColor="accent2"/>
                                <w:sz w:val="20"/>
                                <w:szCs w:val="20"/>
                              </w:rPr>
                              <w:t>1</w:t>
                            </w:r>
                            <w:r w:rsidRPr="00E91869">
                              <w:rPr>
                                <w:i/>
                                <w:iCs/>
                                <w:color w:val="B2B2B2" w:themeColor="accent2"/>
                                <w:sz w:val="20"/>
                                <w:szCs w:val="20"/>
                              </w:rPr>
                              <w:t>,</w:t>
                            </w:r>
                            <w:r w:rsidR="00B87807">
                              <w:rPr>
                                <w:i/>
                                <w:iCs/>
                                <w:color w:val="B2B2B2" w:themeColor="accent2"/>
                                <w:sz w:val="20"/>
                                <w:szCs w:val="20"/>
                              </w:rPr>
                              <w:t xml:space="preserve"> </w:t>
                            </w:r>
                            <w:r w:rsidR="00B87807" w:rsidRPr="00B87807">
                              <w:rPr>
                                <w:i/>
                                <w:iCs/>
                                <w:color w:val="B2B2B2" w:themeColor="accent2"/>
                                <w:sz w:val="20"/>
                                <w:szCs w:val="20"/>
                              </w:rPr>
                              <w:t>Creating the Sensor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095A4E" id="_x0000_t202" coordsize="21600,21600" o:spt="202" path="m,l,21600r21600,l21600,xe">
                <v:stroke joinstyle="miter"/>
                <v:path gradientshapeok="t" o:connecttype="rect"/>
              </v:shapetype>
              <v:shape id="Text Box 2" o:spid="_x0000_s1026" type="#_x0000_t202" style="position:absolute;margin-left:415.35pt;margin-top:484pt;width:466.55pt;height:21.6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" strokecolor="white [3212]">
                <v:textbox>
                  <w:txbxContent>
                    <w:p w14:paraId="5E74444D" w14:textId="547E9C26" w:rsidR="00E60494" w:rsidRPr="00E91869" w:rsidRDefault="00E60494" w:rsidP="00E60494">
                      <w:pPr>
                        <w:ind w:firstLine="0"/>
                        <w:jc w:val="both"/>
                        <w:rPr>
                          <w:i/>
                          <w:iCs/>
                          <w:color w:val="B2B2B2" w:themeColor="accent2"/>
                          <w:sz w:val="20"/>
                          <w:szCs w:val="20"/>
                        </w:rPr>
                      </w:pPr>
                      <w:r w:rsidRPr="00E91869">
                        <w:rPr>
                          <w:i/>
                          <w:iCs/>
                          <w:color w:val="B2B2B2" w:themeColor="accent2"/>
                          <w:sz w:val="20"/>
                          <w:szCs w:val="20"/>
                        </w:rPr>
                        <w:t xml:space="preserve">Figure </w:t>
                      </w:r>
                      <w:r>
                        <w:rPr>
                          <w:i/>
                          <w:iCs/>
                          <w:color w:val="B2B2B2" w:themeColor="accent2"/>
                          <w:sz w:val="20"/>
                          <w:szCs w:val="20"/>
                        </w:rPr>
                        <w:t>1</w:t>
                      </w:r>
                      <w:r w:rsidRPr="00E91869">
                        <w:rPr>
                          <w:i/>
                          <w:iCs/>
                          <w:color w:val="B2B2B2" w:themeColor="accent2"/>
                          <w:sz w:val="20"/>
                          <w:szCs w:val="20"/>
                        </w:rPr>
                        <w:t>,</w:t>
                      </w:r>
                      <w:r w:rsidR="00B87807">
                        <w:rPr>
                          <w:i/>
                          <w:iCs/>
                          <w:color w:val="B2B2B2" w:themeColor="accent2"/>
                          <w:sz w:val="20"/>
                          <w:szCs w:val="20"/>
                        </w:rPr>
                        <w:t xml:space="preserve"> </w:t>
                      </w:r>
                      <w:r w:rsidR="00B87807" w:rsidRPr="00B87807">
                        <w:rPr>
                          <w:i/>
                          <w:iCs/>
                          <w:color w:val="B2B2B2" w:themeColor="accent2"/>
                          <w:sz w:val="20"/>
                          <w:szCs w:val="20"/>
                        </w:rPr>
                        <w:t>Creating the Sensor table</w:t>
                      </w:r>
                    </w:p>
                  </w:txbxContent>
                </v:textbox>
                <w10:wrap anchorx="margin"/>
              </v:shape>
            </w:pict>
          </mc:Fallback>
        </mc:AlternateContent>
      </w:r>
      <w:r w:rsidR="00E24B74">
        <w:rPr>
          <w:noProof/>
        </w:rPr>
        <w:drawing>
          <wp:inline distT="0" distB="0" distL="0" distR="0" wp14:anchorId="6B3D587F" wp14:editId="44A01905">
            <wp:extent cx="5105400" cy="61408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134180" cy="6175434"/>
                    </a:xfrm>
                    <a:prstGeom prst="rect">
                      <a:avLst/>
                    </a:prstGeom>
                    <a:noFill/>
                    <a:ln>
                      <a:noFill/>
                    </a:ln>
                  </pic:spPr>
                </pic:pic>
              </a:graphicData>
            </a:graphic>
          </wp:inline>
        </w:drawing>
      </w:r>
    </w:p>
    <w:p w14:paraId="163E3F56" w14:textId="21CEF169" w:rsidR="00E24B74" w:rsidRDefault="00E24B74" w:rsidP="004D31D9">
      <w:r>
        <w:br w:type="page"/>
      </w:r>
    </w:p>
    <w:p w14:paraId="45E635C0" w14:textId="480503A3" w:rsidR="00E24B74" w:rsidRDefault="0056512B" w:rsidP="00E24B74">
      <w:pPr>
        <w:pStyle w:val="Heading1"/>
        <w:numPr>
          <w:ilvl w:val="0"/>
          <w:numId w:val="16"/>
        </w:numPr>
        <w:jc w:val="left"/>
      </w:pPr>
      <w:r>
        <w:lastRenderedPageBreak/>
        <w:t xml:space="preserve">JSON </w:t>
      </w:r>
      <w:r>
        <w:t>file loading 20 sensor items</w:t>
      </w:r>
    </w:p>
    <w:p w14:paraId="2A6F1C28" w14:textId="79402A55" w:rsidR="00E24B74" w:rsidRDefault="00B87807" w:rsidP="0056512B">
      <w:pPr>
        <w:pStyle w:val="ListParagraph"/>
        <w:ind w:left="0" w:firstLine="360"/>
        <w:rPr>
          <w:rStyle w:val="fontstyle01"/>
          <w:rFonts w:asciiTheme="minorHAnsi" w:hAnsiTheme="minorHAnsi"/>
          <w:color w:val="auto"/>
          <w:sz w:val="24"/>
          <w:szCs w:val="24"/>
        </w:rPr>
      </w:pPr>
      <w:r>
        <w:rPr>
          <w:noProof/>
        </w:rPr>
        <w:drawing>
          <wp:anchor distT="0" distB="0" distL="114300" distR="114300" simplePos="0" relativeHeight="251697152" behindDoc="0" locked="0" layoutInCell="1" allowOverlap="1" wp14:anchorId="44876D33" wp14:editId="047CB052">
            <wp:simplePos x="0" y="0"/>
            <wp:positionH relativeFrom="margin">
              <wp:align>center</wp:align>
            </wp:positionH>
            <wp:positionV relativeFrom="paragraph">
              <wp:posOffset>592455</wp:posOffset>
            </wp:positionV>
            <wp:extent cx="6408420" cy="609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40842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E24B74">
        <w:t xml:space="preserve">Figure 2 shows the </w:t>
      </w:r>
      <w:r>
        <w:t xml:space="preserve">successful </w:t>
      </w:r>
      <w:r w:rsidR="00E24B74">
        <w:t xml:space="preserve">insertion </w:t>
      </w:r>
      <w:r>
        <w:t>of 20 different sensor items from a created JSON</w:t>
      </w:r>
      <w:r w:rsidR="0056512B">
        <w:t xml:space="preserve"> </w:t>
      </w:r>
      <w:r>
        <w:t>file.</w:t>
      </w:r>
    </w:p>
    <w:p w14:paraId="674F0E3C" w14:textId="6E1253E3" w:rsidR="00E24B74" w:rsidRDefault="00E60494" w:rsidP="00E24B74">
      <w:pPr>
        <w:ind w:firstLine="0"/>
        <w:rPr>
          <w:rStyle w:val="fontstyle01"/>
          <w:rFonts w:asciiTheme="minorHAnsi" w:hAnsiTheme="minorHAnsi"/>
          <w:color w:val="auto"/>
          <w:sz w:val="24"/>
          <w:szCs w:val="24"/>
        </w:rPr>
      </w:pPr>
      <w:r>
        <w:rPr>
          <w:noProof/>
        </w:rPr>
        <mc:AlternateContent>
          <mc:Choice Requires="wps">
            <w:drawing>
              <wp:anchor distT="0" distB="0" distL="114300" distR="114300" simplePos="0" relativeHeight="251677696" behindDoc="0" locked="1" layoutInCell="1" allowOverlap="1" wp14:anchorId="6D48C9EC" wp14:editId="7FAF75BA">
                <wp:simplePos x="0" y="0"/>
                <wp:positionH relativeFrom="margin">
                  <wp:posOffset>-200025</wp:posOffset>
                </wp:positionH>
                <wp:positionV relativeFrom="page">
                  <wp:posOffset>2480310</wp:posOffset>
                </wp:positionV>
                <wp:extent cx="5925185" cy="274320"/>
                <wp:effectExtent l="0" t="0" r="18415" b="1143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274320"/>
                        </a:xfrm>
                        <a:prstGeom prst="rect">
                          <a:avLst/>
                        </a:prstGeom>
                        <a:solidFill>
                          <a:srgbClr val="FFFFFF"/>
                        </a:solidFill>
                        <a:ln w="9525">
                          <a:solidFill>
                            <a:schemeClr val="bg1"/>
                          </a:solidFill>
                          <a:miter lim="800000"/>
                          <a:headEnd/>
                          <a:tailEnd/>
                        </a:ln>
                      </wps:spPr>
                      <wps:txbx>
                        <w:txbxContent>
                          <w:p w14:paraId="4F520D71" w14:textId="7ECA8017" w:rsidR="00E60494" w:rsidRPr="00E91869" w:rsidRDefault="00E60494" w:rsidP="00E60494">
                            <w:pPr>
                              <w:ind w:firstLine="0"/>
                              <w:jc w:val="both"/>
                              <w:rPr>
                                <w:i/>
                                <w:iCs/>
                                <w:color w:val="B2B2B2" w:themeColor="accent2"/>
                                <w:sz w:val="20"/>
                                <w:szCs w:val="20"/>
                              </w:rPr>
                            </w:pPr>
                            <w:r w:rsidRPr="00E91869">
                              <w:rPr>
                                <w:i/>
                                <w:iCs/>
                                <w:color w:val="B2B2B2" w:themeColor="accent2"/>
                                <w:sz w:val="20"/>
                                <w:szCs w:val="20"/>
                              </w:rPr>
                              <w:t xml:space="preserve">Figure </w:t>
                            </w:r>
                            <w:r w:rsidR="004D31D9">
                              <w:rPr>
                                <w:i/>
                                <w:iCs/>
                                <w:color w:val="B2B2B2" w:themeColor="accent2"/>
                                <w:sz w:val="20"/>
                                <w:szCs w:val="20"/>
                              </w:rPr>
                              <w:t>2</w:t>
                            </w:r>
                            <w:r w:rsidRPr="00E91869">
                              <w:rPr>
                                <w:i/>
                                <w:iCs/>
                                <w:color w:val="B2B2B2" w:themeColor="accent2"/>
                                <w:sz w:val="20"/>
                                <w:szCs w:val="20"/>
                              </w:rPr>
                              <w:t xml:space="preserve">, </w:t>
                            </w:r>
                            <w:r w:rsidR="00B87807">
                              <w:rPr>
                                <w:i/>
                                <w:iCs/>
                                <w:color w:val="B2B2B2" w:themeColor="accent2"/>
                                <w:sz w:val="20"/>
                                <w:szCs w:val="20"/>
                              </w:rPr>
                              <w:t>successful execution of JSON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8C9EC" id="_x0000_s1027" type="#_x0000_t202" style="position:absolute;margin-left:-15.75pt;margin-top:195.3pt;width:466.55pt;height:21.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" strokecolor="white [3212]">
                <v:textbox>
                  <w:txbxContent>
                    <w:p w14:paraId="4F520D71" w14:textId="7ECA8017" w:rsidR="00E60494" w:rsidRPr="00E91869" w:rsidRDefault="00E60494" w:rsidP="00E60494">
                      <w:pPr>
                        <w:ind w:firstLine="0"/>
                        <w:jc w:val="both"/>
                        <w:rPr>
                          <w:i/>
                          <w:iCs/>
                          <w:color w:val="B2B2B2" w:themeColor="accent2"/>
                          <w:sz w:val="20"/>
                          <w:szCs w:val="20"/>
                        </w:rPr>
                      </w:pPr>
                      <w:r w:rsidRPr="00E91869">
                        <w:rPr>
                          <w:i/>
                          <w:iCs/>
                          <w:color w:val="B2B2B2" w:themeColor="accent2"/>
                          <w:sz w:val="20"/>
                          <w:szCs w:val="20"/>
                        </w:rPr>
                        <w:t xml:space="preserve">Figure </w:t>
                      </w:r>
                      <w:r w:rsidR="004D31D9">
                        <w:rPr>
                          <w:i/>
                          <w:iCs/>
                          <w:color w:val="B2B2B2" w:themeColor="accent2"/>
                          <w:sz w:val="20"/>
                          <w:szCs w:val="20"/>
                        </w:rPr>
                        <w:t>2</w:t>
                      </w:r>
                      <w:r w:rsidRPr="00E91869">
                        <w:rPr>
                          <w:i/>
                          <w:iCs/>
                          <w:color w:val="B2B2B2" w:themeColor="accent2"/>
                          <w:sz w:val="20"/>
                          <w:szCs w:val="20"/>
                        </w:rPr>
                        <w:t xml:space="preserve">, </w:t>
                      </w:r>
                      <w:r w:rsidR="00B87807">
                        <w:rPr>
                          <w:i/>
                          <w:iCs/>
                          <w:color w:val="B2B2B2" w:themeColor="accent2"/>
                          <w:sz w:val="20"/>
                          <w:szCs w:val="20"/>
                        </w:rPr>
                        <w:t>successful execution of JSON file</w:t>
                      </w:r>
                    </w:p>
                  </w:txbxContent>
                </v:textbox>
                <w10:wrap anchorx="margin" anchory="page"/>
                <w10:anchorlock/>
              </v:shape>
            </w:pict>
          </mc:Fallback>
        </mc:AlternateContent>
      </w:r>
    </w:p>
    <w:p w14:paraId="4FDA5BA7" w14:textId="10BE8D4C" w:rsidR="00E24B74" w:rsidRPr="00E24B74" w:rsidRDefault="00E24B74" w:rsidP="004B09E0">
      <w:pPr>
        <w:rPr>
          <w:rStyle w:val="fontstyle01"/>
          <w:rFonts w:asciiTheme="minorHAnsi" w:hAnsiTheme="minorHAnsi"/>
          <w:color w:val="auto"/>
          <w:sz w:val="24"/>
          <w:szCs w:val="24"/>
        </w:rPr>
      </w:pPr>
      <w:r>
        <w:rPr>
          <w:rStyle w:val="fontstyle01"/>
          <w:rFonts w:asciiTheme="minorHAnsi" w:hAnsiTheme="minorHAnsi"/>
          <w:color w:val="auto"/>
          <w:sz w:val="24"/>
          <w:szCs w:val="24"/>
        </w:rPr>
        <w:br w:type="page"/>
      </w:r>
    </w:p>
    <w:p w14:paraId="29C9885E" w14:textId="657AB759" w:rsidR="00E24B74" w:rsidRDefault="00D0441D" w:rsidP="00E24B74">
      <w:pPr>
        <w:pStyle w:val="Heading1"/>
        <w:numPr>
          <w:ilvl w:val="0"/>
          <w:numId w:val="16"/>
        </w:numPr>
        <w:jc w:val="left"/>
      </w:pPr>
      <w:bookmarkStart w:id="3" w:name="_Hlk62572180"/>
      <w:r>
        <w:lastRenderedPageBreak/>
        <w:t xml:space="preserve">List </w:t>
      </w:r>
      <w:r>
        <w:t>sensors in Sensor table</w:t>
      </w:r>
    </w:p>
    <w:bookmarkEnd w:id="3"/>
    <w:p w14:paraId="3381354C" w14:textId="10B3C237" w:rsidR="00E24B74" w:rsidRDefault="006158A8" w:rsidP="00E24B74">
      <w:r>
        <w:t xml:space="preserve">Figure 3 shows </w:t>
      </w:r>
      <w:r w:rsidR="00D0441D">
        <w:t>the successful scanning of the Sensor table when scan –table-name Sensors was executed</w:t>
      </w:r>
      <w:r w:rsidR="0073172B">
        <w:t>.</w:t>
      </w:r>
    </w:p>
    <w:p w14:paraId="3F2984F3" w14:textId="225E10D4" w:rsidR="00481B65" w:rsidRPr="00D0441D" w:rsidRDefault="00AF4EB7" w:rsidP="00D0441D">
      <w:pPr>
        <w:ind w:firstLine="0"/>
        <w:rPr>
          <w:rStyle w:val="fontstyle01"/>
          <w:rFonts w:asciiTheme="minorHAnsi" w:hAnsiTheme="minorHAnsi"/>
          <w:color w:val="auto"/>
          <w:sz w:val="24"/>
          <w:szCs w:val="24"/>
        </w:rPr>
      </w:pPr>
      <w:r>
        <w:rPr>
          <w:noProof/>
        </w:rPr>
        <w:drawing>
          <wp:inline distT="0" distB="0" distL="0" distR="0" wp14:anchorId="01B60185" wp14:editId="4C45D117">
            <wp:extent cx="5657850" cy="6763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17065" cy="6834620"/>
                    </a:xfrm>
                    <a:prstGeom prst="rect">
                      <a:avLst/>
                    </a:prstGeom>
                  </pic:spPr>
                </pic:pic>
              </a:graphicData>
            </a:graphic>
          </wp:inline>
        </w:drawing>
      </w:r>
      <w:r w:rsidR="00E60494">
        <w:rPr>
          <w:noProof/>
        </w:rPr>
        <mc:AlternateContent>
          <mc:Choice Requires="wps">
            <w:drawing>
              <wp:anchor distT="0" distB="0" distL="114300" distR="114300" simplePos="0" relativeHeight="251673600" behindDoc="0" locked="1" layoutInCell="1" allowOverlap="1" wp14:anchorId="2A35C6AB" wp14:editId="1503F44D">
                <wp:simplePos x="0" y="0"/>
                <wp:positionH relativeFrom="margin">
                  <wp:align>right</wp:align>
                </wp:positionH>
                <wp:positionV relativeFrom="page">
                  <wp:posOffset>8655685</wp:posOffset>
                </wp:positionV>
                <wp:extent cx="5925185" cy="274320"/>
                <wp:effectExtent l="0" t="0" r="18415" b="1143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274320"/>
                        </a:xfrm>
                        <a:prstGeom prst="rect">
                          <a:avLst/>
                        </a:prstGeom>
                        <a:solidFill>
                          <a:srgbClr val="FFFFFF"/>
                        </a:solidFill>
                        <a:ln w="9525">
                          <a:solidFill>
                            <a:schemeClr val="bg1"/>
                          </a:solidFill>
                          <a:miter lim="800000"/>
                          <a:headEnd/>
                          <a:tailEnd/>
                        </a:ln>
                      </wps:spPr>
                      <wps:txbx>
                        <w:txbxContent>
                          <w:p w14:paraId="09AF0350" w14:textId="20C384A8" w:rsidR="00E60494" w:rsidRPr="00E91869" w:rsidRDefault="00E60494" w:rsidP="00E60494">
                            <w:pPr>
                              <w:ind w:firstLine="0"/>
                              <w:jc w:val="both"/>
                              <w:rPr>
                                <w:i/>
                                <w:iCs/>
                                <w:color w:val="B2B2B2" w:themeColor="accent2"/>
                                <w:sz w:val="20"/>
                                <w:szCs w:val="20"/>
                              </w:rPr>
                            </w:pPr>
                            <w:r w:rsidRPr="00E91869">
                              <w:rPr>
                                <w:i/>
                                <w:iCs/>
                                <w:color w:val="B2B2B2" w:themeColor="accent2"/>
                                <w:sz w:val="20"/>
                                <w:szCs w:val="20"/>
                              </w:rPr>
                              <w:t xml:space="preserve">Figure </w:t>
                            </w:r>
                            <w:r w:rsidR="004D31D9">
                              <w:rPr>
                                <w:i/>
                                <w:iCs/>
                                <w:color w:val="B2B2B2" w:themeColor="accent2"/>
                                <w:sz w:val="20"/>
                                <w:szCs w:val="20"/>
                              </w:rPr>
                              <w:t>3</w:t>
                            </w:r>
                            <w:r w:rsidRPr="00E91869">
                              <w:rPr>
                                <w:i/>
                                <w:iCs/>
                                <w:color w:val="B2B2B2" w:themeColor="accent2"/>
                                <w:sz w:val="20"/>
                                <w:szCs w:val="20"/>
                              </w:rPr>
                              <w:t>,</w:t>
                            </w:r>
                            <w:r w:rsidR="004D31D9">
                              <w:rPr>
                                <w:i/>
                                <w:iCs/>
                                <w:color w:val="B2B2B2" w:themeColor="accent2"/>
                                <w:sz w:val="20"/>
                                <w:szCs w:val="20"/>
                              </w:rPr>
                              <w:t xml:space="preserve"> </w:t>
                            </w:r>
                            <w:r w:rsidR="00231CC7">
                              <w:rPr>
                                <w:i/>
                                <w:iCs/>
                                <w:color w:val="B2B2B2" w:themeColor="accent2"/>
                                <w:sz w:val="20"/>
                                <w:szCs w:val="20"/>
                              </w:rPr>
                              <w:t xml:space="preserve">Successful </w:t>
                            </w:r>
                            <w:r w:rsidR="00BF7F60">
                              <w:rPr>
                                <w:i/>
                                <w:iCs/>
                                <w:color w:val="B2B2B2" w:themeColor="accent2"/>
                                <w:sz w:val="20"/>
                                <w:szCs w:val="20"/>
                              </w:rPr>
                              <w:t>scanning</w:t>
                            </w:r>
                            <w:r w:rsidR="00231CC7">
                              <w:rPr>
                                <w:i/>
                                <w:iCs/>
                                <w:color w:val="B2B2B2" w:themeColor="accent2"/>
                                <w:sz w:val="20"/>
                                <w:szCs w:val="20"/>
                              </w:rPr>
                              <w:t xml:space="preserve"> of 20 items to sensor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5C6AB" id="_x0000_s1028" type="#_x0000_t202" style="position:absolute;margin-left:415.35pt;margin-top:681.55pt;width:466.55pt;height:21.6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" strokecolor="white [3212]">
                <v:textbox>
                  <w:txbxContent>
                    <w:p w14:paraId="09AF0350" w14:textId="20C384A8" w:rsidR="00E60494" w:rsidRPr="00E91869" w:rsidRDefault="00E60494" w:rsidP="00E60494">
                      <w:pPr>
                        <w:ind w:firstLine="0"/>
                        <w:jc w:val="both"/>
                        <w:rPr>
                          <w:i/>
                          <w:iCs/>
                          <w:color w:val="B2B2B2" w:themeColor="accent2"/>
                          <w:sz w:val="20"/>
                          <w:szCs w:val="20"/>
                        </w:rPr>
                      </w:pPr>
                      <w:r w:rsidRPr="00E91869">
                        <w:rPr>
                          <w:i/>
                          <w:iCs/>
                          <w:color w:val="B2B2B2" w:themeColor="accent2"/>
                          <w:sz w:val="20"/>
                          <w:szCs w:val="20"/>
                        </w:rPr>
                        <w:t xml:space="preserve">Figure </w:t>
                      </w:r>
                      <w:r w:rsidR="004D31D9">
                        <w:rPr>
                          <w:i/>
                          <w:iCs/>
                          <w:color w:val="B2B2B2" w:themeColor="accent2"/>
                          <w:sz w:val="20"/>
                          <w:szCs w:val="20"/>
                        </w:rPr>
                        <w:t>3</w:t>
                      </w:r>
                      <w:r w:rsidRPr="00E91869">
                        <w:rPr>
                          <w:i/>
                          <w:iCs/>
                          <w:color w:val="B2B2B2" w:themeColor="accent2"/>
                          <w:sz w:val="20"/>
                          <w:szCs w:val="20"/>
                        </w:rPr>
                        <w:t>,</w:t>
                      </w:r>
                      <w:r w:rsidR="004D31D9">
                        <w:rPr>
                          <w:i/>
                          <w:iCs/>
                          <w:color w:val="B2B2B2" w:themeColor="accent2"/>
                          <w:sz w:val="20"/>
                          <w:szCs w:val="20"/>
                        </w:rPr>
                        <w:t xml:space="preserve"> </w:t>
                      </w:r>
                      <w:r w:rsidR="00231CC7">
                        <w:rPr>
                          <w:i/>
                          <w:iCs/>
                          <w:color w:val="B2B2B2" w:themeColor="accent2"/>
                          <w:sz w:val="20"/>
                          <w:szCs w:val="20"/>
                        </w:rPr>
                        <w:t xml:space="preserve">Successful </w:t>
                      </w:r>
                      <w:r w:rsidR="00BF7F60">
                        <w:rPr>
                          <w:i/>
                          <w:iCs/>
                          <w:color w:val="B2B2B2" w:themeColor="accent2"/>
                          <w:sz w:val="20"/>
                          <w:szCs w:val="20"/>
                        </w:rPr>
                        <w:t>scanning</w:t>
                      </w:r>
                      <w:r w:rsidR="00231CC7">
                        <w:rPr>
                          <w:i/>
                          <w:iCs/>
                          <w:color w:val="B2B2B2" w:themeColor="accent2"/>
                          <w:sz w:val="20"/>
                          <w:szCs w:val="20"/>
                        </w:rPr>
                        <w:t xml:space="preserve"> of 20 items to sensor table</w:t>
                      </w:r>
                    </w:p>
                  </w:txbxContent>
                </v:textbox>
                <w10:wrap anchorx="margin" anchory="page"/>
                <w10:anchorlock/>
              </v:shape>
            </w:pict>
          </mc:Fallback>
        </mc:AlternateContent>
      </w:r>
    </w:p>
    <w:p w14:paraId="7128BA35" w14:textId="0CD6F926" w:rsidR="00185273" w:rsidRDefault="00B2236A" w:rsidP="00E60494">
      <w:pPr>
        <w:pStyle w:val="Heading1"/>
        <w:numPr>
          <w:ilvl w:val="0"/>
          <w:numId w:val="16"/>
        </w:numPr>
        <w:jc w:val="left"/>
      </w:pPr>
      <w:r>
        <w:lastRenderedPageBreak/>
        <w:t>Create a</w:t>
      </w:r>
      <w:r w:rsidR="004B09E0">
        <w:t xml:space="preserve"> table named Classes</w:t>
      </w:r>
    </w:p>
    <w:p w14:paraId="299373B5" w14:textId="7ECA259F" w:rsidR="00E60494" w:rsidRPr="00E60494" w:rsidRDefault="00E60494" w:rsidP="0073172B">
      <w:r>
        <w:t xml:space="preserve">Figure </w:t>
      </w:r>
      <w:r w:rsidR="004B09E0">
        <w:t xml:space="preserve">4 shows the function </w:t>
      </w:r>
      <w:r w:rsidR="00C07E77">
        <w:t xml:space="preserve">that creates a table named Classes </w:t>
      </w:r>
      <w:r w:rsidR="0073172B">
        <w:t>(</w:t>
      </w:r>
      <w:r w:rsidR="004B09E0">
        <w:t>MoviesCreateTable.py</w:t>
      </w:r>
      <w:r w:rsidR="0073172B">
        <w:t>).</w:t>
      </w:r>
    </w:p>
    <w:p w14:paraId="53D81704" w14:textId="403EA9AA" w:rsidR="001147E5" w:rsidRDefault="00E60494" w:rsidP="00E60494">
      <w:pPr>
        <w:ind w:firstLine="0"/>
        <w:rPr>
          <w:rStyle w:val="fontstyle01"/>
          <w:rFonts w:asciiTheme="majorHAnsi" w:hAnsiTheme="majorHAnsi" w:cstheme="majorHAnsi"/>
          <w:sz w:val="24"/>
          <w:szCs w:val="24"/>
        </w:rPr>
      </w:pPr>
      <w:r>
        <w:rPr>
          <w:noProof/>
        </w:rPr>
        <mc:AlternateContent>
          <mc:Choice Requires="wps">
            <w:drawing>
              <wp:anchor distT="0" distB="0" distL="114300" distR="114300" simplePos="0" relativeHeight="251675648" behindDoc="0" locked="1" layoutInCell="1" allowOverlap="1" wp14:anchorId="3EFFBF44" wp14:editId="68E65AD9">
                <wp:simplePos x="0" y="0"/>
                <wp:positionH relativeFrom="margin">
                  <wp:align>right</wp:align>
                </wp:positionH>
                <wp:positionV relativeFrom="page">
                  <wp:posOffset>8336915</wp:posOffset>
                </wp:positionV>
                <wp:extent cx="5925185" cy="274320"/>
                <wp:effectExtent l="0" t="0" r="18415" b="1143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274320"/>
                        </a:xfrm>
                        <a:prstGeom prst="rect">
                          <a:avLst/>
                        </a:prstGeom>
                        <a:solidFill>
                          <a:srgbClr val="FFFFFF"/>
                        </a:solidFill>
                        <a:ln w="9525">
                          <a:solidFill>
                            <a:schemeClr val="bg1"/>
                          </a:solidFill>
                          <a:miter lim="800000"/>
                          <a:headEnd/>
                          <a:tailEnd/>
                        </a:ln>
                      </wps:spPr>
                      <wps:txbx>
                        <w:txbxContent>
                          <w:p w14:paraId="5CF864C4" w14:textId="03A9B066" w:rsidR="00E60494" w:rsidRPr="00E91869" w:rsidRDefault="00E60494" w:rsidP="00E60494">
                            <w:pPr>
                              <w:ind w:firstLine="0"/>
                              <w:jc w:val="both"/>
                              <w:rPr>
                                <w:i/>
                                <w:iCs/>
                                <w:color w:val="B2B2B2" w:themeColor="accent2"/>
                                <w:sz w:val="20"/>
                                <w:szCs w:val="20"/>
                              </w:rPr>
                            </w:pPr>
                            <w:r w:rsidRPr="00E91869">
                              <w:rPr>
                                <w:i/>
                                <w:iCs/>
                                <w:color w:val="B2B2B2" w:themeColor="accent2"/>
                                <w:sz w:val="20"/>
                                <w:szCs w:val="20"/>
                              </w:rPr>
                              <w:t xml:space="preserve">Figure </w:t>
                            </w:r>
                            <w:r w:rsidR="004D31D9">
                              <w:rPr>
                                <w:i/>
                                <w:iCs/>
                                <w:color w:val="B2B2B2" w:themeColor="accent2"/>
                                <w:sz w:val="20"/>
                                <w:szCs w:val="20"/>
                              </w:rPr>
                              <w:t>4</w:t>
                            </w:r>
                            <w:r w:rsidRPr="00E91869">
                              <w:rPr>
                                <w:i/>
                                <w:iCs/>
                                <w:color w:val="B2B2B2" w:themeColor="accent2"/>
                                <w:sz w:val="20"/>
                                <w:szCs w:val="20"/>
                              </w:rPr>
                              <w:t xml:space="preserve">, </w:t>
                            </w:r>
                            <w:r w:rsidR="004D31D9">
                              <w:rPr>
                                <w:i/>
                                <w:iCs/>
                                <w:color w:val="B2B2B2" w:themeColor="accent2"/>
                                <w:sz w:val="20"/>
                                <w:szCs w:val="20"/>
                              </w:rPr>
                              <w:t>creating a</w:t>
                            </w:r>
                            <w:r w:rsidR="004B09E0">
                              <w:rPr>
                                <w:i/>
                                <w:iCs/>
                                <w:color w:val="B2B2B2" w:themeColor="accent2"/>
                                <w:sz w:val="20"/>
                                <w:szCs w:val="20"/>
                              </w:rPr>
                              <w:t xml:space="preserve"> table in python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FBF44" id="_x0000_s1029" type="#_x0000_t202" style="position:absolute;margin-left:415.35pt;margin-top:656.45pt;width:466.55pt;height:21.6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" strokecolor="white [3212]">
                <v:textbox>
                  <w:txbxContent>
                    <w:p w14:paraId="5CF864C4" w14:textId="03A9B066" w:rsidR="00E60494" w:rsidRPr="00E91869" w:rsidRDefault="00E60494" w:rsidP="00E60494">
                      <w:pPr>
                        <w:ind w:firstLine="0"/>
                        <w:jc w:val="both"/>
                        <w:rPr>
                          <w:i/>
                          <w:iCs/>
                          <w:color w:val="B2B2B2" w:themeColor="accent2"/>
                          <w:sz w:val="20"/>
                          <w:szCs w:val="20"/>
                        </w:rPr>
                      </w:pPr>
                      <w:r w:rsidRPr="00E91869">
                        <w:rPr>
                          <w:i/>
                          <w:iCs/>
                          <w:color w:val="B2B2B2" w:themeColor="accent2"/>
                          <w:sz w:val="20"/>
                          <w:szCs w:val="20"/>
                        </w:rPr>
                        <w:t xml:space="preserve">Figure </w:t>
                      </w:r>
                      <w:r w:rsidR="004D31D9">
                        <w:rPr>
                          <w:i/>
                          <w:iCs/>
                          <w:color w:val="B2B2B2" w:themeColor="accent2"/>
                          <w:sz w:val="20"/>
                          <w:szCs w:val="20"/>
                        </w:rPr>
                        <w:t>4</w:t>
                      </w:r>
                      <w:r w:rsidRPr="00E91869">
                        <w:rPr>
                          <w:i/>
                          <w:iCs/>
                          <w:color w:val="B2B2B2" w:themeColor="accent2"/>
                          <w:sz w:val="20"/>
                          <w:szCs w:val="20"/>
                        </w:rPr>
                        <w:t xml:space="preserve">, </w:t>
                      </w:r>
                      <w:r w:rsidR="004D31D9">
                        <w:rPr>
                          <w:i/>
                          <w:iCs/>
                          <w:color w:val="B2B2B2" w:themeColor="accent2"/>
                          <w:sz w:val="20"/>
                          <w:szCs w:val="20"/>
                        </w:rPr>
                        <w:t>creating a</w:t>
                      </w:r>
                      <w:r w:rsidR="004B09E0">
                        <w:rPr>
                          <w:i/>
                          <w:iCs/>
                          <w:color w:val="B2B2B2" w:themeColor="accent2"/>
                          <w:sz w:val="20"/>
                          <w:szCs w:val="20"/>
                        </w:rPr>
                        <w:t xml:space="preserve"> table in python</w:t>
                      </w:r>
                    </w:p>
                  </w:txbxContent>
                </v:textbox>
                <w10:wrap anchorx="margin" anchory="page"/>
                <w10:anchorlock/>
              </v:shape>
            </w:pict>
          </mc:Fallback>
        </mc:AlternateContent>
      </w:r>
      <w:r>
        <w:rPr>
          <w:noProof/>
        </w:rPr>
        <w:drawing>
          <wp:inline distT="0" distB="0" distL="0" distR="0" wp14:anchorId="36419DAD" wp14:editId="08FA0B6B">
            <wp:extent cx="5172075" cy="6721425"/>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5173486" cy="6723259"/>
                    </a:xfrm>
                    <a:prstGeom prst="rect">
                      <a:avLst/>
                    </a:prstGeom>
                  </pic:spPr>
                </pic:pic>
              </a:graphicData>
            </a:graphic>
          </wp:inline>
        </w:drawing>
      </w:r>
      <w:r w:rsidR="00CD70B0">
        <w:rPr>
          <w:rStyle w:val="fontstyle01"/>
          <w:rFonts w:asciiTheme="majorHAnsi" w:hAnsiTheme="majorHAnsi" w:cstheme="majorHAnsi"/>
          <w:sz w:val="24"/>
          <w:szCs w:val="24"/>
        </w:rPr>
        <w:br w:type="page"/>
      </w:r>
    </w:p>
    <w:p w14:paraId="28E0D963" w14:textId="782EC665" w:rsidR="00E91869" w:rsidRDefault="008F3613" w:rsidP="00481B65">
      <w:pPr>
        <w:pStyle w:val="Heading1"/>
        <w:numPr>
          <w:ilvl w:val="0"/>
          <w:numId w:val="16"/>
        </w:numPr>
        <w:jc w:val="left"/>
      </w:pPr>
      <w:bookmarkStart w:id="4" w:name="_Hlk62575424"/>
      <w:r>
        <w:lastRenderedPageBreak/>
        <w:t>Executing the program</w:t>
      </w:r>
    </w:p>
    <w:bookmarkEnd w:id="4"/>
    <w:p w14:paraId="250E31E5" w14:textId="1B4A28BD" w:rsidR="00B63D2B" w:rsidRDefault="00D5760E" w:rsidP="00BF12FD">
      <w:r>
        <w:t xml:space="preserve">Figure </w:t>
      </w:r>
      <w:r w:rsidR="00C07E77">
        <w:t xml:space="preserve">5 shows </w:t>
      </w:r>
      <w:r w:rsidR="00230A9A">
        <w:t xml:space="preserve">the command line interface with various sample cases. If the user enters the information for a course in the catalog, the program will show the title of the course. If the user does not enter a subject or catalog number, the program will ask to enter one. If the user enters a class that does not exist, then the program will </w:t>
      </w:r>
      <w:r w:rsidR="00BF7FD2">
        <w:t>start back at the beginning. If the user selects that they would like to look for another course, then the program starts back at the beginning. If the user selects that they do not want to search for another title, then the program exits.</w:t>
      </w:r>
    </w:p>
    <w:p w14:paraId="37A94D6C" w14:textId="47F2F8B4" w:rsidR="004256BC" w:rsidRDefault="00D5760E" w:rsidP="004256BC">
      <w:pPr>
        <w:ind w:firstLine="0"/>
      </w:pPr>
      <w:r>
        <w:rPr>
          <w:noProof/>
        </w:rPr>
        <w:drawing>
          <wp:inline distT="0" distB="0" distL="0" distR="0" wp14:anchorId="4F3BE828" wp14:editId="53CE9ED6">
            <wp:extent cx="4124325" cy="50162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189398" cy="5095396"/>
                    </a:xfrm>
                    <a:prstGeom prst="rect">
                      <a:avLst/>
                    </a:prstGeom>
                  </pic:spPr>
                </pic:pic>
              </a:graphicData>
            </a:graphic>
          </wp:inline>
        </w:drawing>
      </w:r>
    </w:p>
    <w:p w14:paraId="54B1680E" w14:textId="384FB5D0" w:rsidR="00CD70B0" w:rsidRPr="00E91869" w:rsidRDefault="00E60494" w:rsidP="00E60494">
      <w:r>
        <w:rPr>
          <w:noProof/>
        </w:rPr>
        <mc:AlternateContent>
          <mc:Choice Requires="wps">
            <w:drawing>
              <wp:anchor distT="0" distB="0" distL="114300" distR="114300" simplePos="0" relativeHeight="251667456" behindDoc="0" locked="1" layoutInCell="1" allowOverlap="1" wp14:anchorId="7905CA18" wp14:editId="10EB6BDF">
                <wp:simplePos x="0" y="0"/>
                <wp:positionH relativeFrom="margin">
                  <wp:align>right</wp:align>
                </wp:positionH>
                <wp:positionV relativeFrom="bottomMargin">
                  <wp:posOffset>-413385</wp:posOffset>
                </wp:positionV>
                <wp:extent cx="5925185" cy="274320"/>
                <wp:effectExtent l="0" t="0" r="18415" b="1143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274320"/>
                        </a:xfrm>
                        <a:prstGeom prst="rect">
                          <a:avLst/>
                        </a:prstGeom>
                        <a:solidFill>
                          <a:srgbClr val="FFFFFF"/>
                        </a:solidFill>
                        <a:ln w="9525">
                          <a:solidFill>
                            <a:schemeClr val="bg1"/>
                          </a:solidFill>
                          <a:miter lim="800000"/>
                          <a:headEnd/>
                          <a:tailEnd/>
                        </a:ln>
                      </wps:spPr>
                      <wps:txbx>
                        <w:txbxContent>
                          <w:p w14:paraId="2AC80B34" w14:textId="5ED077F6" w:rsidR="00E60494" w:rsidRPr="00E91869" w:rsidRDefault="00E60494" w:rsidP="00E60494">
                            <w:pPr>
                              <w:ind w:firstLine="0"/>
                              <w:jc w:val="both"/>
                              <w:rPr>
                                <w:i/>
                                <w:iCs/>
                                <w:color w:val="B2B2B2" w:themeColor="accent2"/>
                                <w:sz w:val="20"/>
                                <w:szCs w:val="20"/>
                              </w:rPr>
                            </w:pPr>
                            <w:r w:rsidRPr="00E91869">
                              <w:rPr>
                                <w:i/>
                                <w:iCs/>
                                <w:color w:val="B2B2B2" w:themeColor="accent2"/>
                                <w:sz w:val="20"/>
                                <w:szCs w:val="20"/>
                              </w:rPr>
                              <w:t xml:space="preserve">Figure </w:t>
                            </w:r>
                            <w:r w:rsidR="00C07E77">
                              <w:rPr>
                                <w:i/>
                                <w:iCs/>
                                <w:color w:val="B2B2B2" w:themeColor="accent2"/>
                                <w:sz w:val="20"/>
                                <w:szCs w:val="20"/>
                              </w:rPr>
                              <w:t>5</w:t>
                            </w:r>
                            <w:r w:rsidRPr="00E91869">
                              <w:rPr>
                                <w:i/>
                                <w:iCs/>
                                <w:color w:val="B2B2B2" w:themeColor="accent2"/>
                                <w:sz w:val="20"/>
                                <w:szCs w:val="20"/>
                              </w:rPr>
                              <w:t xml:space="preserve">, </w:t>
                            </w:r>
                            <w:r w:rsidR="00C07E77">
                              <w:rPr>
                                <w:i/>
                                <w:iCs/>
                                <w:color w:val="B2B2B2" w:themeColor="accent2"/>
                                <w:sz w:val="20"/>
                                <w:szCs w:val="20"/>
                              </w:rPr>
                              <w:t>command line for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5CA18" id="_x0000_s1030" type="#_x0000_t202" style="position:absolute;left:0;text-align:left;margin-left:415.35pt;margin-top:-32.55pt;width:466.55pt;height:21.6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" strokecolor="white [3212]">
                <v:textbox>
                  <w:txbxContent>
                    <w:p w14:paraId="2AC80B34" w14:textId="5ED077F6" w:rsidR="00E60494" w:rsidRPr="00E91869" w:rsidRDefault="00E60494" w:rsidP="00E60494">
                      <w:pPr>
                        <w:ind w:firstLine="0"/>
                        <w:jc w:val="both"/>
                        <w:rPr>
                          <w:i/>
                          <w:iCs/>
                          <w:color w:val="B2B2B2" w:themeColor="accent2"/>
                          <w:sz w:val="20"/>
                          <w:szCs w:val="20"/>
                        </w:rPr>
                      </w:pPr>
                      <w:r w:rsidRPr="00E91869">
                        <w:rPr>
                          <w:i/>
                          <w:iCs/>
                          <w:color w:val="B2B2B2" w:themeColor="accent2"/>
                          <w:sz w:val="20"/>
                          <w:szCs w:val="20"/>
                        </w:rPr>
                        <w:t xml:space="preserve">Figure </w:t>
                      </w:r>
                      <w:r w:rsidR="00C07E77">
                        <w:rPr>
                          <w:i/>
                          <w:iCs/>
                          <w:color w:val="B2B2B2" w:themeColor="accent2"/>
                          <w:sz w:val="20"/>
                          <w:szCs w:val="20"/>
                        </w:rPr>
                        <w:t>5</w:t>
                      </w:r>
                      <w:r w:rsidRPr="00E91869">
                        <w:rPr>
                          <w:i/>
                          <w:iCs/>
                          <w:color w:val="B2B2B2" w:themeColor="accent2"/>
                          <w:sz w:val="20"/>
                          <w:szCs w:val="20"/>
                        </w:rPr>
                        <w:t xml:space="preserve">, </w:t>
                      </w:r>
                      <w:r w:rsidR="00C07E77">
                        <w:rPr>
                          <w:i/>
                          <w:iCs/>
                          <w:color w:val="B2B2B2" w:themeColor="accent2"/>
                          <w:sz w:val="20"/>
                          <w:szCs w:val="20"/>
                        </w:rPr>
                        <w:t>command line for code</w:t>
                      </w:r>
                    </w:p>
                  </w:txbxContent>
                </v:textbox>
                <w10:wrap anchorx="margin" anchory="margin"/>
                <w10:anchorlock/>
              </v:shape>
            </w:pict>
          </mc:Fallback>
        </mc:AlternateContent>
      </w:r>
      <w:r w:rsidR="00CD70B0">
        <w:br w:type="page"/>
      </w:r>
    </w:p>
    <w:p w14:paraId="79C4AFE9" w14:textId="0A773970" w:rsidR="00D17B28" w:rsidRDefault="00CD70B0" w:rsidP="00481B65">
      <w:pPr>
        <w:pStyle w:val="Heading1"/>
        <w:numPr>
          <w:ilvl w:val="0"/>
          <w:numId w:val="16"/>
        </w:numPr>
        <w:jc w:val="left"/>
      </w:pPr>
      <w:r>
        <w:lastRenderedPageBreak/>
        <w:t xml:space="preserve">Delete </w:t>
      </w:r>
      <w:r w:rsidR="008F3613">
        <w:t>tables from DynamoDB</w:t>
      </w:r>
    </w:p>
    <w:p w14:paraId="3C9BD059" w14:textId="089D5BA9" w:rsidR="00851C0D" w:rsidRDefault="0001496C">
      <w:r>
        <w:t xml:space="preserve">Figure </w:t>
      </w:r>
      <w:r w:rsidR="003419AD">
        <w:t>6 shows the tables, Sensors and Classes, before deletion. Figure 7 shows the delete-table command being used for both tables. Figure 8 shows the table that is left in DynamoDB after deletion.</w:t>
      </w:r>
    </w:p>
    <w:p w14:paraId="42650EC7" w14:textId="542E2124" w:rsidR="00E60494" w:rsidRDefault="008F3613" w:rsidP="00E60494">
      <w:pPr>
        <w:ind w:firstLine="0"/>
      </w:pPr>
      <w:r>
        <w:rPr>
          <w:noProof/>
        </w:rPr>
        <mc:AlternateContent>
          <mc:Choice Requires="wps">
            <w:drawing>
              <wp:anchor distT="0" distB="0" distL="114300" distR="114300" simplePos="0" relativeHeight="251671552" behindDoc="0" locked="0" layoutInCell="1" allowOverlap="1" wp14:anchorId="2C9E7054" wp14:editId="116D664B">
                <wp:simplePos x="0" y="0"/>
                <wp:positionH relativeFrom="margin">
                  <wp:align>right</wp:align>
                </wp:positionH>
                <wp:positionV relativeFrom="paragraph">
                  <wp:posOffset>1324610</wp:posOffset>
                </wp:positionV>
                <wp:extent cx="5925312" cy="274320"/>
                <wp:effectExtent l="0" t="0" r="18415" b="1143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312" cy="274320"/>
                        </a:xfrm>
                        <a:prstGeom prst="rect">
                          <a:avLst/>
                        </a:prstGeom>
                        <a:solidFill>
                          <a:srgbClr val="FFFFFF"/>
                        </a:solidFill>
                        <a:ln w="9525">
                          <a:solidFill>
                            <a:schemeClr val="bg1"/>
                          </a:solidFill>
                          <a:miter lim="800000"/>
                          <a:headEnd/>
                          <a:tailEnd/>
                        </a:ln>
                      </wps:spPr>
                      <wps:txbx>
                        <w:txbxContent>
                          <w:p w14:paraId="17A41B51" w14:textId="5BA0E7A9" w:rsidR="00E60494" w:rsidRPr="00E91869" w:rsidRDefault="00E60494" w:rsidP="00E60494">
                            <w:pPr>
                              <w:ind w:firstLine="0"/>
                              <w:jc w:val="both"/>
                              <w:rPr>
                                <w:i/>
                                <w:iCs/>
                                <w:color w:val="B2B2B2" w:themeColor="accent2"/>
                                <w:sz w:val="20"/>
                                <w:szCs w:val="20"/>
                              </w:rPr>
                            </w:pPr>
                            <w:r w:rsidRPr="00E91869">
                              <w:rPr>
                                <w:i/>
                                <w:iCs/>
                                <w:color w:val="B2B2B2" w:themeColor="accent2"/>
                                <w:sz w:val="20"/>
                                <w:szCs w:val="20"/>
                              </w:rPr>
                              <w:t xml:space="preserve">Figure </w:t>
                            </w:r>
                            <w:r w:rsidR="008F3613">
                              <w:rPr>
                                <w:i/>
                                <w:iCs/>
                                <w:color w:val="B2B2B2" w:themeColor="accent2"/>
                                <w:sz w:val="20"/>
                                <w:szCs w:val="20"/>
                              </w:rPr>
                              <w:t>6</w:t>
                            </w:r>
                            <w:r w:rsidRPr="00E91869">
                              <w:rPr>
                                <w:i/>
                                <w:iCs/>
                                <w:color w:val="B2B2B2" w:themeColor="accent2"/>
                                <w:sz w:val="20"/>
                                <w:szCs w:val="20"/>
                              </w:rPr>
                              <w:t xml:space="preserve">, </w:t>
                            </w:r>
                            <w:r w:rsidR="008F3613">
                              <w:rPr>
                                <w:i/>
                                <w:iCs/>
                                <w:color w:val="B2B2B2" w:themeColor="accent2"/>
                                <w:sz w:val="20"/>
                                <w:szCs w:val="20"/>
                              </w:rPr>
                              <w:t>Tables in DynamoDB before deletion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E7054" id="_x0000_s1031" type="#_x0000_t202" style="position:absolute;margin-left:415.35pt;margin-top:104.3pt;width:466.55pt;height:21.6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" strokecolor="white [3212]">
                <v:textbox>
                  <w:txbxContent>
                    <w:p w14:paraId="17A41B51" w14:textId="5BA0E7A9" w:rsidR="00E60494" w:rsidRPr="00E91869" w:rsidRDefault="00E60494" w:rsidP="00E60494">
                      <w:pPr>
                        <w:ind w:firstLine="0"/>
                        <w:jc w:val="both"/>
                        <w:rPr>
                          <w:i/>
                          <w:iCs/>
                          <w:color w:val="B2B2B2" w:themeColor="accent2"/>
                          <w:sz w:val="20"/>
                          <w:szCs w:val="20"/>
                        </w:rPr>
                      </w:pPr>
                      <w:r w:rsidRPr="00E91869">
                        <w:rPr>
                          <w:i/>
                          <w:iCs/>
                          <w:color w:val="B2B2B2" w:themeColor="accent2"/>
                          <w:sz w:val="20"/>
                          <w:szCs w:val="20"/>
                        </w:rPr>
                        <w:t xml:space="preserve">Figure </w:t>
                      </w:r>
                      <w:r w:rsidR="008F3613">
                        <w:rPr>
                          <w:i/>
                          <w:iCs/>
                          <w:color w:val="B2B2B2" w:themeColor="accent2"/>
                          <w:sz w:val="20"/>
                          <w:szCs w:val="20"/>
                        </w:rPr>
                        <w:t>6</w:t>
                      </w:r>
                      <w:r w:rsidRPr="00E91869">
                        <w:rPr>
                          <w:i/>
                          <w:iCs/>
                          <w:color w:val="B2B2B2" w:themeColor="accent2"/>
                          <w:sz w:val="20"/>
                          <w:szCs w:val="20"/>
                        </w:rPr>
                        <w:t xml:space="preserve">, </w:t>
                      </w:r>
                      <w:r w:rsidR="008F3613">
                        <w:rPr>
                          <w:i/>
                          <w:iCs/>
                          <w:color w:val="B2B2B2" w:themeColor="accent2"/>
                          <w:sz w:val="20"/>
                          <w:szCs w:val="20"/>
                        </w:rPr>
                        <w:t>Tables in DynamoDB before deletion</w:t>
                      </w:r>
                    </w:p>
                  </w:txbxContent>
                </v:textbox>
                <w10:wrap anchorx="margin"/>
              </v:shape>
            </w:pict>
          </mc:Fallback>
        </mc:AlternateContent>
      </w:r>
      <w:r w:rsidR="00E60494">
        <w:rPr>
          <w:noProof/>
        </w:rPr>
        <w:drawing>
          <wp:inline distT="0" distB="0" distL="0" distR="0" wp14:anchorId="12CFE611" wp14:editId="17AFAC3A">
            <wp:extent cx="6000750" cy="1276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6001395" cy="1276487"/>
                    </a:xfrm>
                    <a:prstGeom prst="rect">
                      <a:avLst/>
                    </a:prstGeom>
                  </pic:spPr>
                </pic:pic>
              </a:graphicData>
            </a:graphic>
          </wp:inline>
        </w:drawing>
      </w:r>
    </w:p>
    <w:p w14:paraId="7875B41A" w14:textId="529A191A" w:rsidR="00E60494" w:rsidRDefault="008F3613" w:rsidP="00E60494">
      <w:pPr>
        <w:ind w:firstLine="0"/>
      </w:pPr>
      <w:r>
        <w:rPr>
          <w:noProof/>
        </w:rPr>
        <mc:AlternateContent>
          <mc:Choice Requires="wps">
            <w:drawing>
              <wp:anchor distT="0" distB="0" distL="114300" distR="114300" simplePos="0" relativeHeight="251669504" behindDoc="0" locked="0" layoutInCell="1" allowOverlap="1" wp14:anchorId="06E6AEEC" wp14:editId="31DF1EB4">
                <wp:simplePos x="0" y="0"/>
                <wp:positionH relativeFrom="margin">
                  <wp:align>right</wp:align>
                </wp:positionH>
                <wp:positionV relativeFrom="paragraph">
                  <wp:posOffset>3601720</wp:posOffset>
                </wp:positionV>
                <wp:extent cx="5925312" cy="274320"/>
                <wp:effectExtent l="0" t="0" r="18415" b="1143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312" cy="274320"/>
                        </a:xfrm>
                        <a:prstGeom prst="rect">
                          <a:avLst/>
                        </a:prstGeom>
                        <a:solidFill>
                          <a:srgbClr val="FFFFFF"/>
                        </a:solidFill>
                        <a:ln w="9525">
                          <a:solidFill>
                            <a:schemeClr val="bg1"/>
                          </a:solidFill>
                          <a:miter lim="800000"/>
                          <a:headEnd/>
                          <a:tailEnd/>
                        </a:ln>
                      </wps:spPr>
                      <wps:txbx>
                        <w:txbxContent>
                          <w:p w14:paraId="1D2E2BB8" w14:textId="0E6BA9C2" w:rsidR="00E60494" w:rsidRPr="00E91869" w:rsidRDefault="00E60494" w:rsidP="00E60494">
                            <w:pPr>
                              <w:ind w:firstLine="0"/>
                              <w:jc w:val="both"/>
                              <w:rPr>
                                <w:i/>
                                <w:iCs/>
                                <w:color w:val="B2B2B2" w:themeColor="accent2"/>
                                <w:sz w:val="20"/>
                                <w:szCs w:val="20"/>
                              </w:rPr>
                            </w:pPr>
                            <w:r w:rsidRPr="00E91869">
                              <w:rPr>
                                <w:i/>
                                <w:iCs/>
                                <w:color w:val="B2B2B2" w:themeColor="accent2"/>
                                <w:sz w:val="20"/>
                                <w:szCs w:val="20"/>
                              </w:rPr>
                              <w:t xml:space="preserve">Figure </w:t>
                            </w:r>
                            <w:r w:rsidR="00184E87">
                              <w:rPr>
                                <w:i/>
                                <w:iCs/>
                                <w:color w:val="B2B2B2" w:themeColor="accent2"/>
                                <w:sz w:val="20"/>
                                <w:szCs w:val="20"/>
                              </w:rPr>
                              <w:t>7</w:t>
                            </w:r>
                            <w:r w:rsidRPr="00E91869">
                              <w:rPr>
                                <w:i/>
                                <w:iCs/>
                                <w:color w:val="B2B2B2" w:themeColor="accent2"/>
                                <w:sz w:val="20"/>
                                <w:szCs w:val="20"/>
                              </w:rPr>
                              <w:t xml:space="preserve">, </w:t>
                            </w:r>
                            <w:r w:rsidR="004D31D9">
                              <w:rPr>
                                <w:i/>
                                <w:iCs/>
                                <w:color w:val="B2B2B2" w:themeColor="accent2"/>
                                <w:sz w:val="20"/>
                                <w:szCs w:val="20"/>
                              </w:rPr>
                              <w:t>bucket after file has been deleted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6AEEC" id="_x0000_s1032" type="#_x0000_t202" style="position:absolute;margin-left:415.35pt;margin-top:283.6pt;width:466.55pt;height:21.6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" strokecolor="white [3212]">
                <v:textbox>
                  <w:txbxContent>
                    <w:p w14:paraId="1D2E2BB8" w14:textId="0E6BA9C2" w:rsidR="00E60494" w:rsidRPr="00E91869" w:rsidRDefault="00E60494" w:rsidP="00E60494">
                      <w:pPr>
                        <w:ind w:firstLine="0"/>
                        <w:jc w:val="both"/>
                        <w:rPr>
                          <w:i/>
                          <w:iCs/>
                          <w:color w:val="B2B2B2" w:themeColor="accent2"/>
                          <w:sz w:val="20"/>
                          <w:szCs w:val="20"/>
                        </w:rPr>
                      </w:pPr>
                      <w:r w:rsidRPr="00E91869">
                        <w:rPr>
                          <w:i/>
                          <w:iCs/>
                          <w:color w:val="B2B2B2" w:themeColor="accent2"/>
                          <w:sz w:val="20"/>
                          <w:szCs w:val="20"/>
                        </w:rPr>
                        <w:t xml:space="preserve">Figure </w:t>
                      </w:r>
                      <w:r w:rsidR="00184E87">
                        <w:rPr>
                          <w:i/>
                          <w:iCs/>
                          <w:color w:val="B2B2B2" w:themeColor="accent2"/>
                          <w:sz w:val="20"/>
                          <w:szCs w:val="20"/>
                        </w:rPr>
                        <w:t>7</w:t>
                      </w:r>
                      <w:r w:rsidRPr="00E91869">
                        <w:rPr>
                          <w:i/>
                          <w:iCs/>
                          <w:color w:val="B2B2B2" w:themeColor="accent2"/>
                          <w:sz w:val="20"/>
                          <w:szCs w:val="20"/>
                        </w:rPr>
                        <w:t xml:space="preserve">, </w:t>
                      </w:r>
                      <w:r w:rsidR="004D31D9">
                        <w:rPr>
                          <w:i/>
                          <w:iCs/>
                          <w:color w:val="B2B2B2" w:themeColor="accent2"/>
                          <w:sz w:val="20"/>
                          <w:szCs w:val="20"/>
                        </w:rPr>
                        <w:t>bucket after file has been deleted</w:t>
                      </w:r>
                    </w:p>
                  </w:txbxContent>
                </v:textbox>
                <w10:wrap anchorx="margin"/>
              </v:shape>
            </w:pict>
          </mc:Fallback>
        </mc:AlternateContent>
      </w:r>
      <w:r>
        <w:rPr>
          <w:noProof/>
        </w:rPr>
        <w:drawing>
          <wp:anchor distT="0" distB="0" distL="114300" distR="114300" simplePos="0" relativeHeight="251698176" behindDoc="1" locked="0" layoutInCell="1" allowOverlap="1" wp14:anchorId="5B342839" wp14:editId="17E2C9CA">
            <wp:simplePos x="0" y="0"/>
            <wp:positionH relativeFrom="column">
              <wp:posOffset>-57150</wp:posOffset>
            </wp:positionH>
            <wp:positionV relativeFrom="paragraph">
              <wp:posOffset>3947160</wp:posOffset>
            </wp:positionV>
            <wp:extent cx="5943600" cy="14192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sidR="00E60494">
        <w:rPr>
          <w:noProof/>
        </w:rPr>
        <w:drawing>
          <wp:inline distT="0" distB="0" distL="0" distR="0" wp14:anchorId="171A900F" wp14:editId="2B479AB3">
            <wp:extent cx="3242365" cy="3812129"/>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3242365" cy="3812129"/>
                    </a:xfrm>
                    <a:prstGeom prst="rect">
                      <a:avLst/>
                    </a:prstGeom>
                  </pic:spPr>
                </pic:pic>
              </a:graphicData>
            </a:graphic>
          </wp:inline>
        </w:drawing>
      </w:r>
    </w:p>
    <w:p w14:paraId="3942F34B" w14:textId="34357A0F" w:rsidR="008F3613" w:rsidRDefault="008F3613" w:rsidP="00E60494">
      <w:pPr>
        <w:ind w:firstLine="0"/>
      </w:pPr>
      <w:r>
        <w:t>\</w:t>
      </w:r>
    </w:p>
    <w:p w14:paraId="40306F64" w14:textId="7CC1D7E1" w:rsidR="00E60494" w:rsidRDefault="008F3613" w:rsidP="008F3613">
      <w:r>
        <w:rPr>
          <w:noProof/>
        </w:rPr>
        <mc:AlternateContent>
          <mc:Choice Requires="wps">
            <w:drawing>
              <wp:anchor distT="0" distB="0" distL="114300" distR="114300" simplePos="0" relativeHeight="251700224" behindDoc="0" locked="0" layoutInCell="1" allowOverlap="1" wp14:anchorId="33DEDC1F" wp14:editId="3CB3FB48">
                <wp:simplePos x="0" y="0"/>
                <wp:positionH relativeFrom="margin">
                  <wp:posOffset>-38735</wp:posOffset>
                </wp:positionH>
                <wp:positionV relativeFrom="paragraph">
                  <wp:posOffset>742950</wp:posOffset>
                </wp:positionV>
                <wp:extent cx="5925312" cy="274320"/>
                <wp:effectExtent l="0" t="0" r="18415" b="1143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312" cy="274320"/>
                        </a:xfrm>
                        <a:prstGeom prst="rect">
                          <a:avLst/>
                        </a:prstGeom>
                        <a:solidFill>
                          <a:srgbClr val="FFFFFF"/>
                        </a:solidFill>
                        <a:ln w="9525">
                          <a:solidFill>
                            <a:schemeClr val="bg1"/>
                          </a:solidFill>
                          <a:miter lim="800000"/>
                          <a:headEnd/>
                          <a:tailEnd/>
                        </a:ln>
                      </wps:spPr>
                      <wps:txbx>
                        <w:txbxContent>
                          <w:p w14:paraId="6EE39B05" w14:textId="5A9DDED9" w:rsidR="008F3613" w:rsidRPr="00E91869" w:rsidRDefault="008F3613" w:rsidP="008F3613">
                            <w:pPr>
                              <w:ind w:firstLine="0"/>
                              <w:jc w:val="both"/>
                              <w:rPr>
                                <w:i/>
                                <w:iCs/>
                                <w:color w:val="B2B2B2" w:themeColor="accent2"/>
                                <w:sz w:val="20"/>
                                <w:szCs w:val="20"/>
                              </w:rPr>
                            </w:pPr>
                            <w:r w:rsidRPr="00E91869">
                              <w:rPr>
                                <w:i/>
                                <w:iCs/>
                                <w:color w:val="B2B2B2" w:themeColor="accent2"/>
                                <w:sz w:val="20"/>
                                <w:szCs w:val="20"/>
                              </w:rPr>
                              <w:t xml:space="preserve">Figure </w:t>
                            </w:r>
                            <w:r w:rsidR="00184E87">
                              <w:rPr>
                                <w:i/>
                                <w:iCs/>
                                <w:color w:val="B2B2B2" w:themeColor="accent2"/>
                                <w:sz w:val="20"/>
                                <w:szCs w:val="20"/>
                              </w:rPr>
                              <w:t>8</w:t>
                            </w:r>
                            <w:r w:rsidRPr="00E91869">
                              <w:rPr>
                                <w:i/>
                                <w:iCs/>
                                <w:color w:val="B2B2B2" w:themeColor="accent2"/>
                                <w:sz w:val="20"/>
                                <w:szCs w:val="20"/>
                              </w:rPr>
                              <w:t xml:space="preserve">, </w:t>
                            </w:r>
                            <w:r w:rsidR="00184E87">
                              <w:rPr>
                                <w:i/>
                                <w:iCs/>
                                <w:color w:val="B2B2B2" w:themeColor="accent2"/>
                                <w:sz w:val="20"/>
                                <w:szCs w:val="20"/>
                              </w:rPr>
                              <w:t>Tables in DynamoDB</w:t>
                            </w:r>
                            <w:r w:rsidR="00184E87">
                              <w:rPr>
                                <w:i/>
                                <w:iCs/>
                                <w:color w:val="B2B2B2" w:themeColor="accent2"/>
                                <w:sz w:val="20"/>
                                <w:szCs w:val="20"/>
                              </w:rPr>
                              <w:t xml:space="preserve"> after</w:t>
                            </w:r>
                            <w:r w:rsidR="00184E87">
                              <w:rPr>
                                <w:i/>
                                <w:iCs/>
                                <w:color w:val="B2B2B2" w:themeColor="accent2"/>
                                <w:sz w:val="20"/>
                                <w:szCs w:val="20"/>
                              </w:rPr>
                              <w:t xml:space="preserve"> deletion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EDC1F" id="_x0000_s1033" type="#_x0000_t202" style="position:absolute;left:0;text-align:left;margin-left:-3.05pt;margin-top:58.5pt;width:466.55pt;height:21.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" strokecolor="white [3212]">
                <v:textbox>
                  <w:txbxContent>
                    <w:p w14:paraId="6EE39B05" w14:textId="5A9DDED9" w:rsidR="008F3613" w:rsidRPr="00E91869" w:rsidRDefault="008F3613" w:rsidP="008F3613">
                      <w:pPr>
                        <w:ind w:firstLine="0"/>
                        <w:jc w:val="both"/>
                        <w:rPr>
                          <w:i/>
                          <w:iCs/>
                          <w:color w:val="B2B2B2" w:themeColor="accent2"/>
                          <w:sz w:val="20"/>
                          <w:szCs w:val="20"/>
                        </w:rPr>
                      </w:pPr>
                      <w:r w:rsidRPr="00E91869">
                        <w:rPr>
                          <w:i/>
                          <w:iCs/>
                          <w:color w:val="B2B2B2" w:themeColor="accent2"/>
                          <w:sz w:val="20"/>
                          <w:szCs w:val="20"/>
                        </w:rPr>
                        <w:t xml:space="preserve">Figure </w:t>
                      </w:r>
                      <w:r w:rsidR="00184E87">
                        <w:rPr>
                          <w:i/>
                          <w:iCs/>
                          <w:color w:val="B2B2B2" w:themeColor="accent2"/>
                          <w:sz w:val="20"/>
                          <w:szCs w:val="20"/>
                        </w:rPr>
                        <w:t>8</w:t>
                      </w:r>
                      <w:r w:rsidRPr="00E91869">
                        <w:rPr>
                          <w:i/>
                          <w:iCs/>
                          <w:color w:val="B2B2B2" w:themeColor="accent2"/>
                          <w:sz w:val="20"/>
                          <w:szCs w:val="20"/>
                        </w:rPr>
                        <w:t xml:space="preserve">, </w:t>
                      </w:r>
                      <w:r w:rsidR="00184E87">
                        <w:rPr>
                          <w:i/>
                          <w:iCs/>
                          <w:color w:val="B2B2B2" w:themeColor="accent2"/>
                          <w:sz w:val="20"/>
                          <w:szCs w:val="20"/>
                        </w:rPr>
                        <w:t>Tables in DynamoDB</w:t>
                      </w:r>
                      <w:r w:rsidR="00184E87">
                        <w:rPr>
                          <w:i/>
                          <w:iCs/>
                          <w:color w:val="B2B2B2" w:themeColor="accent2"/>
                          <w:sz w:val="20"/>
                          <w:szCs w:val="20"/>
                        </w:rPr>
                        <w:t xml:space="preserve"> after</w:t>
                      </w:r>
                      <w:r w:rsidR="00184E87">
                        <w:rPr>
                          <w:i/>
                          <w:iCs/>
                          <w:color w:val="B2B2B2" w:themeColor="accent2"/>
                          <w:sz w:val="20"/>
                          <w:szCs w:val="20"/>
                        </w:rPr>
                        <w:t xml:space="preserve"> deletion</w:t>
                      </w:r>
                    </w:p>
                  </w:txbxContent>
                </v:textbox>
                <w10:wrap anchorx="margin"/>
              </v:shape>
            </w:pict>
          </mc:Fallback>
        </mc:AlternateContent>
      </w:r>
      <w:r>
        <w:br w:type="page"/>
      </w:r>
    </w:p>
    <w:p w14:paraId="0C3BA564" w14:textId="282E1F1C" w:rsidR="00ED1A2E" w:rsidRPr="00ED1A2E" w:rsidRDefault="00ED1A2E" w:rsidP="00BE4E1D">
      <w:pPr>
        <w:pStyle w:val="Heading1"/>
        <w:ind w:left="720"/>
        <w:jc w:val="left"/>
      </w:pPr>
      <w:r>
        <w:lastRenderedPageBreak/>
        <w:t>References</w:t>
      </w:r>
    </w:p>
    <w:p w14:paraId="364F1C54" w14:textId="1CBF0F38" w:rsidR="00BF05E0" w:rsidRDefault="00B87807" w:rsidP="007933C5">
      <w:pPr>
        <w:ind w:left="720" w:hanging="720"/>
      </w:pPr>
      <w:r>
        <w:t>MoviesCreateTable.py</w:t>
      </w:r>
      <w:r w:rsidR="001A5426" w:rsidRPr="001A5426">
        <w:t>[Source Code].http://aws.amazon.com/apache2.0/</w:t>
      </w:r>
    </w:p>
    <w:p w14:paraId="38884582" w14:textId="06F56641" w:rsidR="001A5426" w:rsidRPr="009D16DC" w:rsidRDefault="00B87807" w:rsidP="00B87807">
      <w:pPr>
        <w:ind w:left="720" w:hanging="720"/>
      </w:pPr>
      <w:r>
        <w:t>MoviesItemsOps1</w:t>
      </w:r>
      <w:r w:rsidR="00A7377B">
        <w:t>.py</w:t>
      </w:r>
      <w:r w:rsidR="001A5426" w:rsidRPr="001A5426">
        <w:t>[Source Code].http://aws.amazon.com/apache2.0/</w:t>
      </w:r>
    </w:p>
    <w:sectPr w:rsidR="001A5426" w:rsidRPr="009D16DC" w:rsidSect="00E56943">
      <w:headerReference w:type="default" r:id="rId17"/>
      <w:headerReference w:type="first" r:id="rId18"/>
      <w:footnotePr>
        <w:pos w:val="beneathText"/>
      </w:footnotePr>
      <w:pgSz w:w="12240" w:h="15840"/>
      <w:pgMar w:top="1440" w:right="1440" w:bottom="1440" w:left="1440" w:header="720" w:footer="720" w:gutter="0"/>
      <w:pgNumType w:start="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5F6DD" w14:textId="77777777" w:rsidR="00E737C1" w:rsidRDefault="00E737C1">
      <w:pPr>
        <w:spacing w:line="240" w:lineRule="auto"/>
      </w:pPr>
      <w:r>
        <w:separator/>
      </w:r>
    </w:p>
    <w:p w14:paraId="609C651C" w14:textId="77777777" w:rsidR="00E737C1" w:rsidRDefault="00E737C1"/>
  </w:endnote>
  <w:endnote w:type="continuationSeparator" w:id="0">
    <w:p w14:paraId="250C8622" w14:textId="77777777" w:rsidR="00E737C1" w:rsidRDefault="00E737C1">
      <w:pPr>
        <w:spacing w:line="240" w:lineRule="auto"/>
      </w:pPr>
      <w:r>
        <w:continuationSeparator/>
      </w:r>
    </w:p>
    <w:p w14:paraId="6C8292DA" w14:textId="77777777" w:rsidR="00E737C1" w:rsidRDefault="00E737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DC577E" w14:textId="77777777" w:rsidR="00E737C1" w:rsidRDefault="00E737C1">
      <w:pPr>
        <w:spacing w:line="240" w:lineRule="auto"/>
      </w:pPr>
      <w:r>
        <w:separator/>
      </w:r>
    </w:p>
    <w:p w14:paraId="781542FA" w14:textId="77777777" w:rsidR="00E737C1" w:rsidRDefault="00E737C1"/>
  </w:footnote>
  <w:footnote w:type="continuationSeparator" w:id="0">
    <w:p w14:paraId="339A17CA" w14:textId="77777777" w:rsidR="00E737C1" w:rsidRDefault="00E737C1">
      <w:pPr>
        <w:spacing w:line="240" w:lineRule="auto"/>
      </w:pPr>
      <w:r>
        <w:continuationSeparator/>
      </w:r>
    </w:p>
    <w:p w14:paraId="398F7F8B" w14:textId="77777777" w:rsidR="00E737C1" w:rsidRDefault="00E737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89FBC" w14:textId="1DFF1208" w:rsidR="00E81978" w:rsidRDefault="00E737C1">
    <w:pPr>
      <w:pStyle w:val="Header"/>
    </w:pPr>
    <w:sdt>
      <w:sdtPr>
        <w:rPr>
          <w:rFonts w:asciiTheme="majorHAnsi" w:eastAsiaTheme="majorEastAsia" w:hAnsiTheme="majorHAnsi" w:cstheme="majorBidi"/>
        </w:rPr>
        <w:alias w:val="Running head"/>
        <w:tag w:val=""/>
        <w:id w:val="12739865"/>
        <w:placeholder>
          <w:docPart w:val="5FEDCD52F7AF4F25B060D9F0A6AC6DFC"/>
        </w:placeholder>
        <w:dataBinding w:prefixMappings="xmlns:ns0='http://schemas.microsoft.com/office/2006/coverPageProps' " w:xpath="/ns0:CoverPageProperties[1]/ns0:Abstract[1]" w:storeItemID="{55AF091B-3C7A-41E3-B477-F2FDAA23CFDA}"/>
        <w15:appearance w15:val="hidden"/>
        <w:text/>
      </w:sdtPr>
      <w:sdtEndPr/>
      <w:sdtContent>
        <w:r w:rsidR="00481B65" w:rsidRPr="00481B65">
          <w:rPr>
            <w:rFonts w:asciiTheme="majorHAnsi" w:eastAsiaTheme="majorEastAsia" w:hAnsiTheme="majorHAnsi" w:cstheme="majorBidi"/>
          </w:rPr>
          <w:t>Homework</w:t>
        </w:r>
        <w:r w:rsidR="00E06748">
          <w:rPr>
            <w:rFonts w:asciiTheme="majorHAnsi" w:eastAsiaTheme="majorEastAsia" w:hAnsiTheme="majorHAnsi" w:cstheme="majorBidi"/>
          </w:rPr>
          <w:t>2</w:t>
        </w:r>
      </w:sdtContent>
    </w:sdt>
    <w:r w:rsidR="005D3A03">
      <w:rPr>
        <w:rStyle w:val="Strong"/>
      </w:rPr>
      <w:ptab w:relativeTo="margin" w:alignment="right" w:leader="none"/>
    </w:r>
    <w:r w:rsidR="00082334">
      <w:rPr>
        <w:rStyle w:val="Strong"/>
      </w:rPr>
      <w:fldChar w:fldCharType="begin"/>
    </w:r>
    <w:r w:rsidR="00082334">
      <w:rPr>
        <w:rStyle w:val="Strong"/>
      </w:rPr>
      <w:instrText xml:space="preserve"> PAGE   \* MERGEFORMAT </w:instrText>
    </w:r>
    <w:r w:rsidR="00082334">
      <w:rPr>
        <w:rStyle w:val="Strong"/>
      </w:rPr>
      <w:fldChar w:fldCharType="separate"/>
    </w:r>
    <w:r w:rsidR="00082334">
      <w:rPr>
        <w:rStyle w:val="Strong"/>
        <w:noProof/>
      </w:rPr>
      <w:t>1</w:t>
    </w:r>
    <w:r w:rsidR="00082334">
      <w:rPr>
        <w:rStyle w:val="Strong"/>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A4E59" w14:textId="10B236F4" w:rsidR="00E81978" w:rsidRPr="0080495C" w:rsidRDefault="008E3F8B">
    <w:pPr>
      <w:pStyle w:val="Header"/>
      <w:rPr>
        <w:rStyle w:val="Strong"/>
        <w:caps w:val="0"/>
      </w:rPr>
    </w:pPr>
    <w:r>
      <w:t>Homework</w:t>
    </w:r>
    <w:r w:rsidR="003B41DE">
      <w:t>2</w:t>
    </w:r>
    <w:r w:rsidR="005D3A03">
      <w:rPr>
        <w:rStyle w:val="Strong"/>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2750EDF"/>
    <w:multiLevelType w:val="hybridMultilevel"/>
    <w:tmpl w:val="8452C1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3053FB"/>
    <w:multiLevelType w:val="hybridMultilevel"/>
    <w:tmpl w:val="AAAAB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624B8D"/>
    <w:multiLevelType w:val="hybridMultilevel"/>
    <w:tmpl w:val="D71A80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F5573C"/>
    <w:multiLevelType w:val="hybridMultilevel"/>
    <w:tmpl w:val="8D06C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E97E12"/>
    <w:multiLevelType w:val="hybridMultilevel"/>
    <w:tmpl w:val="AAAAB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5"/>
  </w:num>
  <w:num w:numId="14">
    <w:abstractNumId w:val="14"/>
  </w:num>
  <w:num w:numId="15">
    <w:abstractNumId w:val="16"/>
  </w:num>
  <w:num w:numId="16">
    <w:abstractNumId w:val="11"/>
  </w:num>
  <w:num w:numId="17">
    <w:abstractNumId w:val="10"/>
  </w:num>
  <w:num w:numId="18">
    <w:abstractNumId w:val="13"/>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95C"/>
    <w:rsid w:val="0001496C"/>
    <w:rsid w:val="00057D4F"/>
    <w:rsid w:val="00066813"/>
    <w:rsid w:val="00082334"/>
    <w:rsid w:val="00087F60"/>
    <w:rsid w:val="000D3F41"/>
    <w:rsid w:val="000F10A2"/>
    <w:rsid w:val="001147E5"/>
    <w:rsid w:val="00122E83"/>
    <w:rsid w:val="00167FCC"/>
    <w:rsid w:val="00172B0E"/>
    <w:rsid w:val="00184E87"/>
    <w:rsid w:val="00185273"/>
    <w:rsid w:val="001A5426"/>
    <w:rsid w:val="001C70F8"/>
    <w:rsid w:val="001D4B92"/>
    <w:rsid w:val="00203BB9"/>
    <w:rsid w:val="00230A9A"/>
    <w:rsid w:val="00231CC7"/>
    <w:rsid w:val="003419AD"/>
    <w:rsid w:val="00355DCA"/>
    <w:rsid w:val="00395531"/>
    <w:rsid w:val="003A6FE5"/>
    <w:rsid w:val="003B41DE"/>
    <w:rsid w:val="003C4A62"/>
    <w:rsid w:val="003D5EF4"/>
    <w:rsid w:val="004161A3"/>
    <w:rsid w:val="004256BC"/>
    <w:rsid w:val="004631EB"/>
    <w:rsid w:val="00465DA5"/>
    <w:rsid w:val="00481B65"/>
    <w:rsid w:val="004B09E0"/>
    <w:rsid w:val="004D31D9"/>
    <w:rsid w:val="00551A02"/>
    <w:rsid w:val="005534FA"/>
    <w:rsid w:val="00553B28"/>
    <w:rsid w:val="0056512B"/>
    <w:rsid w:val="005D3A03"/>
    <w:rsid w:val="005D6E2B"/>
    <w:rsid w:val="006158A8"/>
    <w:rsid w:val="006656AD"/>
    <w:rsid w:val="006816F3"/>
    <w:rsid w:val="006925CC"/>
    <w:rsid w:val="006E04EA"/>
    <w:rsid w:val="006F7C48"/>
    <w:rsid w:val="00703F91"/>
    <w:rsid w:val="0073172B"/>
    <w:rsid w:val="007933C5"/>
    <w:rsid w:val="007B1C46"/>
    <w:rsid w:val="008002C0"/>
    <w:rsid w:val="00802470"/>
    <w:rsid w:val="0080495C"/>
    <w:rsid w:val="00845688"/>
    <w:rsid w:val="00851C0D"/>
    <w:rsid w:val="008526AA"/>
    <w:rsid w:val="008972ED"/>
    <w:rsid w:val="008C5323"/>
    <w:rsid w:val="008C5358"/>
    <w:rsid w:val="008E3F8B"/>
    <w:rsid w:val="008F13C7"/>
    <w:rsid w:val="008F3613"/>
    <w:rsid w:val="00932BC2"/>
    <w:rsid w:val="0094540E"/>
    <w:rsid w:val="009A29C1"/>
    <w:rsid w:val="009A6A3B"/>
    <w:rsid w:val="009D16DC"/>
    <w:rsid w:val="009D3C0E"/>
    <w:rsid w:val="009E08BE"/>
    <w:rsid w:val="00A03B61"/>
    <w:rsid w:val="00A37EF4"/>
    <w:rsid w:val="00A534CF"/>
    <w:rsid w:val="00A7377B"/>
    <w:rsid w:val="00A80B02"/>
    <w:rsid w:val="00AF4EB7"/>
    <w:rsid w:val="00B1131E"/>
    <w:rsid w:val="00B2236A"/>
    <w:rsid w:val="00B35E60"/>
    <w:rsid w:val="00B63D2B"/>
    <w:rsid w:val="00B74D51"/>
    <w:rsid w:val="00B7673F"/>
    <w:rsid w:val="00B823AA"/>
    <w:rsid w:val="00B87807"/>
    <w:rsid w:val="00B87AAA"/>
    <w:rsid w:val="00B92D5F"/>
    <w:rsid w:val="00BA45DB"/>
    <w:rsid w:val="00BE4E1D"/>
    <w:rsid w:val="00BF05E0"/>
    <w:rsid w:val="00BF12FD"/>
    <w:rsid w:val="00BF4184"/>
    <w:rsid w:val="00BF7F60"/>
    <w:rsid w:val="00BF7FD2"/>
    <w:rsid w:val="00C0601E"/>
    <w:rsid w:val="00C07E77"/>
    <w:rsid w:val="00C31919"/>
    <w:rsid w:val="00C31D30"/>
    <w:rsid w:val="00CA589D"/>
    <w:rsid w:val="00CD6E39"/>
    <w:rsid w:val="00CD70B0"/>
    <w:rsid w:val="00CF6E91"/>
    <w:rsid w:val="00D0441D"/>
    <w:rsid w:val="00D17B28"/>
    <w:rsid w:val="00D5760E"/>
    <w:rsid w:val="00D85B68"/>
    <w:rsid w:val="00DA2505"/>
    <w:rsid w:val="00DD591A"/>
    <w:rsid w:val="00E06748"/>
    <w:rsid w:val="00E24B74"/>
    <w:rsid w:val="00E32503"/>
    <w:rsid w:val="00E56943"/>
    <w:rsid w:val="00E6004D"/>
    <w:rsid w:val="00E60494"/>
    <w:rsid w:val="00E737C1"/>
    <w:rsid w:val="00E81978"/>
    <w:rsid w:val="00E91869"/>
    <w:rsid w:val="00ED1A2E"/>
    <w:rsid w:val="00F2551C"/>
    <w:rsid w:val="00F379B7"/>
    <w:rsid w:val="00F525FA"/>
    <w:rsid w:val="00F73C8D"/>
    <w:rsid w:val="00F76839"/>
    <w:rsid w:val="00F96CA2"/>
    <w:rsid w:val="00FB47C1"/>
    <w:rsid w:val="00FC36B3"/>
    <w:rsid w:val="00FD5421"/>
    <w:rsid w:val="00FF2002"/>
    <w:rsid w:val="00FF3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DBDAA"/>
  <w15:chartTrackingRefBased/>
  <w15:docId w15:val="{32577C0E-94BC-424C-964F-1AFB3298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E1D"/>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fontstyle01">
    <w:name w:val="fontstyle01"/>
    <w:basedOn w:val="DefaultParagraphFont"/>
    <w:rsid w:val="0080495C"/>
    <w:rPr>
      <w:rFonts w:ascii="Calibri" w:hAnsi="Calibri" w:hint="default"/>
      <w:b w:val="0"/>
      <w:bCs w:val="0"/>
      <w:i w:val="0"/>
      <w:iCs w:val="0"/>
      <w:color w:val="000000"/>
      <w:sz w:val="22"/>
      <w:szCs w:val="22"/>
    </w:rPr>
  </w:style>
  <w:style w:type="character" w:styleId="Hyperlink">
    <w:name w:val="Hyperlink"/>
    <w:basedOn w:val="DefaultParagraphFont"/>
    <w:uiPriority w:val="99"/>
    <w:unhideWhenUsed/>
    <w:rsid w:val="007933C5"/>
    <w:rPr>
      <w:color w:val="5F5F5F" w:themeColor="hyperlink"/>
      <w:u w:val="single"/>
    </w:rPr>
  </w:style>
  <w:style w:type="character" w:styleId="UnresolvedMention">
    <w:name w:val="Unresolved Mention"/>
    <w:basedOn w:val="DefaultParagraphFont"/>
    <w:uiPriority w:val="99"/>
    <w:semiHidden/>
    <w:unhideWhenUsed/>
    <w:rsid w:val="007933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788407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38195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2080360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7238012">
      <w:bodyDiv w:val="1"/>
      <w:marLeft w:val="0"/>
      <w:marRight w:val="0"/>
      <w:marTop w:val="0"/>
      <w:marBottom w:val="0"/>
      <w:divBdr>
        <w:top w:val="none" w:sz="0" w:space="0" w:color="auto"/>
        <w:left w:val="none" w:sz="0" w:space="0" w:color="auto"/>
        <w:bottom w:val="none" w:sz="0" w:space="0" w:color="auto"/>
        <w:right w:val="none" w:sz="0" w:space="0" w:color="auto"/>
      </w:divBdr>
    </w:div>
    <w:div w:id="11522853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0761122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132207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be\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C965A5D24F0467499987C8D4B1E32E1"/>
        <w:category>
          <w:name w:val="General"/>
          <w:gallery w:val="placeholder"/>
        </w:category>
        <w:types>
          <w:type w:val="bbPlcHdr"/>
        </w:types>
        <w:behaviors>
          <w:behavior w:val="content"/>
        </w:behaviors>
        <w:guid w:val="{65C620E8-C4CE-46AB-B9C4-31077053952A}"/>
      </w:docPartPr>
      <w:docPartBody>
        <w:p w:rsidR="00524709" w:rsidRDefault="00845CD9">
          <w:pPr>
            <w:pStyle w:val="7C965A5D24F0467499987C8D4B1E32E1"/>
          </w:pPr>
          <w:r>
            <w:t>[Title Here, up to 12 Words, on One to Two Lines]</w:t>
          </w:r>
        </w:p>
      </w:docPartBody>
    </w:docPart>
    <w:docPart>
      <w:docPartPr>
        <w:name w:val="5FEDCD52F7AF4F25B060D9F0A6AC6DFC"/>
        <w:category>
          <w:name w:val="General"/>
          <w:gallery w:val="placeholder"/>
        </w:category>
        <w:types>
          <w:type w:val="bbPlcHdr"/>
        </w:types>
        <w:behaviors>
          <w:behavior w:val="content"/>
        </w:behaviors>
        <w:guid w:val="{14210E7D-5DFE-4309-A187-03C24B0CD947}"/>
      </w:docPartPr>
      <w:docPartBody>
        <w:p w:rsidR="00524709" w:rsidRDefault="00845CD9">
          <w:pPr>
            <w:pStyle w:val="5FEDCD52F7AF4F25B060D9F0A6AC6DFC"/>
          </w:pPr>
          <w:r w:rsidRPr="005D3A03">
            <w:t>Figures title:</w:t>
          </w:r>
        </w:p>
      </w:docPartBody>
    </w:docPart>
    <w:docPart>
      <w:docPartPr>
        <w:name w:val="ED60FE3588254E6CA034139009E01D97"/>
        <w:category>
          <w:name w:val="General"/>
          <w:gallery w:val="placeholder"/>
        </w:category>
        <w:types>
          <w:type w:val="bbPlcHdr"/>
        </w:types>
        <w:behaviors>
          <w:behavior w:val="content"/>
        </w:behaviors>
        <w:guid w:val="{3BB53DBD-E723-4035-A4D7-4E1A9B80DCFC}"/>
      </w:docPartPr>
      <w:docPartBody>
        <w:p w:rsidR="00524709" w:rsidRDefault="00626D0F" w:rsidP="00626D0F">
          <w:pPr>
            <w:pStyle w:val="ED60FE3588254E6CA034139009E01D97"/>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0F"/>
    <w:rsid w:val="00106454"/>
    <w:rsid w:val="00410B33"/>
    <w:rsid w:val="004A2558"/>
    <w:rsid w:val="004D2D0D"/>
    <w:rsid w:val="00524709"/>
    <w:rsid w:val="00626D0F"/>
    <w:rsid w:val="00845CD9"/>
    <w:rsid w:val="008F1AB4"/>
    <w:rsid w:val="009D5EC1"/>
    <w:rsid w:val="00CF5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7C965A5D24F0467499987C8D4B1E32E1">
    <w:name w:val="7C965A5D24F0467499987C8D4B1E32E1"/>
  </w:style>
  <w:style w:type="paragraph" w:customStyle="1" w:styleId="5FEDCD52F7AF4F25B060D9F0A6AC6DFC">
    <w:name w:val="5FEDCD52F7AF4F25B060D9F0A6AC6DFC"/>
  </w:style>
  <w:style w:type="paragraph" w:customStyle="1" w:styleId="ED60FE3588254E6CA034139009E01D97">
    <w:name w:val="ED60FE3588254E6CA034139009E01D97"/>
    <w:rsid w:val="00626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Homework2</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332</TotalTime>
  <Pages>9</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Homework1</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Homework2</dc:title>
  <dc:subject/>
  <dc:creator>Dan Beck</dc:creator>
  <cp:keywords/>
  <dc:description/>
  <cp:lastModifiedBy>Dan Beck</cp:lastModifiedBy>
  <cp:revision>16</cp:revision>
  <cp:lastPrinted>2020-12-02T03:20:00Z</cp:lastPrinted>
  <dcterms:created xsi:type="dcterms:W3CDTF">2021-01-26T03:34:00Z</dcterms:created>
  <dcterms:modified xsi:type="dcterms:W3CDTF">2021-02-08T23:42:00Z</dcterms:modified>
</cp:coreProperties>
</file>