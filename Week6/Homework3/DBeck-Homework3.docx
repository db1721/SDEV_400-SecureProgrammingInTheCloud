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81D6" w14:textId="6964F47E" w:rsidR="0080495C" w:rsidRPr="00EE69EA" w:rsidRDefault="00164519" w:rsidP="0080495C">
      <w:pPr>
        <w:pStyle w:val="Title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Title:"/>
          <w:tag w:val="Title:"/>
          <w:id w:val="726351117"/>
          <w:placeholder>
            <w:docPart w:val="ED60FE3588254E6CA034139009E01D9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E3F8B">
            <w:rPr>
              <w:b/>
              <w:bCs/>
              <w:sz w:val="28"/>
              <w:szCs w:val="28"/>
            </w:rPr>
            <w:t>Homework</w:t>
          </w:r>
          <w:r w:rsidR="004C63AA">
            <w:rPr>
              <w:b/>
              <w:bCs/>
              <w:sz w:val="28"/>
              <w:szCs w:val="28"/>
            </w:rPr>
            <w:t>3</w:t>
          </w:r>
        </w:sdtContent>
      </w:sdt>
    </w:p>
    <w:p w14:paraId="59A5DB16" w14:textId="77777777" w:rsidR="0080495C" w:rsidRDefault="0080495C" w:rsidP="0080495C">
      <w:pPr>
        <w:pStyle w:val="Title2"/>
      </w:pPr>
      <w:r>
        <w:t>Dan Beck</w:t>
      </w:r>
    </w:p>
    <w:p w14:paraId="4AD2CDDB" w14:textId="450A0042" w:rsidR="0080495C" w:rsidRDefault="003B41DE" w:rsidP="0080495C">
      <w:pPr>
        <w:pStyle w:val="Title2"/>
      </w:pPr>
      <w:r>
        <w:t>February</w:t>
      </w:r>
      <w:r w:rsidR="008E3F8B">
        <w:t xml:space="preserve"> </w:t>
      </w:r>
      <w:r w:rsidR="004C63AA">
        <w:t>23</w:t>
      </w:r>
      <w:r w:rsidR="008E3F8B">
        <w:t>, 2021</w:t>
      </w:r>
    </w:p>
    <w:p w14:paraId="143035DC" w14:textId="0BCF0BE0" w:rsidR="0080495C" w:rsidRDefault="0080495C" w:rsidP="0080495C">
      <w:pPr>
        <w:pStyle w:val="Title2"/>
      </w:pPr>
      <w:r>
        <w:t>SDEV-</w:t>
      </w:r>
      <w:r w:rsidR="008E3F8B">
        <w:t>400</w:t>
      </w:r>
      <w:r>
        <w:t xml:space="preserve"> </w:t>
      </w:r>
      <w:r w:rsidR="008E3F8B">
        <w:t>6</w:t>
      </w:r>
      <w:r>
        <w:t>380</w:t>
      </w:r>
    </w:p>
    <w:p w14:paraId="188EF099" w14:textId="3D49F5E7" w:rsidR="0080495C" w:rsidRDefault="0080495C" w:rsidP="0080495C">
      <w:pPr>
        <w:pStyle w:val="Title2"/>
      </w:pPr>
      <w:r>
        <w:t xml:space="preserve">Prof. </w:t>
      </w:r>
      <w:r w:rsidR="008E3F8B">
        <w:t>Errol Waithe</w:t>
      </w:r>
    </w:p>
    <w:p w14:paraId="2772E019" w14:textId="044168C2" w:rsidR="00E81978" w:rsidRDefault="00164519" w:rsidP="0080495C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C965A5D24F0467499987C8D4B1E32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4C63AA">
            <w:t>Homework3</w:t>
          </w:r>
        </w:sdtContent>
      </w:sdt>
    </w:p>
    <w:p w14:paraId="116FD282" w14:textId="09C3419A" w:rsidR="00802470" w:rsidRPr="00802470" w:rsidRDefault="00481B65" w:rsidP="00066813">
      <w:pPr>
        <w:pStyle w:val="Heading1"/>
        <w:jc w:val="both"/>
      </w:pPr>
      <w:r>
        <w:t xml:space="preserve">Table of Contents for </w:t>
      </w:r>
      <w:r w:rsidR="006158A8">
        <w:t>Test Cases</w:t>
      </w:r>
    </w:p>
    <w:p w14:paraId="3DA64F83" w14:textId="4B964BE9" w:rsidR="007D1C13" w:rsidRPr="007D1C13" w:rsidRDefault="007D1C13" w:rsidP="007D1C13">
      <w:pPr>
        <w:pStyle w:val="ListParagraph"/>
        <w:numPr>
          <w:ilvl w:val="0"/>
          <w:numId w:val="18"/>
        </w:numPr>
      </w:pPr>
      <w:r>
        <w:t>Creati</w:t>
      </w:r>
      <w:r w:rsidRPr="007D1C13">
        <w:t xml:space="preserve">ng the </w:t>
      </w:r>
      <w:proofErr w:type="spellStart"/>
      <w:r w:rsidRPr="007D1C13">
        <w:t>SportsSearch</w:t>
      </w:r>
      <w:proofErr w:type="spellEnd"/>
      <w:r w:rsidRPr="007D1C13">
        <w:t xml:space="preserve"> Lambda and API</w:t>
      </w:r>
    </w:p>
    <w:p w14:paraId="5848C718" w14:textId="05FDF55B" w:rsidR="00D81990" w:rsidRDefault="00D81990" w:rsidP="00082334">
      <w:pPr>
        <w:numPr>
          <w:ilvl w:val="0"/>
          <w:numId w:val="18"/>
        </w:numPr>
      </w:pPr>
      <w:bookmarkStart w:id="0" w:name="_Hlk64991298"/>
      <w:proofErr w:type="spellStart"/>
      <w:r w:rsidRPr="00D81990">
        <w:t>insertedSport</w:t>
      </w:r>
      <w:proofErr w:type="spellEnd"/>
      <w:r w:rsidRPr="00D81990">
        <w:t>=</w:t>
      </w:r>
      <w:proofErr w:type="spellStart"/>
      <w:r w:rsidRPr="00D81990">
        <w:t>Baseball&amp;insertedTeam</w:t>
      </w:r>
      <w:proofErr w:type="spellEnd"/>
      <w:r w:rsidRPr="00D81990">
        <w:t>=Rays</w:t>
      </w:r>
    </w:p>
    <w:bookmarkEnd w:id="0"/>
    <w:p w14:paraId="5A3B6EC0" w14:textId="53EBB67E" w:rsidR="00D81990" w:rsidRPr="00082334" w:rsidRDefault="00D81990" w:rsidP="00D81990">
      <w:pPr>
        <w:numPr>
          <w:ilvl w:val="0"/>
          <w:numId w:val="18"/>
        </w:numPr>
      </w:pPr>
      <w:proofErr w:type="spellStart"/>
      <w:r w:rsidRPr="00D81990">
        <w:t>insertedSport</w:t>
      </w:r>
      <w:proofErr w:type="spellEnd"/>
      <w:r w:rsidRPr="00D81990">
        <w:t>=</w:t>
      </w:r>
      <w:proofErr w:type="spellStart"/>
      <w:r w:rsidRPr="00D81990">
        <w:t>Baseball&amp;insertedTeam</w:t>
      </w:r>
      <w:proofErr w:type="spellEnd"/>
      <w:r w:rsidRPr="00D81990">
        <w:t>=</w:t>
      </w:r>
      <w:r>
        <w:t>Orioles</w:t>
      </w:r>
    </w:p>
    <w:p w14:paraId="35149FC8" w14:textId="6A658743" w:rsidR="00D81990" w:rsidRPr="00082334" w:rsidRDefault="00D81990" w:rsidP="00D81990">
      <w:pPr>
        <w:numPr>
          <w:ilvl w:val="0"/>
          <w:numId w:val="18"/>
        </w:numPr>
      </w:pPr>
      <w:proofErr w:type="spellStart"/>
      <w:r w:rsidRPr="00D81990">
        <w:t>insertedSport</w:t>
      </w:r>
      <w:proofErr w:type="spellEnd"/>
      <w:r w:rsidRPr="00D81990">
        <w:t>=</w:t>
      </w:r>
      <w:proofErr w:type="spellStart"/>
      <w:r w:rsidRPr="00D81990">
        <w:t>Baseball&amp;insertedTeam</w:t>
      </w:r>
      <w:proofErr w:type="spellEnd"/>
      <w:r w:rsidRPr="00D81990">
        <w:t>=</w:t>
      </w:r>
      <w:r>
        <w:t>Nationals</w:t>
      </w:r>
    </w:p>
    <w:p w14:paraId="734281F0" w14:textId="660052A4" w:rsidR="00D81990" w:rsidRPr="00082334" w:rsidRDefault="00D81990" w:rsidP="00D81990">
      <w:pPr>
        <w:numPr>
          <w:ilvl w:val="0"/>
          <w:numId w:val="18"/>
        </w:numPr>
      </w:pPr>
      <w:proofErr w:type="spellStart"/>
      <w:r w:rsidRPr="00D81990">
        <w:t>insertedSport</w:t>
      </w:r>
      <w:proofErr w:type="spellEnd"/>
      <w:r w:rsidRPr="00D81990">
        <w:t>=</w:t>
      </w:r>
      <w:proofErr w:type="spellStart"/>
      <w:r>
        <w:t>Football</w:t>
      </w:r>
      <w:r w:rsidRPr="00D81990">
        <w:t>&amp;insertedTeam</w:t>
      </w:r>
      <w:proofErr w:type="spellEnd"/>
      <w:r w:rsidRPr="00D81990">
        <w:t>=</w:t>
      </w:r>
      <w:r>
        <w:t>Ravens</w:t>
      </w:r>
    </w:p>
    <w:p w14:paraId="597FBC90" w14:textId="10E12EE2" w:rsidR="00D81990" w:rsidRPr="00082334" w:rsidRDefault="00D81990" w:rsidP="00D81990">
      <w:pPr>
        <w:numPr>
          <w:ilvl w:val="0"/>
          <w:numId w:val="18"/>
        </w:numPr>
      </w:pPr>
      <w:proofErr w:type="spellStart"/>
      <w:r w:rsidRPr="00D81990">
        <w:t>insertedSport</w:t>
      </w:r>
      <w:proofErr w:type="spellEnd"/>
      <w:r w:rsidRPr="00D81990">
        <w:t xml:space="preserve">= </w:t>
      </w:r>
      <w:proofErr w:type="spellStart"/>
      <w:r>
        <w:t>Football</w:t>
      </w:r>
      <w:r w:rsidRPr="00D81990">
        <w:t>&amp;insertedTeam</w:t>
      </w:r>
      <w:proofErr w:type="spellEnd"/>
      <w:r w:rsidRPr="00D81990">
        <w:t>=</w:t>
      </w:r>
      <w:r>
        <w:t>Bills</w:t>
      </w:r>
    </w:p>
    <w:p w14:paraId="1471BB34" w14:textId="5D39E3B3" w:rsidR="00D81990" w:rsidRPr="00082334" w:rsidRDefault="00D81990" w:rsidP="00D81990">
      <w:pPr>
        <w:numPr>
          <w:ilvl w:val="0"/>
          <w:numId w:val="18"/>
        </w:numPr>
      </w:pPr>
      <w:proofErr w:type="spellStart"/>
      <w:r w:rsidRPr="00D81990">
        <w:t>insertedSport</w:t>
      </w:r>
      <w:proofErr w:type="spellEnd"/>
      <w:r w:rsidRPr="00D81990">
        <w:t xml:space="preserve">= </w:t>
      </w:r>
      <w:proofErr w:type="spellStart"/>
      <w:r>
        <w:t>Football</w:t>
      </w:r>
      <w:r w:rsidRPr="00D81990">
        <w:t>&amp;insertedTeam</w:t>
      </w:r>
      <w:proofErr w:type="spellEnd"/>
      <w:r w:rsidRPr="00D81990">
        <w:t>=</w:t>
      </w:r>
      <w:r>
        <w:t>Buccaneers</w:t>
      </w:r>
    </w:p>
    <w:p w14:paraId="6A277A07" w14:textId="282B3CE7" w:rsidR="00D81990" w:rsidRPr="00082334" w:rsidRDefault="00D81990" w:rsidP="00D81990">
      <w:pPr>
        <w:numPr>
          <w:ilvl w:val="0"/>
          <w:numId w:val="18"/>
        </w:numPr>
      </w:pPr>
      <w:proofErr w:type="spellStart"/>
      <w:r w:rsidRPr="00D81990">
        <w:t>insertedSport</w:t>
      </w:r>
      <w:proofErr w:type="spellEnd"/>
      <w:r w:rsidRPr="00D81990">
        <w:t>=</w:t>
      </w:r>
      <w:proofErr w:type="spellStart"/>
      <w:r>
        <w:t>Hockey</w:t>
      </w:r>
      <w:r w:rsidRPr="00D81990">
        <w:t>&amp;insertedTeam</w:t>
      </w:r>
      <w:proofErr w:type="spellEnd"/>
      <w:r w:rsidRPr="00D81990">
        <w:t>=</w:t>
      </w:r>
      <w:r>
        <w:t>Capitals</w:t>
      </w:r>
    </w:p>
    <w:p w14:paraId="07814AF8" w14:textId="5EEA4A86" w:rsidR="00D81990" w:rsidRPr="00082334" w:rsidRDefault="00D81990" w:rsidP="00D81990">
      <w:pPr>
        <w:numPr>
          <w:ilvl w:val="0"/>
          <w:numId w:val="18"/>
        </w:numPr>
      </w:pPr>
      <w:proofErr w:type="spellStart"/>
      <w:r w:rsidRPr="00D81990">
        <w:t>insertedSport</w:t>
      </w:r>
      <w:proofErr w:type="spellEnd"/>
      <w:r w:rsidRPr="00D81990">
        <w:t xml:space="preserve">= </w:t>
      </w:r>
      <w:proofErr w:type="spellStart"/>
      <w:r>
        <w:t>Hockey</w:t>
      </w:r>
      <w:r w:rsidRPr="00D81990">
        <w:t>&amp;insertedTeam</w:t>
      </w:r>
      <w:proofErr w:type="spellEnd"/>
      <w:r w:rsidRPr="00D81990">
        <w:t>=</w:t>
      </w:r>
      <w:r>
        <w:t>Golden Knights</w:t>
      </w:r>
    </w:p>
    <w:p w14:paraId="7ABA5AD4" w14:textId="0BE0786E" w:rsidR="00D81990" w:rsidRDefault="00D81990" w:rsidP="00D81990">
      <w:pPr>
        <w:numPr>
          <w:ilvl w:val="0"/>
          <w:numId w:val="18"/>
        </w:numPr>
      </w:pPr>
      <w:proofErr w:type="spellStart"/>
      <w:r w:rsidRPr="00D81990">
        <w:t>insertedSport</w:t>
      </w:r>
      <w:proofErr w:type="spellEnd"/>
      <w:r w:rsidRPr="00D81990">
        <w:t xml:space="preserve">= </w:t>
      </w:r>
      <w:proofErr w:type="spellStart"/>
      <w:r>
        <w:t>Hockey</w:t>
      </w:r>
      <w:r w:rsidRPr="00D81990">
        <w:t>&amp;insertedTeam</w:t>
      </w:r>
      <w:proofErr w:type="spellEnd"/>
      <w:r w:rsidRPr="00D81990">
        <w:t>=</w:t>
      </w:r>
      <w:r>
        <w:t>Lightning</w:t>
      </w:r>
    </w:p>
    <w:p w14:paraId="3D78D66C" w14:textId="30BF1500" w:rsidR="00925B08" w:rsidRPr="00082334" w:rsidRDefault="00925B08" w:rsidP="00D81990">
      <w:pPr>
        <w:numPr>
          <w:ilvl w:val="0"/>
          <w:numId w:val="18"/>
        </w:numPr>
      </w:pPr>
      <w:r>
        <w:t>Tests for failure</w:t>
      </w:r>
    </w:p>
    <w:p w14:paraId="6E7DE612" w14:textId="020E6363" w:rsidR="00082334" w:rsidRPr="00082334" w:rsidRDefault="00802470" w:rsidP="00802470">
      <w:r>
        <w:br w:type="page"/>
      </w:r>
    </w:p>
    <w:p w14:paraId="5E48A2C3" w14:textId="060F74A6" w:rsidR="00481B65" w:rsidRDefault="00B87807" w:rsidP="00481B65">
      <w:pPr>
        <w:pStyle w:val="Heading1"/>
        <w:numPr>
          <w:ilvl w:val="0"/>
          <w:numId w:val="16"/>
        </w:numPr>
        <w:jc w:val="left"/>
      </w:pPr>
      <w:bookmarkStart w:id="1" w:name="_Hlk63697546"/>
      <w:r>
        <w:lastRenderedPageBreak/>
        <w:t>Creati</w:t>
      </w:r>
      <w:bookmarkStart w:id="2" w:name="_Hlk64990237"/>
      <w:r>
        <w:t xml:space="preserve">ng the </w:t>
      </w:r>
      <w:proofErr w:type="spellStart"/>
      <w:r w:rsidR="007D1C13">
        <w:t>SportsSearch</w:t>
      </w:r>
      <w:proofErr w:type="spellEnd"/>
      <w:r w:rsidR="007D1C13">
        <w:t xml:space="preserve"> Lambda and API</w:t>
      </w:r>
    </w:p>
    <w:bookmarkEnd w:id="1"/>
    <w:bookmarkEnd w:id="2"/>
    <w:p w14:paraId="5F01EFC8" w14:textId="48AB7EA3" w:rsidR="007D1C13" w:rsidRDefault="007D1C13" w:rsidP="00481B65">
      <w:r>
        <w:t xml:space="preserve">Figure 1 shows the deploying of the created API con. Figure 2 shows the lambda connecting the DynamoDB database and the </w:t>
      </w:r>
      <w:proofErr w:type="spellStart"/>
      <w:r>
        <w:t>SportsSearch</w:t>
      </w:r>
      <w:proofErr w:type="spellEnd"/>
      <w:r>
        <w:t xml:space="preserve"> API with the link:</w:t>
      </w:r>
    </w:p>
    <w:p w14:paraId="5BA550EE" w14:textId="5599BE1F" w:rsidR="007D1C13" w:rsidRDefault="00871C47" w:rsidP="00871C4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095A4E" wp14:editId="3ABBAE4B">
                <wp:simplePos x="0" y="0"/>
                <wp:positionH relativeFrom="margin">
                  <wp:align>right</wp:align>
                </wp:positionH>
                <wp:positionV relativeFrom="paragraph">
                  <wp:posOffset>883699</wp:posOffset>
                </wp:positionV>
                <wp:extent cx="5925312" cy="274320"/>
                <wp:effectExtent l="0" t="0" r="18415" b="114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4444D" w14:textId="6D35F94F" w:rsidR="00E60494" w:rsidRPr="00E91869" w:rsidRDefault="00E60494" w:rsidP="00E60494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,</w:t>
                            </w:r>
                            <w:r w:rsidR="00B87807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424C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Deploy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95A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5pt;margin-top:69.6pt;width:466.55pt;height:21.6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" strokecolor="white [3212]">
                <v:textbox>
                  <w:txbxContent>
                    <w:p w14:paraId="5E74444D" w14:textId="6D35F94F" w:rsidR="00E60494" w:rsidRPr="00E91869" w:rsidRDefault="00E60494" w:rsidP="00E60494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,</w:t>
                      </w:r>
                      <w:r w:rsidR="00B87807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</w:t>
                      </w:r>
                      <w:r w:rsidR="0034424C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Deploy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712E75EE" wp14:editId="6596332A">
            <wp:simplePos x="0" y="0"/>
            <wp:positionH relativeFrom="margin">
              <wp:align>right</wp:align>
            </wp:positionH>
            <wp:positionV relativeFrom="paragraph">
              <wp:posOffset>259881</wp:posOffset>
            </wp:positionV>
            <wp:extent cx="5943600" cy="681990"/>
            <wp:effectExtent l="0" t="0" r="0" b="3810"/>
            <wp:wrapTight wrapText="bothSides">
              <wp:wrapPolygon edited="0">
                <wp:start x="0" y="0"/>
                <wp:lineTo x="0" y="21117"/>
                <wp:lineTo x="21531" y="21117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7D1C13" w:rsidRPr="001D6242">
          <w:rPr>
            <w:rStyle w:val="Hyperlink"/>
          </w:rPr>
          <w:t>https://4yc4xx569d.execute-api.us-east-1.amazonaws.com/SportSearch</w:t>
        </w:r>
      </w:hyperlink>
      <w:r w:rsidR="00D0441D">
        <w:t>.</w:t>
      </w:r>
    </w:p>
    <w:p w14:paraId="06F5EEC1" w14:textId="18F70BC6" w:rsidR="00E24B74" w:rsidRDefault="00871C47" w:rsidP="004D31D9">
      <w:pPr>
        <w:ind w:firstLine="0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F2164FD" wp14:editId="75BFECCE">
            <wp:simplePos x="0" y="0"/>
            <wp:positionH relativeFrom="margin">
              <wp:posOffset>-1270</wp:posOffset>
            </wp:positionH>
            <wp:positionV relativeFrom="paragraph">
              <wp:posOffset>1142172</wp:posOffset>
            </wp:positionV>
            <wp:extent cx="5944870" cy="15424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E3F56" w14:textId="061F9BBC" w:rsidR="00E24B74" w:rsidRDefault="00871C47" w:rsidP="004D31D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5A5B63" wp14:editId="05A62111">
                <wp:simplePos x="0" y="0"/>
                <wp:positionH relativeFrom="margin">
                  <wp:align>right</wp:align>
                </wp:positionH>
                <wp:positionV relativeFrom="paragraph">
                  <wp:posOffset>1642110</wp:posOffset>
                </wp:positionV>
                <wp:extent cx="5925312" cy="274320"/>
                <wp:effectExtent l="0" t="0" r="18415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3B75" w14:textId="5A799D12" w:rsidR="00871C47" w:rsidRPr="00E91869" w:rsidRDefault="00871C47" w:rsidP="00871C47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925B08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7807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r w:rsidR="0034424C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Lambda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5B63" id="_x0000_s1027" type="#_x0000_t202" style="position:absolute;left:0;text-align:left;margin-left:415.35pt;margin-top:129.3pt;width:466.55pt;height:21.6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" strokecolor="white [3212]">
                <v:textbox>
                  <w:txbxContent>
                    <w:p w14:paraId="2F503B75" w14:textId="5A799D12" w:rsidR="00871C47" w:rsidRPr="00E91869" w:rsidRDefault="00871C47" w:rsidP="00871C47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925B08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</w:t>
                      </w:r>
                      <w:r w:rsidRPr="00B87807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Creating </w:t>
                      </w:r>
                      <w:r w:rsidR="0034424C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Lambda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B74">
        <w:br w:type="page"/>
      </w:r>
    </w:p>
    <w:p w14:paraId="45E635C0" w14:textId="3DF3E221" w:rsidR="00E24B74" w:rsidRDefault="00871C47" w:rsidP="00E24B74">
      <w:pPr>
        <w:pStyle w:val="Heading1"/>
        <w:numPr>
          <w:ilvl w:val="0"/>
          <w:numId w:val="16"/>
        </w:numPr>
        <w:jc w:val="left"/>
      </w:pPr>
      <w:proofErr w:type="spellStart"/>
      <w:r w:rsidRPr="00871C47">
        <w:lastRenderedPageBreak/>
        <w:t>insertedSport</w:t>
      </w:r>
      <w:proofErr w:type="spellEnd"/>
      <w:r w:rsidRPr="00871C47">
        <w:t>=</w:t>
      </w:r>
      <w:proofErr w:type="spellStart"/>
      <w:r w:rsidRPr="00871C47">
        <w:t>Baseball&amp;insertedTeam</w:t>
      </w:r>
      <w:proofErr w:type="spellEnd"/>
      <w:r w:rsidRPr="00871C47">
        <w:t>=Rays</w:t>
      </w:r>
    </w:p>
    <w:p w14:paraId="2A6F1C28" w14:textId="0C7756E3" w:rsidR="00E24B74" w:rsidRDefault="00E24B74" w:rsidP="0056512B">
      <w:pPr>
        <w:pStyle w:val="ListParagraph"/>
        <w:ind w:left="0" w:firstLine="360"/>
        <w:rPr>
          <w:rStyle w:val="fontstyle01"/>
          <w:rFonts w:asciiTheme="minorHAnsi" w:hAnsiTheme="minorHAnsi"/>
          <w:color w:val="auto"/>
          <w:sz w:val="24"/>
          <w:szCs w:val="24"/>
        </w:rPr>
      </w:pPr>
      <w:r>
        <w:t xml:space="preserve">Figure </w:t>
      </w:r>
      <w:r w:rsidR="006A3182">
        <w:t>3</w:t>
      </w:r>
      <w:r>
        <w:t xml:space="preserve"> shows the </w:t>
      </w:r>
      <w:r w:rsidR="00B87807">
        <w:t xml:space="preserve">successful </w:t>
      </w:r>
      <w:r w:rsidR="006A3182">
        <w:t xml:space="preserve">retrieving of the last four scores for the Rays baseball team with Baseball being used in the </w:t>
      </w:r>
      <w:proofErr w:type="spellStart"/>
      <w:r w:rsidR="006A3182">
        <w:t>insertedSport</w:t>
      </w:r>
      <w:proofErr w:type="spellEnd"/>
      <w:r w:rsidR="006A3182">
        <w:t xml:space="preserve"> query and Rays being used in the </w:t>
      </w:r>
      <w:proofErr w:type="spellStart"/>
      <w:r w:rsidR="006A3182">
        <w:t>ins</w:t>
      </w:r>
      <w:r w:rsidR="006C7CFF">
        <w:t>e</w:t>
      </w:r>
      <w:r w:rsidR="006A3182">
        <w:t>rtertedTeam</w:t>
      </w:r>
      <w:proofErr w:type="spellEnd"/>
      <w:r w:rsidR="006A3182">
        <w:t xml:space="preserve"> query.</w:t>
      </w:r>
    </w:p>
    <w:p w14:paraId="674F0E3C" w14:textId="15374787" w:rsidR="00E24B74" w:rsidRDefault="006A3182" w:rsidP="00E24B74">
      <w:pPr>
        <w:ind w:firstLine="0"/>
        <w:rPr>
          <w:rStyle w:val="fontstyle01"/>
          <w:rFonts w:asciiTheme="minorHAnsi" w:hAnsiTheme="minorHAnsi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4876D33" wp14:editId="3D650538">
            <wp:simplePos x="0" y="0"/>
            <wp:positionH relativeFrom="margin">
              <wp:posOffset>152400</wp:posOffset>
            </wp:positionH>
            <wp:positionV relativeFrom="paragraph">
              <wp:posOffset>367665</wp:posOffset>
            </wp:positionV>
            <wp:extent cx="5781675" cy="322262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6D48C9EC" wp14:editId="01576DA3">
                <wp:simplePos x="0" y="0"/>
                <wp:positionH relativeFrom="margin">
                  <wp:align>right</wp:align>
                </wp:positionH>
                <wp:positionV relativeFrom="page">
                  <wp:posOffset>5883910</wp:posOffset>
                </wp:positionV>
                <wp:extent cx="5925185" cy="274320"/>
                <wp:effectExtent l="0" t="0" r="18415" b="114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20D71" w14:textId="43BD0DE0" w:rsidR="00E60494" w:rsidRPr="00E91869" w:rsidRDefault="00E60494" w:rsidP="00E60494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34424C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3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A3182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Rays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C9EC" id="_x0000_s1028" type="#_x0000_t202" style="position:absolute;margin-left:415.35pt;margin-top:463.3pt;width:466.55pt;height:21.6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" strokecolor="white [3212]">
                <v:textbox>
                  <w:txbxContent>
                    <w:p w14:paraId="4F520D71" w14:textId="43BD0DE0" w:rsidR="00E60494" w:rsidRPr="00E91869" w:rsidRDefault="00E60494" w:rsidP="00E60494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34424C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3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6A3182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Rays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4FDA5BA7" w14:textId="17CDB8A1" w:rsidR="00E24B74" w:rsidRPr="00E24B74" w:rsidRDefault="00E24B74" w:rsidP="004B09E0">
      <w:pPr>
        <w:rPr>
          <w:rStyle w:val="fontstyle01"/>
          <w:rFonts w:asciiTheme="minorHAnsi" w:hAnsi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/>
          <w:color w:val="auto"/>
          <w:sz w:val="24"/>
          <w:szCs w:val="24"/>
        </w:rPr>
        <w:br w:type="page"/>
      </w:r>
    </w:p>
    <w:p w14:paraId="29C9885E" w14:textId="3DD04E98" w:rsidR="00E24B74" w:rsidRDefault="005A7ABE" w:rsidP="00E24B74">
      <w:pPr>
        <w:pStyle w:val="Heading1"/>
        <w:numPr>
          <w:ilvl w:val="0"/>
          <w:numId w:val="16"/>
        </w:numPr>
        <w:jc w:val="left"/>
      </w:pPr>
      <w:bookmarkStart w:id="3" w:name="_Hlk62572180"/>
      <w:proofErr w:type="spellStart"/>
      <w:r w:rsidRPr="005A7ABE">
        <w:lastRenderedPageBreak/>
        <w:t>insertedSport</w:t>
      </w:r>
      <w:proofErr w:type="spellEnd"/>
      <w:r w:rsidRPr="005A7ABE">
        <w:t>=</w:t>
      </w:r>
      <w:proofErr w:type="spellStart"/>
      <w:r w:rsidRPr="005A7ABE">
        <w:t>Baseball&amp;insertedTeam</w:t>
      </w:r>
      <w:proofErr w:type="spellEnd"/>
      <w:r w:rsidRPr="005A7ABE">
        <w:t>=Orioles</w:t>
      </w:r>
    </w:p>
    <w:bookmarkEnd w:id="3"/>
    <w:p w14:paraId="1609A18B" w14:textId="11E19097" w:rsidR="006A3182" w:rsidRDefault="001464CF" w:rsidP="006A3182">
      <w:pPr>
        <w:pStyle w:val="ListParagraph"/>
        <w:ind w:left="0" w:firstLine="720"/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1464CF">
        <w:rPr>
          <w:rStyle w:val="fontstyle01"/>
          <w:rFonts w:asciiTheme="minorHAnsi" w:hAnsiTheme="minorHAnsi"/>
          <w:noProof/>
          <w:color w:val="auto"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531AAB46" wp14:editId="03B24542">
            <wp:simplePos x="0" y="0"/>
            <wp:positionH relativeFrom="margin">
              <wp:align>right</wp:align>
            </wp:positionH>
            <wp:positionV relativeFrom="paragraph">
              <wp:posOffset>945515</wp:posOffset>
            </wp:positionV>
            <wp:extent cx="5939155" cy="3286125"/>
            <wp:effectExtent l="0" t="0" r="444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8A8">
        <w:t xml:space="preserve">Figure </w:t>
      </w:r>
      <w:r w:rsidR="006A3182">
        <w:t xml:space="preserve">4 shows the successful retrieving of the last four scores for the </w:t>
      </w:r>
      <w:r w:rsidR="006C7CFF" w:rsidRPr="005A7ABE">
        <w:t>Orioles</w:t>
      </w:r>
      <w:r w:rsidR="006A3182">
        <w:t xml:space="preserve"> baseball team with Baseball being used in the </w:t>
      </w:r>
      <w:proofErr w:type="spellStart"/>
      <w:r w:rsidR="006A3182">
        <w:t>insertedSport</w:t>
      </w:r>
      <w:proofErr w:type="spellEnd"/>
      <w:r w:rsidR="006A3182">
        <w:t xml:space="preserve"> query and </w:t>
      </w:r>
      <w:r w:rsidR="006C7CFF" w:rsidRPr="005A7ABE">
        <w:t>Orioles</w:t>
      </w:r>
      <w:r w:rsidR="006A3182">
        <w:t xml:space="preserve"> being used in the </w:t>
      </w:r>
      <w:proofErr w:type="spellStart"/>
      <w:r w:rsidR="006A3182">
        <w:t>ins</w:t>
      </w:r>
      <w:r w:rsidR="006C7CFF">
        <w:t>e</w:t>
      </w:r>
      <w:r w:rsidR="006A3182">
        <w:t>rtertedTeam</w:t>
      </w:r>
      <w:proofErr w:type="spellEnd"/>
      <w:r w:rsidR="006A3182">
        <w:t xml:space="preserve"> query.</w:t>
      </w:r>
    </w:p>
    <w:p w14:paraId="3381354C" w14:textId="0A87105D" w:rsidR="00E24B74" w:rsidRDefault="00E24B74" w:rsidP="00E24B74"/>
    <w:p w14:paraId="3F2984F3" w14:textId="6C2569CE" w:rsidR="001464CF" w:rsidRDefault="001464CF">
      <w:pPr>
        <w:rPr>
          <w:rStyle w:val="fontstyle01"/>
          <w:rFonts w:asciiTheme="minorHAnsi" w:hAnsi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/>
          <w:color w:val="auto"/>
          <w:sz w:val="24"/>
          <w:szCs w:val="24"/>
        </w:rPr>
        <w:br w:type="page"/>
      </w:r>
      <w:r w:rsidRPr="001464CF">
        <w:rPr>
          <w:rStyle w:val="fontstyle01"/>
          <w:rFonts w:asciiTheme="minorHAnsi" w:hAnsiTheme="minorHAns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0021E265" wp14:editId="3EC87264">
                <wp:simplePos x="0" y="0"/>
                <wp:positionH relativeFrom="margin">
                  <wp:align>right</wp:align>
                </wp:positionH>
                <wp:positionV relativeFrom="page">
                  <wp:posOffset>5563235</wp:posOffset>
                </wp:positionV>
                <wp:extent cx="5925185" cy="274320"/>
                <wp:effectExtent l="0" t="0" r="18415" b="114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433F7" w14:textId="6155AFE6" w:rsidR="001464CF" w:rsidRPr="00E91869" w:rsidRDefault="001464CF" w:rsidP="001464C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6A3182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4, Orioles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E265" id="_x0000_s1029" type="#_x0000_t202" style="position:absolute;left:0;text-align:left;margin-left:415.35pt;margin-top:438.05pt;width:466.55pt;height:21.6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" strokecolor="white [3212]">
                <v:textbox>
                  <w:txbxContent>
                    <w:p w14:paraId="568433F7" w14:textId="6155AFE6" w:rsidR="001464CF" w:rsidRPr="00E91869" w:rsidRDefault="001464CF" w:rsidP="001464C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6A3182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4, Orioles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70324195" w14:textId="77777777" w:rsidR="00481B65" w:rsidRPr="00D0441D" w:rsidRDefault="00481B65" w:rsidP="00D0441D">
      <w:pPr>
        <w:ind w:firstLine="0"/>
        <w:rPr>
          <w:rStyle w:val="fontstyle01"/>
          <w:rFonts w:asciiTheme="minorHAnsi" w:hAnsiTheme="minorHAnsi"/>
          <w:color w:val="auto"/>
          <w:sz w:val="24"/>
          <w:szCs w:val="24"/>
        </w:rPr>
      </w:pPr>
    </w:p>
    <w:p w14:paraId="7128BA35" w14:textId="4742A015" w:rsidR="00185273" w:rsidRDefault="0088532D" w:rsidP="00E60494">
      <w:pPr>
        <w:pStyle w:val="Heading1"/>
        <w:numPr>
          <w:ilvl w:val="0"/>
          <w:numId w:val="16"/>
        </w:numPr>
        <w:jc w:val="left"/>
      </w:pPr>
      <w:proofErr w:type="spellStart"/>
      <w:r w:rsidRPr="0088532D">
        <w:t>insertedSport</w:t>
      </w:r>
      <w:proofErr w:type="spellEnd"/>
      <w:r w:rsidRPr="0088532D">
        <w:t>=</w:t>
      </w:r>
      <w:proofErr w:type="spellStart"/>
      <w:r w:rsidRPr="0088532D">
        <w:t>Baseball&amp;insertedTeam</w:t>
      </w:r>
      <w:proofErr w:type="spellEnd"/>
      <w:r w:rsidRPr="0088532D">
        <w:t>=Nationals</w:t>
      </w:r>
    </w:p>
    <w:p w14:paraId="299373B5" w14:textId="48D92BB0" w:rsidR="00E60494" w:rsidRDefault="006A3182" w:rsidP="0073172B">
      <w:r w:rsidRPr="001464CF">
        <w:rPr>
          <w:noProof/>
        </w:rPr>
        <w:drawing>
          <wp:anchor distT="0" distB="0" distL="114300" distR="114300" simplePos="0" relativeHeight="251707392" behindDoc="0" locked="0" layoutInCell="1" allowOverlap="1" wp14:anchorId="04A8193B" wp14:editId="146AFF0B">
            <wp:simplePos x="0" y="0"/>
            <wp:positionH relativeFrom="margin">
              <wp:posOffset>13970</wp:posOffset>
            </wp:positionH>
            <wp:positionV relativeFrom="paragraph">
              <wp:posOffset>1092835</wp:posOffset>
            </wp:positionV>
            <wp:extent cx="5929630" cy="314134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4CF" w:rsidRPr="001464C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1" layoutInCell="1" allowOverlap="1" wp14:anchorId="71AFE51F" wp14:editId="5B6B361D">
                <wp:simplePos x="0" y="0"/>
                <wp:positionH relativeFrom="margin">
                  <wp:posOffset>0</wp:posOffset>
                </wp:positionH>
                <wp:positionV relativeFrom="page">
                  <wp:posOffset>5795645</wp:posOffset>
                </wp:positionV>
                <wp:extent cx="5925185" cy="274320"/>
                <wp:effectExtent l="0" t="0" r="18415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C0353" w14:textId="5FC03F3C" w:rsidR="001464CF" w:rsidRPr="00E91869" w:rsidRDefault="001464CF" w:rsidP="001464C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6A3182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5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A3182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Nationals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E51F" id="_x0000_s1030" type="#_x0000_t202" style="position:absolute;left:0;text-align:left;margin-left:0;margin-top:456.35pt;width:466.55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" strokecolor="white [3212]">
                <v:textbox>
                  <w:txbxContent>
                    <w:p w14:paraId="2CEC0353" w14:textId="5FC03F3C" w:rsidR="001464CF" w:rsidRPr="00E91869" w:rsidRDefault="001464CF" w:rsidP="001464C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6A3182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5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6A3182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Nationals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E60494">
        <w:t xml:space="preserve">Figure </w:t>
      </w:r>
      <w:r>
        <w:t xml:space="preserve">5 shows the successful retrieving of the last four scores for the </w:t>
      </w:r>
      <w:r w:rsidR="006C7CFF" w:rsidRPr="0088532D">
        <w:t>Nationals</w:t>
      </w:r>
      <w:r>
        <w:t xml:space="preserve"> baseball team with Baseball being used in the </w:t>
      </w:r>
      <w:proofErr w:type="spellStart"/>
      <w:r>
        <w:t>insertedSport</w:t>
      </w:r>
      <w:proofErr w:type="spellEnd"/>
      <w:r>
        <w:t xml:space="preserve"> query and </w:t>
      </w:r>
      <w:r w:rsidR="006C7CFF" w:rsidRPr="0088532D">
        <w:t>Nationals</w:t>
      </w:r>
      <w:r>
        <w:t xml:space="preserve"> being used in the </w:t>
      </w:r>
      <w:proofErr w:type="spellStart"/>
      <w:r>
        <w:t>ins</w:t>
      </w:r>
      <w:r w:rsidR="006C7CFF">
        <w:t>e</w:t>
      </w:r>
      <w:r>
        <w:t>rtertedTeam</w:t>
      </w:r>
      <w:proofErr w:type="spellEnd"/>
      <w:r>
        <w:t xml:space="preserve"> query.</w:t>
      </w:r>
    </w:p>
    <w:p w14:paraId="53D81704" w14:textId="7097CC84" w:rsidR="001147E5" w:rsidRDefault="00CD70B0" w:rsidP="00E60494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  <w:r>
        <w:rPr>
          <w:rStyle w:val="fontstyle01"/>
          <w:rFonts w:asciiTheme="majorHAnsi" w:hAnsiTheme="majorHAnsi" w:cstheme="majorHAnsi"/>
          <w:sz w:val="24"/>
          <w:szCs w:val="24"/>
        </w:rPr>
        <w:br w:type="page"/>
      </w:r>
    </w:p>
    <w:p w14:paraId="28E0D963" w14:textId="69673021" w:rsidR="00E91869" w:rsidRDefault="0088532D" w:rsidP="00481B65">
      <w:pPr>
        <w:pStyle w:val="Heading1"/>
        <w:numPr>
          <w:ilvl w:val="0"/>
          <w:numId w:val="16"/>
        </w:numPr>
        <w:jc w:val="left"/>
      </w:pPr>
      <w:bookmarkStart w:id="4" w:name="_Hlk62575424"/>
      <w:proofErr w:type="spellStart"/>
      <w:r w:rsidRPr="0088532D">
        <w:lastRenderedPageBreak/>
        <w:t>insertedSport</w:t>
      </w:r>
      <w:proofErr w:type="spellEnd"/>
      <w:r w:rsidRPr="0088532D">
        <w:t>=</w:t>
      </w:r>
      <w:proofErr w:type="spellStart"/>
      <w:r w:rsidRPr="0088532D">
        <w:t>Football&amp;insertedTeam</w:t>
      </w:r>
      <w:proofErr w:type="spellEnd"/>
      <w:r w:rsidRPr="0088532D">
        <w:t>=Ravens</w:t>
      </w:r>
    </w:p>
    <w:bookmarkEnd w:id="4"/>
    <w:p w14:paraId="37A94D6C" w14:textId="2054047E" w:rsidR="004256BC" w:rsidRDefault="006A3182" w:rsidP="006A3182">
      <w:r w:rsidRPr="001464CF">
        <w:rPr>
          <w:noProof/>
        </w:rPr>
        <w:drawing>
          <wp:anchor distT="0" distB="0" distL="114300" distR="114300" simplePos="0" relativeHeight="251713536" behindDoc="0" locked="0" layoutInCell="1" allowOverlap="1" wp14:anchorId="54D60E21" wp14:editId="009A839A">
            <wp:simplePos x="0" y="0"/>
            <wp:positionH relativeFrom="margin">
              <wp:posOffset>9525</wp:posOffset>
            </wp:positionH>
            <wp:positionV relativeFrom="paragraph">
              <wp:posOffset>1082675</wp:posOffset>
            </wp:positionV>
            <wp:extent cx="5929630" cy="31623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64C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0F68A79E" wp14:editId="0EC83142">
                <wp:simplePos x="0" y="0"/>
                <wp:positionH relativeFrom="margin">
                  <wp:posOffset>0</wp:posOffset>
                </wp:positionH>
                <wp:positionV relativeFrom="page">
                  <wp:posOffset>5469890</wp:posOffset>
                </wp:positionV>
                <wp:extent cx="5925185" cy="274320"/>
                <wp:effectExtent l="0" t="0" r="18415" b="1143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9F0C" w14:textId="45855BC6" w:rsidR="001464CF" w:rsidRPr="00E91869" w:rsidRDefault="001464CF" w:rsidP="001464C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6A3182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6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A3182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Ravens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A79E" id="_x0000_s1031" type="#_x0000_t202" style="position:absolute;left:0;text-align:left;margin-left:0;margin-top:430.7pt;width:466.55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" strokecolor="white [3212]">
                <v:textbox>
                  <w:txbxContent>
                    <w:p w14:paraId="52029F0C" w14:textId="45855BC6" w:rsidR="001464CF" w:rsidRPr="00E91869" w:rsidRDefault="001464CF" w:rsidP="001464C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6A3182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6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6A3182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Ravens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5760E">
        <w:t xml:space="preserve">Figure </w:t>
      </w:r>
      <w:r>
        <w:t xml:space="preserve">6 shows the successful retrieving of the last four scores for the </w:t>
      </w:r>
      <w:r w:rsidR="006C7CFF" w:rsidRPr="0088532D">
        <w:t>Ravens</w:t>
      </w:r>
      <w:r>
        <w:t xml:space="preserve"> </w:t>
      </w:r>
      <w:r w:rsidR="006C7CFF">
        <w:t>f</w:t>
      </w:r>
      <w:r w:rsidR="006C7CFF" w:rsidRPr="0088532D">
        <w:t>ootball</w:t>
      </w:r>
      <w:r>
        <w:t xml:space="preserve"> team with </w:t>
      </w:r>
      <w:r w:rsidR="006C7CFF" w:rsidRPr="0088532D">
        <w:t>Football</w:t>
      </w:r>
      <w:r>
        <w:t xml:space="preserve"> being used in the </w:t>
      </w:r>
      <w:proofErr w:type="spellStart"/>
      <w:r>
        <w:t>insertedSport</w:t>
      </w:r>
      <w:proofErr w:type="spellEnd"/>
      <w:r>
        <w:t xml:space="preserve"> query and </w:t>
      </w:r>
      <w:r w:rsidR="006C7CFF" w:rsidRPr="0088532D">
        <w:t>Ravens</w:t>
      </w:r>
      <w:r>
        <w:t xml:space="preserve"> being used in the </w:t>
      </w:r>
      <w:proofErr w:type="spellStart"/>
      <w:r>
        <w:t>ins</w:t>
      </w:r>
      <w:r w:rsidR="006C7CFF">
        <w:t>e</w:t>
      </w:r>
      <w:r>
        <w:t>rtertedTeam</w:t>
      </w:r>
      <w:proofErr w:type="spellEnd"/>
      <w:r>
        <w:t xml:space="preserve"> query.</w:t>
      </w:r>
    </w:p>
    <w:p w14:paraId="54B1680E" w14:textId="7E79A6E2" w:rsidR="00CD70B0" w:rsidRPr="00E91869" w:rsidRDefault="00CD70B0" w:rsidP="00E60494">
      <w:r>
        <w:br w:type="page"/>
      </w:r>
    </w:p>
    <w:p w14:paraId="79C4AFE9" w14:textId="1F642C17" w:rsidR="00D17B28" w:rsidRDefault="0088532D" w:rsidP="00481B65">
      <w:pPr>
        <w:pStyle w:val="Heading1"/>
        <w:numPr>
          <w:ilvl w:val="0"/>
          <w:numId w:val="16"/>
        </w:numPr>
        <w:jc w:val="left"/>
      </w:pPr>
      <w:proofErr w:type="spellStart"/>
      <w:r w:rsidRPr="0088532D">
        <w:lastRenderedPageBreak/>
        <w:t>insertedSport</w:t>
      </w:r>
      <w:proofErr w:type="spellEnd"/>
      <w:r w:rsidRPr="0088532D">
        <w:t>=</w:t>
      </w:r>
      <w:proofErr w:type="spellStart"/>
      <w:r w:rsidRPr="0088532D">
        <w:t>Football&amp;insertedTeam</w:t>
      </w:r>
      <w:proofErr w:type="spellEnd"/>
      <w:r w:rsidRPr="0088532D">
        <w:t>=Bills</w:t>
      </w:r>
    </w:p>
    <w:p w14:paraId="3C9BD059" w14:textId="1EC983EB" w:rsidR="00851C0D" w:rsidRDefault="001464CF">
      <w:bookmarkStart w:id="5" w:name="_Hlk64992758"/>
      <w:r w:rsidRPr="001464CF">
        <w:rPr>
          <w:noProof/>
        </w:rPr>
        <w:drawing>
          <wp:anchor distT="0" distB="0" distL="114300" distR="114300" simplePos="0" relativeHeight="251716608" behindDoc="0" locked="0" layoutInCell="1" allowOverlap="1" wp14:anchorId="7544603F" wp14:editId="2F8F1E66">
            <wp:simplePos x="0" y="0"/>
            <wp:positionH relativeFrom="margin">
              <wp:posOffset>0</wp:posOffset>
            </wp:positionH>
            <wp:positionV relativeFrom="paragraph">
              <wp:posOffset>1221740</wp:posOffset>
            </wp:positionV>
            <wp:extent cx="5929630" cy="311277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96C">
        <w:t xml:space="preserve">Figure </w:t>
      </w:r>
      <w:r w:rsidR="006C7CFF">
        <w:t xml:space="preserve">7 shows the successful retrieving of the last four scores for the </w:t>
      </w:r>
      <w:r w:rsidR="006C7CFF" w:rsidRPr="0088532D">
        <w:t>Bills</w:t>
      </w:r>
      <w:r w:rsidR="006C7CFF">
        <w:t xml:space="preserve"> f</w:t>
      </w:r>
      <w:r w:rsidR="006C7CFF" w:rsidRPr="0088532D">
        <w:t>ootball</w:t>
      </w:r>
      <w:r w:rsidR="006C7CFF">
        <w:t xml:space="preserve"> team with </w:t>
      </w:r>
      <w:r w:rsidR="006C7CFF" w:rsidRPr="0088532D">
        <w:t>Football</w:t>
      </w:r>
      <w:r w:rsidR="006C7CFF">
        <w:t xml:space="preserve"> being used in the </w:t>
      </w:r>
      <w:proofErr w:type="spellStart"/>
      <w:r w:rsidR="006C7CFF">
        <w:t>insertedSport</w:t>
      </w:r>
      <w:proofErr w:type="spellEnd"/>
      <w:r w:rsidR="006C7CFF">
        <w:t xml:space="preserve"> query and </w:t>
      </w:r>
      <w:r w:rsidR="006C7CFF" w:rsidRPr="0088532D">
        <w:t>Bills</w:t>
      </w:r>
      <w:r w:rsidR="006C7CFF">
        <w:t xml:space="preserve"> being used in the </w:t>
      </w:r>
      <w:proofErr w:type="spellStart"/>
      <w:r w:rsidR="006C7CFF">
        <w:t>insertertedTeam</w:t>
      </w:r>
      <w:proofErr w:type="spellEnd"/>
      <w:r w:rsidR="006C7CFF">
        <w:t xml:space="preserve"> query.</w:t>
      </w:r>
    </w:p>
    <w:p w14:paraId="3942F34B" w14:textId="60E7CCBE" w:rsidR="008F3613" w:rsidRDefault="001464CF" w:rsidP="00E60494">
      <w:pPr>
        <w:ind w:firstLine="0"/>
      </w:pPr>
      <w:r w:rsidRPr="001464C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1" wp14:anchorId="4E68D990" wp14:editId="47084D75">
                <wp:simplePos x="0" y="0"/>
                <wp:positionH relativeFrom="margin">
                  <wp:align>right</wp:align>
                </wp:positionH>
                <wp:positionV relativeFrom="page">
                  <wp:posOffset>5717540</wp:posOffset>
                </wp:positionV>
                <wp:extent cx="5925185" cy="274320"/>
                <wp:effectExtent l="0" t="0" r="18415" b="114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0DA81" w14:textId="22DEF8A0" w:rsidR="001464CF" w:rsidRPr="00E91869" w:rsidRDefault="001464CF" w:rsidP="001464CF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6C7CFF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7, Bills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D990" id="_x0000_s1032" type="#_x0000_t202" style="position:absolute;margin-left:415.35pt;margin-top:450.2pt;width:466.55pt;height:21.6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" strokecolor="white [3212]">
                <v:textbox>
                  <w:txbxContent>
                    <w:p w14:paraId="0170DA81" w14:textId="22DEF8A0" w:rsidR="001464CF" w:rsidRPr="00E91869" w:rsidRDefault="001464CF" w:rsidP="001464CF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6C7CFF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7, Bills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40306F64" w14:textId="2AB6486D" w:rsidR="00E60494" w:rsidRDefault="008F3613" w:rsidP="008F3613">
      <w:r>
        <w:br w:type="page"/>
      </w:r>
    </w:p>
    <w:bookmarkEnd w:id="5"/>
    <w:p w14:paraId="04403E86" w14:textId="5021184B" w:rsidR="005A7ABE" w:rsidRDefault="005A7ABE" w:rsidP="00982089">
      <w:pPr>
        <w:pStyle w:val="Heading1"/>
        <w:numPr>
          <w:ilvl w:val="0"/>
          <w:numId w:val="16"/>
        </w:numPr>
        <w:jc w:val="left"/>
      </w:pPr>
      <w:proofErr w:type="spellStart"/>
      <w:r w:rsidRPr="005A7ABE">
        <w:lastRenderedPageBreak/>
        <w:t>insertedSport</w:t>
      </w:r>
      <w:proofErr w:type="spellEnd"/>
      <w:r w:rsidRPr="005A7ABE">
        <w:t>=</w:t>
      </w:r>
      <w:proofErr w:type="spellStart"/>
      <w:r w:rsidRPr="005A7ABE">
        <w:t>Football&amp;insertedTeam</w:t>
      </w:r>
      <w:proofErr w:type="spellEnd"/>
      <w:r w:rsidRPr="005A7ABE">
        <w:t>=Buccaneers</w:t>
      </w:r>
    </w:p>
    <w:p w14:paraId="40938E91" w14:textId="387E0399" w:rsidR="006C7CFF" w:rsidRDefault="00F86A6D" w:rsidP="006C7CFF">
      <w:bookmarkStart w:id="6" w:name="_Hlk64992774"/>
      <w:r w:rsidRPr="00F86A6D">
        <w:rPr>
          <w:noProof/>
        </w:rPr>
        <w:drawing>
          <wp:anchor distT="0" distB="0" distL="114300" distR="114300" simplePos="0" relativeHeight="251719680" behindDoc="0" locked="0" layoutInCell="1" allowOverlap="1" wp14:anchorId="55ECF2FD" wp14:editId="3C7730B2">
            <wp:simplePos x="0" y="0"/>
            <wp:positionH relativeFrom="margin">
              <wp:posOffset>0</wp:posOffset>
            </wp:positionH>
            <wp:positionV relativeFrom="paragraph">
              <wp:posOffset>1074420</wp:posOffset>
            </wp:positionV>
            <wp:extent cx="5929630" cy="3140710"/>
            <wp:effectExtent l="0" t="0" r="0" b="254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</w:t>
      </w:r>
      <w:r w:rsidR="006C7CFF">
        <w:t xml:space="preserve">8 shows the successful retrieving of the last four scores for the </w:t>
      </w:r>
      <w:r w:rsidR="006C7CFF" w:rsidRPr="005A7ABE">
        <w:t>Buccaneers</w:t>
      </w:r>
      <w:r w:rsidR="006C7CFF">
        <w:t xml:space="preserve"> f</w:t>
      </w:r>
      <w:r w:rsidR="006C7CFF" w:rsidRPr="0088532D">
        <w:t>ootball</w:t>
      </w:r>
      <w:r w:rsidR="006C7CFF">
        <w:t xml:space="preserve"> team with </w:t>
      </w:r>
      <w:r w:rsidR="006C7CFF" w:rsidRPr="0088532D">
        <w:t>Football</w:t>
      </w:r>
      <w:r w:rsidR="006C7CFF">
        <w:t xml:space="preserve"> being used in the </w:t>
      </w:r>
      <w:proofErr w:type="spellStart"/>
      <w:r w:rsidR="006C7CFF">
        <w:t>insertedSport</w:t>
      </w:r>
      <w:proofErr w:type="spellEnd"/>
      <w:r w:rsidR="006C7CFF">
        <w:t xml:space="preserve"> query and </w:t>
      </w:r>
      <w:r w:rsidR="006C7CFF" w:rsidRPr="005A7ABE">
        <w:t>Buccaneers</w:t>
      </w:r>
      <w:r w:rsidR="006C7CFF">
        <w:t xml:space="preserve"> being used in the </w:t>
      </w:r>
      <w:proofErr w:type="spellStart"/>
      <w:r w:rsidR="006C7CFF">
        <w:t>insertertedTeam</w:t>
      </w:r>
      <w:proofErr w:type="spellEnd"/>
      <w:r w:rsidR="006C7CFF">
        <w:t xml:space="preserve"> query.</w:t>
      </w:r>
    </w:p>
    <w:p w14:paraId="2029971F" w14:textId="77D11F59" w:rsidR="00F86A6D" w:rsidRDefault="00F86A6D" w:rsidP="00F86A6D"/>
    <w:p w14:paraId="28AE2A41" w14:textId="3216410E" w:rsidR="00F86A6D" w:rsidRDefault="00F86A6D" w:rsidP="00F86A6D">
      <w:r w:rsidRPr="00F86A6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0FD47340" wp14:editId="5270FBF4">
                <wp:simplePos x="0" y="0"/>
                <wp:positionH relativeFrom="margin">
                  <wp:align>right</wp:align>
                </wp:positionH>
                <wp:positionV relativeFrom="page">
                  <wp:posOffset>5450840</wp:posOffset>
                </wp:positionV>
                <wp:extent cx="5925185" cy="274320"/>
                <wp:effectExtent l="0" t="0" r="18415" b="1143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530AD" w14:textId="6E125B7A" w:rsidR="00F86A6D" w:rsidRPr="00E91869" w:rsidRDefault="00F86A6D" w:rsidP="00F86A6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6C7CFF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8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C7CFF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Buccaneers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7340" id="_x0000_s1033" type="#_x0000_t202" style="position:absolute;left:0;text-align:left;margin-left:415.35pt;margin-top:429.2pt;width:466.55pt;height:21.6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" strokecolor="white [3212]">
                <v:textbox>
                  <w:txbxContent>
                    <w:p w14:paraId="1F1530AD" w14:textId="6E125B7A" w:rsidR="00F86A6D" w:rsidRPr="00E91869" w:rsidRDefault="00F86A6D" w:rsidP="00F86A6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6C7CFF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8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6C7CFF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Buccaneers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bookmarkEnd w:id="6"/>
    <w:p w14:paraId="76974604" w14:textId="77777777" w:rsidR="00F86A6D" w:rsidRDefault="00F86A6D" w:rsidP="00F86A6D"/>
    <w:p w14:paraId="20ADD0E3" w14:textId="24660BC7" w:rsidR="00F86A6D" w:rsidRPr="00F86A6D" w:rsidRDefault="00F86A6D" w:rsidP="00F86A6D">
      <w:r>
        <w:t> </w:t>
      </w:r>
    </w:p>
    <w:p w14:paraId="4407657B" w14:textId="6ACCF360" w:rsidR="001464CF" w:rsidRPr="001464CF" w:rsidRDefault="001464CF" w:rsidP="001464CF">
      <w:r>
        <w:br w:type="page"/>
      </w:r>
    </w:p>
    <w:p w14:paraId="7E118C39" w14:textId="6D161781" w:rsidR="005A7ABE" w:rsidRDefault="005A7ABE" w:rsidP="005A7ABE">
      <w:pPr>
        <w:pStyle w:val="Heading1"/>
        <w:numPr>
          <w:ilvl w:val="0"/>
          <w:numId w:val="16"/>
        </w:numPr>
        <w:jc w:val="left"/>
      </w:pPr>
      <w:proofErr w:type="spellStart"/>
      <w:r w:rsidRPr="005A7ABE">
        <w:lastRenderedPageBreak/>
        <w:t>insertedSport</w:t>
      </w:r>
      <w:proofErr w:type="spellEnd"/>
      <w:r w:rsidRPr="005A7ABE">
        <w:t>=</w:t>
      </w:r>
      <w:proofErr w:type="spellStart"/>
      <w:r w:rsidRPr="005A7ABE">
        <w:t>Hockey&amp;insertedTeam</w:t>
      </w:r>
      <w:proofErr w:type="spellEnd"/>
      <w:r w:rsidRPr="005A7ABE">
        <w:t>=Capitals</w:t>
      </w:r>
    </w:p>
    <w:p w14:paraId="0390B0F8" w14:textId="48FA093C" w:rsidR="00F86A6D" w:rsidRDefault="00F86A6D" w:rsidP="00F86A6D">
      <w:r w:rsidRPr="00F86A6D">
        <w:t xml:space="preserve">Figure </w:t>
      </w:r>
      <w:r w:rsidR="006C7CFF">
        <w:t xml:space="preserve">9 shows the successful retrieving of the last four scores for the </w:t>
      </w:r>
      <w:r w:rsidR="006C7CFF" w:rsidRPr="005A7ABE">
        <w:t>Capitals</w:t>
      </w:r>
      <w:r w:rsidR="006C7CFF">
        <w:t xml:space="preserve"> hockey team with Hockey being used in the </w:t>
      </w:r>
      <w:proofErr w:type="spellStart"/>
      <w:r w:rsidR="006C7CFF">
        <w:t>insertedSport</w:t>
      </w:r>
      <w:proofErr w:type="spellEnd"/>
      <w:r w:rsidR="006C7CFF">
        <w:t xml:space="preserve"> query and </w:t>
      </w:r>
      <w:r w:rsidR="006C7CFF" w:rsidRPr="005A7ABE">
        <w:t>Capitals</w:t>
      </w:r>
      <w:r w:rsidR="006C7CFF">
        <w:t xml:space="preserve"> being used in the </w:t>
      </w:r>
      <w:proofErr w:type="spellStart"/>
      <w:r w:rsidR="006C7CFF">
        <w:t>insertertedTeam</w:t>
      </w:r>
      <w:proofErr w:type="spellEnd"/>
      <w:r w:rsidR="006C7CFF">
        <w:t xml:space="preserve"> query.</w:t>
      </w:r>
    </w:p>
    <w:p w14:paraId="45C089EC" w14:textId="57A6A645" w:rsidR="00F86A6D" w:rsidRDefault="006C7CFF" w:rsidP="00F86A6D">
      <w:r w:rsidRPr="00F86A6D">
        <w:rPr>
          <w:noProof/>
        </w:rPr>
        <w:drawing>
          <wp:anchor distT="0" distB="0" distL="114300" distR="114300" simplePos="0" relativeHeight="251722752" behindDoc="0" locked="0" layoutInCell="1" allowOverlap="1" wp14:anchorId="0DACC340" wp14:editId="60E66AFB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5929630" cy="316484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9DF54" w14:textId="35C8538D" w:rsidR="00F86A6D" w:rsidRPr="00F86A6D" w:rsidRDefault="00F86A6D" w:rsidP="00F86A6D">
      <w:r w:rsidRPr="00F86A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113DDFCE" wp14:editId="63CC6C52">
                <wp:simplePos x="0" y="0"/>
                <wp:positionH relativeFrom="margin">
                  <wp:align>right</wp:align>
                </wp:positionH>
                <wp:positionV relativeFrom="page">
                  <wp:posOffset>5696585</wp:posOffset>
                </wp:positionV>
                <wp:extent cx="5925185" cy="274320"/>
                <wp:effectExtent l="0" t="0" r="18415" b="1143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96B7C" w14:textId="7B177031" w:rsidR="00F86A6D" w:rsidRPr="00E91869" w:rsidRDefault="00F86A6D" w:rsidP="00F86A6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6C7CFF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9, Capitals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DFCE" id="_x0000_s1034" type="#_x0000_t202" style="position:absolute;left:0;text-align:left;margin-left:415.35pt;margin-top:448.55pt;width:466.55pt;height:21.6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" strokecolor="white [3212]">
                <v:textbox>
                  <w:txbxContent>
                    <w:p w14:paraId="5E596B7C" w14:textId="7B177031" w:rsidR="00F86A6D" w:rsidRPr="00E91869" w:rsidRDefault="00F86A6D" w:rsidP="00F86A6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6C7CFF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9, Capitals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2E4BF2FD" w14:textId="32B5AF8C" w:rsidR="001464CF" w:rsidRPr="001464CF" w:rsidRDefault="001464CF" w:rsidP="001464CF">
      <w:r>
        <w:br w:type="page"/>
      </w:r>
    </w:p>
    <w:p w14:paraId="5DC6742F" w14:textId="62D07575" w:rsidR="005A7ABE" w:rsidRDefault="005A7ABE" w:rsidP="005A7ABE">
      <w:pPr>
        <w:pStyle w:val="Heading1"/>
        <w:numPr>
          <w:ilvl w:val="0"/>
          <w:numId w:val="16"/>
        </w:numPr>
        <w:jc w:val="left"/>
      </w:pPr>
      <w:proofErr w:type="spellStart"/>
      <w:r w:rsidRPr="005A7ABE">
        <w:lastRenderedPageBreak/>
        <w:t>insertedSport</w:t>
      </w:r>
      <w:proofErr w:type="spellEnd"/>
      <w:r w:rsidRPr="005A7ABE">
        <w:t>=</w:t>
      </w:r>
      <w:proofErr w:type="spellStart"/>
      <w:r w:rsidRPr="005A7ABE">
        <w:t>Hockey&amp;insertedTeam</w:t>
      </w:r>
      <w:proofErr w:type="spellEnd"/>
      <w:r w:rsidRPr="005A7ABE">
        <w:t>=Golden Knights</w:t>
      </w:r>
    </w:p>
    <w:p w14:paraId="7236EA89" w14:textId="5941A89A" w:rsidR="00F86A6D" w:rsidRDefault="006C7CFF" w:rsidP="00F86A6D">
      <w:r w:rsidRPr="00F86A6D">
        <w:rPr>
          <w:noProof/>
        </w:rPr>
        <w:drawing>
          <wp:anchor distT="0" distB="0" distL="114300" distR="114300" simplePos="0" relativeHeight="251725824" behindDoc="0" locked="0" layoutInCell="1" allowOverlap="1" wp14:anchorId="28CD4331" wp14:editId="532F0576">
            <wp:simplePos x="0" y="0"/>
            <wp:positionH relativeFrom="margin">
              <wp:posOffset>0</wp:posOffset>
            </wp:positionH>
            <wp:positionV relativeFrom="paragraph">
              <wp:posOffset>1042035</wp:posOffset>
            </wp:positionV>
            <wp:extent cx="5929630" cy="316738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A6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1" layoutInCell="1" allowOverlap="1" wp14:anchorId="74CDDBE8" wp14:editId="4DF16C96">
                <wp:simplePos x="0" y="0"/>
                <wp:positionH relativeFrom="margin">
                  <wp:posOffset>0</wp:posOffset>
                </wp:positionH>
                <wp:positionV relativeFrom="page">
                  <wp:posOffset>5487035</wp:posOffset>
                </wp:positionV>
                <wp:extent cx="5925185" cy="274320"/>
                <wp:effectExtent l="0" t="0" r="18415" b="1143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69DB8" w14:textId="5D51E7D0" w:rsidR="00F86A6D" w:rsidRPr="00E91869" w:rsidRDefault="00F86A6D" w:rsidP="00F86A6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6C7CFF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10, Golden Knights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DDBE8" id="_x0000_s1035" type="#_x0000_t202" style="position:absolute;left:0;text-align:left;margin-left:0;margin-top:432.05pt;width:466.55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" strokecolor="white [3212]">
                <v:textbox>
                  <w:txbxContent>
                    <w:p w14:paraId="12C69DB8" w14:textId="5D51E7D0" w:rsidR="00F86A6D" w:rsidRPr="00E91869" w:rsidRDefault="00F86A6D" w:rsidP="00F86A6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6C7CFF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10, Golden Knights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F86A6D" w:rsidRPr="00F86A6D">
        <w:t xml:space="preserve">Figure </w:t>
      </w:r>
      <w:r>
        <w:t xml:space="preserve">10 shows the successful retrieving of the last four scores for the </w:t>
      </w:r>
      <w:r w:rsidRPr="005A7ABE">
        <w:t>Golden Knights</w:t>
      </w:r>
      <w:r>
        <w:t xml:space="preserve"> hockey team with Hockey being used in the </w:t>
      </w:r>
      <w:proofErr w:type="spellStart"/>
      <w:r>
        <w:t>insertedSport</w:t>
      </w:r>
      <w:proofErr w:type="spellEnd"/>
      <w:r>
        <w:t xml:space="preserve"> query and </w:t>
      </w:r>
      <w:r w:rsidRPr="005A7ABE">
        <w:t>Golden Knights</w:t>
      </w:r>
      <w:r>
        <w:t xml:space="preserve"> being used in the </w:t>
      </w:r>
      <w:proofErr w:type="spellStart"/>
      <w:r>
        <w:t>insertertedTeam</w:t>
      </w:r>
      <w:proofErr w:type="spellEnd"/>
      <w:r>
        <w:t xml:space="preserve"> query.</w:t>
      </w:r>
    </w:p>
    <w:p w14:paraId="7A479E93" w14:textId="0FF26D6C" w:rsidR="00F86A6D" w:rsidRDefault="00F86A6D" w:rsidP="00F86A6D"/>
    <w:p w14:paraId="6A928A0A" w14:textId="60CEE8D2" w:rsidR="00F86A6D" w:rsidRPr="00F86A6D" w:rsidRDefault="00F86A6D" w:rsidP="00F86A6D"/>
    <w:p w14:paraId="56A6792D" w14:textId="4B838ADD" w:rsidR="001464CF" w:rsidRPr="001464CF" w:rsidRDefault="001464CF" w:rsidP="001464CF">
      <w:r>
        <w:br w:type="page"/>
      </w:r>
    </w:p>
    <w:p w14:paraId="78CEA09E" w14:textId="62BB6F96" w:rsidR="005A7ABE" w:rsidRDefault="005A7ABE" w:rsidP="005A7ABE">
      <w:pPr>
        <w:pStyle w:val="Heading1"/>
        <w:numPr>
          <w:ilvl w:val="0"/>
          <w:numId w:val="16"/>
        </w:numPr>
        <w:jc w:val="left"/>
      </w:pPr>
      <w:proofErr w:type="spellStart"/>
      <w:r w:rsidRPr="005A7ABE">
        <w:lastRenderedPageBreak/>
        <w:t>insertedSport</w:t>
      </w:r>
      <w:proofErr w:type="spellEnd"/>
      <w:r w:rsidRPr="005A7ABE">
        <w:t>=</w:t>
      </w:r>
      <w:proofErr w:type="spellStart"/>
      <w:r w:rsidRPr="005A7ABE">
        <w:t>Hockey&amp;insertedTeam</w:t>
      </w:r>
      <w:proofErr w:type="spellEnd"/>
      <w:r w:rsidRPr="005A7ABE">
        <w:t>=Lightning</w:t>
      </w:r>
    </w:p>
    <w:p w14:paraId="4BB4A648" w14:textId="6680F84C" w:rsidR="00F86A6D" w:rsidRDefault="006C7CFF" w:rsidP="00F86A6D">
      <w:r w:rsidRPr="00F86A6D">
        <w:rPr>
          <w:noProof/>
        </w:rPr>
        <w:drawing>
          <wp:anchor distT="0" distB="0" distL="114300" distR="114300" simplePos="0" relativeHeight="251728896" behindDoc="0" locked="0" layoutInCell="1" allowOverlap="1" wp14:anchorId="0664C3A4" wp14:editId="70CA2BDD">
            <wp:simplePos x="0" y="0"/>
            <wp:positionH relativeFrom="margin">
              <wp:posOffset>0</wp:posOffset>
            </wp:positionH>
            <wp:positionV relativeFrom="paragraph">
              <wp:posOffset>1046480</wp:posOffset>
            </wp:positionV>
            <wp:extent cx="5929630" cy="3215640"/>
            <wp:effectExtent l="0" t="0" r="0" b="381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A6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1" wp14:anchorId="47D76A60" wp14:editId="1701B0D4">
                <wp:simplePos x="0" y="0"/>
                <wp:positionH relativeFrom="margin">
                  <wp:posOffset>0</wp:posOffset>
                </wp:positionH>
                <wp:positionV relativeFrom="page">
                  <wp:posOffset>5650865</wp:posOffset>
                </wp:positionV>
                <wp:extent cx="5925185" cy="274320"/>
                <wp:effectExtent l="0" t="0" r="18415" b="1143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5B65B" w14:textId="27187F3A" w:rsidR="00F86A6D" w:rsidRPr="00E91869" w:rsidRDefault="00F86A6D" w:rsidP="00F86A6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6C7CFF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11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C7CFF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Lightning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6A60" id="_x0000_s1036" type="#_x0000_t202" style="position:absolute;left:0;text-align:left;margin-left:0;margin-top:444.95pt;width:466.55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" strokecolor="white [3212]">
                <v:textbox>
                  <w:txbxContent>
                    <w:p w14:paraId="4BF5B65B" w14:textId="27187F3A" w:rsidR="00F86A6D" w:rsidRPr="00E91869" w:rsidRDefault="00F86A6D" w:rsidP="00F86A6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6C7CFF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11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6C7CFF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Lightning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F86A6D" w:rsidRPr="00F86A6D">
        <w:t xml:space="preserve">Figure </w:t>
      </w:r>
      <w:r>
        <w:t xml:space="preserve">11 shows the successful retrieving of the last four scores for the </w:t>
      </w:r>
      <w:r w:rsidRPr="005A7ABE">
        <w:t>Lightning</w:t>
      </w:r>
      <w:r>
        <w:t xml:space="preserve"> hockey team with Hockey being used in the </w:t>
      </w:r>
      <w:proofErr w:type="spellStart"/>
      <w:r>
        <w:t>insertedSport</w:t>
      </w:r>
      <w:proofErr w:type="spellEnd"/>
      <w:r>
        <w:t xml:space="preserve"> query and </w:t>
      </w:r>
      <w:r w:rsidRPr="005A7ABE">
        <w:t>Lightning</w:t>
      </w:r>
      <w:r>
        <w:t xml:space="preserve"> being used in the </w:t>
      </w:r>
      <w:proofErr w:type="spellStart"/>
      <w:r>
        <w:t>insertertedTeam</w:t>
      </w:r>
      <w:proofErr w:type="spellEnd"/>
      <w:r>
        <w:t xml:space="preserve"> query.</w:t>
      </w:r>
    </w:p>
    <w:p w14:paraId="26C0C296" w14:textId="1826C290" w:rsidR="00F86A6D" w:rsidRDefault="00F86A6D" w:rsidP="00F86A6D"/>
    <w:p w14:paraId="2C270094" w14:textId="77777777" w:rsidR="00F86A6D" w:rsidRPr="00F86A6D" w:rsidRDefault="00F86A6D" w:rsidP="00F86A6D"/>
    <w:p w14:paraId="79B7CE93" w14:textId="7C7CBE25" w:rsidR="001464CF" w:rsidRPr="001464CF" w:rsidRDefault="00F86A6D" w:rsidP="00F86A6D">
      <w:r>
        <w:br w:type="page"/>
      </w:r>
    </w:p>
    <w:p w14:paraId="314A7AFE" w14:textId="5B2F6DAD" w:rsidR="005A7ABE" w:rsidRDefault="005A7ABE" w:rsidP="005A7ABE">
      <w:pPr>
        <w:pStyle w:val="Heading1"/>
        <w:numPr>
          <w:ilvl w:val="0"/>
          <w:numId w:val="16"/>
        </w:numPr>
        <w:jc w:val="left"/>
      </w:pPr>
      <w:r>
        <w:lastRenderedPageBreak/>
        <w:t>Tests for failure</w:t>
      </w:r>
    </w:p>
    <w:p w14:paraId="458F6442" w14:textId="083ECA48" w:rsidR="00F86A6D" w:rsidRDefault="005E32A7" w:rsidP="00F86A6D">
      <w:r w:rsidRPr="00F86A6D">
        <w:rPr>
          <w:noProof/>
        </w:rPr>
        <w:drawing>
          <wp:anchor distT="0" distB="0" distL="114300" distR="114300" simplePos="0" relativeHeight="251731968" behindDoc="0" locked="0" layoutInCell="1" allowOverlap="1" wp14:anchorId="10B64A56" wp14:editId="6BE2E9E5">
            <wp:simplePos x="0" y="0"/>
            <wp:positionH relativeFrom="margin">
              <wp:align>left</wp:align>
            </wp:positionH>
            <wp:positionV relativeFrom="paragraph">
              <wp:posOffset>1728470</wp:posOffset>
            </wp:positionV>
            <wp:extent cx="5929630" cy="2567305"/>
            <wp:effectExtent l="0" t="0" r="0" b="444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A6D" w:rsidRPr="00F86A6D">
        <w:t xml:space="preserve">Figure </w:t>
      </w:r>
      <w:r w:rsidR="006C7CFF">
        <w:t xml:space="preserve">11 shows the prompt from the lambda function, when using Basketball as the </w:t>
      </w:r>
      <w:proofErr w:type="spellStart"/>
      <w:r w:rsidR="006C7CFF">
        <w:t>insertedSport</w:t>
      </w:r>
      <w:proofErr w:type="spellEnd"/>
      <w:r w:rsidR="006C7CFF">
        <w:t xml:space="preserve">, telling the user that </w:t>
      </w:r>
      <w:r>
        <w:t>Basketball is not stored in the database. Figure 12 shows the prompt when a baseball team that is not stored in the database is entered. Figure 13 shows the prompt when a football team that is not stored in the database is entered. Figure 14 shows the prompt when a hockey team that is not stored in the database is entered.</w:t>
      </w:r>
    </w:p>
    <w:p w14:paraId="1314C588" w14:textId="27D61E91" w:rsidR="00F86A6D" w:rsidRPr="00F86A6D" w:rsidRDefault="00F86A6D" w:rsidP="00F86A6D">
      <w:r w:rsidRPr="00F86A6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1" layoutInCell="1" allowOverlap="1" wp14:anchorId="2DD851F9" wp14:editId="64DC25B5">
                <wp:simplePos x="0" y="0"/>
                <wp:positionH relativeFrom="margin">
                  <wp:align>right</wp:align>
                </wp:positionH>
                <wp:positionV relativeFrom="page">
                  <wp:posOffset>5574665</wp:posOffset>
                </wp:positionV>
                <wp:extent cx="5925185" cy="274320"/>
                <wp:effectExtent l="0" t="0" r="18415" b="1143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AB505" w14:textId="231C4A89" w:rsidR="00F86A6D" w:rsidRPr="00E91869" w:rsidRDefault="00F86A6D" w:rsidP="00F86A6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5E32A7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11, invalid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51F9" id="_x0000_s1037" type="#_x0000_t202" style="position:absolute;left:0;text-align:left;margin-left:415.35pt;margin-top:438.95pt;width:466.55pt;height:21.6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" strokecolor="white [3212]">
                <v:textbox>
                  <w:txbxContent>
                    <w:p w14:paraId="1EEAB505" w14:textId="231C4A89" w:rsidR="00F86A6D" w:rsidRPr="00E91869" w:rsidRDefault="00F86A6D" w:rsidP="00F86A6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5E32A7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11, invalid sport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1E31ED5F" w14:textId="0879663E" w:rsidR="00F86A6D" w:rsidRDefault="005E32A7">
      <w:r w:rsidRPr="005E32A7">
        <w:rPr>
          <w:noProof/>
        </w:rPr>
        <w:drawing>
          <wp:anchor distT="0" distB="0" distL="114300" distR="114300" simplePos="0" relativeHeight="251735040" behindDoc="0" locked="0" layoutInCell="1" allowOverlap="1" wp14:anchorId="3360DFDB" wp14:editId="7B5CA0BF">
            <wp:simplePos x="0" y="0"/>
            <wp:positionH relativeFrom="margin">
              <wp:posOffset>19050</wp:posOffset>
            </wp:positionH>
            <wp:positionV relativeFrom="paragraph">
              <wp:posOffset>266065</wp:posOffset>
            </wp:positionV>
            <wp:extent cx="5890260" cy="2567305"/>
            <wp:effectExtent l="0" t="0" r="0" b="444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32A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4734D52E" wp14:editId="2CDC4726">
                <wp:simplePos x="0" y="0"/>
                <wp:positionH relativeFrom="margin">
                  <wp:posOffset>0</wp:posOffset>
                </wp:positionH>
                <wp:positionV relativeFrom="page">
                  <wp:posOffset>8848725</wp:posOffset>
                </wp:positionV>
                <wp:extent cx="5925185" cy="274320"/>
                <wp:effectExtent l="0" t="0" r="18415" b="1143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BCB61" w14:textId="77777777" w:rsidR="005E32A7" w:rsidRPr="00E91869" w:rsidRDefault="005E32A7" w:rsidP="005E32A7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12, invalid baseball team</w:t>
                            </w:r>
                          </w:p>
                          <w:p w14:paraId="75C42D3E" w14:textId="20533C44" w:rsidR="005E32A7" w:rsidRPr="00E91869" w:rsidRDefault="005E32A7" w:rsidP="005E32A7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D52E" id="_x0000_s1038" type="#_x0000_t202" style="position:absolute;left:0;text-align:left;margin-left:0;margin-top:696.75pt;width:466.55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" strokecolor="white [3212]">
                <v:textbox>
                  <w:txbxContent>
                    <w:p w14:paraId="343BCB61" w14:textId="77777777" w:rsidR="005E32A7" w:rsidRPr="00E91869" w:rsidRDefault="005E32A7" w:rsidP="005E32A7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12, invalid baseball team</w:t>
                      </w:r>
                    </w:p>
                    <w:p w14:paraId="75C42D3E" w14:textId="20533C44" w:rsidR="005E32A7" w:rsidRPr="00E91869" w:rsidRDefault="005E32A7" w:rsidP="005E32A7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F86A6D">
        <w:br w:type="page"/>
      </w:r>
    </w:p>
    <w:p w14:paraId="59E8A1A4" w14:textId="77462681" w:rsidR="005E32A7" w:rsidRDefault="005E32A7" w:rsidP="00F86A6D">
      <w:r w:rsidRPr="005E32A7"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7953B3F1" wp14:editId="77B11054">
            <wp:simplePos x="0" y="0"/>
            <wp:positionH relativeFrom="margin">
              <wp:posOffset>19050</wp:posOffset>
            </wp:positionH>
            <wp:positionV relativeFrom="paragraph">
              <wp:posOffset>0</wp:posOffset>
            </wp:positionV>
            <wp:extent cx="5909310" cy="2567305"/>
            <wp:effectExtent l="0" t="0" r="0" b="444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B2B66" w14:textId="7547D16B" w:rsidR="00F86A6D" w:rsidRPr="00F86A6D" w:rsidRDefault="00FB1914" w:rsidP="005E32A7">
      <w:r w:rsidRPr="005E32A7">
        <w:rPr>
          <w:noProof/>
        </w:rPr>
        <w:drawing>
          <wp:anchor distT="0" distB="0" distL="114300" distR="114300" simplePos="0" relativeHeight="251742208" behindDoc="0" locked="0" layoutInCell="1" allowOverlap="1" wp14:anchorId="1D6DA944" wp14:editId="5DC7779F">
            <wp:simplePos x="0" y="0"/>
            <wp:positionH relativeFrom="margin">
              <wp:posOffset>51435</wp:posOffset>
            </wp:positionH>
            <wp:positionV relativeFrom="paragraph">
              <wp:posOffset>354330</wp:posOffset>
            </wp:positionV>
            <wp:extent cx="5844540" cy="2567305"/>
            <wp:effectExtent l="0" t="0" r="3810" b="444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2A7" w:rsidRPr="005E32A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49A0962F" wp14:editId="0A195E8C">
                <wp:simplePos x="0" y="0"/>
                <wp:positionH relativeFrom="margin">
                  <wp:align>right</wp:align>
                </wp:positionH>
                <wp:positionV relativeFrom="page">
                  <wp:posOffset>3493135</wp:posOffset>
                </wp:positionV>
                <wp:extent cx="5925185" cy="274320"/>
                <wp:effectExtent l="0" t="0" r="18415" b="1143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99FDB" w14:textId="34749746" w:rsidR="005E32A7" w:rsidRPr="00E91869" w:rsidRDefault="005E32A7" w:rsidP="005E32A7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13, invalid football team</w:t>
                            </w:r>
                          </w:p>
                          <w:p w14:paraId="48193299" w14:textId="12B69E0A" w:rsidR="005E32A7" w:rsidRPr="00E91869" w:rsidRDefault="005E32A7" w:rsidP="005E32A7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962F" id="_x0000_s1039" type="#_x0000_t202" style="position:absolute;left:0;text-align:left;margin-left:415.35pt;margin-top:275.05pt;width:466.55pt;height:21.6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" strokecolor="white [3212]">
                <v:textbox>
                  <w:txbxContent>
                    <w:p w14:paraId="02D99FDB" w14:textId="34749746" w:rsidR="005E32A7" w:rsidRPr="00E91869" w:rsidRDefault="005E32A7" w:rsidP="005E32A7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13, invalid football team</w:t>
                      </w:r>
                    </w:p>
                    <w:p w14:paraId="48193299" w14:textId="12B69E0A" w:rsidR="005E32A7" w:rsidRPr="00E91869" w:rsidRDefault="005E32A7" w:rsidP="005E32A7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5E32A7">
        <w:br w:type="page"/>
      </w:r>
      <w:r w:rsidR="005E32A7" w:rsidRPr="005E32A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1" layoutInCell="1" allowOverlap="1" wp14:anchorId="0093F5F5" wp14:editId="52FE2529">
                <wp:simplePos x="0" y="0"/>
                <wp:positionH relativeFrom="margin">
                  <wp:align>right</wp:align>
                </wp:positionH>
                <wp:positionV relativeFrom="page">
                  <wp:posOffset>6710045</wp:posOffset>
                </wp:positionV>
                <wp:extent cx="5925185" cy="274320"/>
                <wp:effectExtent l="0" t="0" r="18415" b="1143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2623" w14:textId="7BFD6651" w:rsidR="005E32A7" w:rsidRPr="00E91869" w:rsidRDefault="005E32A7" w:rsidP="005E32A7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14, invalid hockey team</w:t>
                            </w:r>
                          </w:p>
                          <w:p w14:paraId="773DCECD" w14:textId="77DC2707" w:rsidR="005E32A7" w:rsidRPr="00E91869" w:rsidRDefault="005E32A7" w:rsidP="005E32A7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F5F5" id="_x0000_s1040" type="#_x0000_t202" style="position:absolute;left:0;text-align:left;margin-left:415.35pt;margin-top:528.35pt;width:466.55pt;height:21.6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" strokecolor="white [3212]">
                <v:textbox>
                  <w:txbxContent>
                    <w:p w14:paraId="53D22623" w14:textId="7BFD6651" w:rsidR="005E32A7" w:rsidRPr="00E91869" w:rsidRDefault="005E32A7" w:rsidP="005E32A7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14, invalid hockey team</w:t>
                      </w:r>
                    </w:p>
                    <w:p w14:paraId="773DCECD" w14:textId="77DC2707" w:rsidR="005E32A7" w:rsidRPr="00E91869" w:rsidRDefault="005E32A7" w:rsidP="005E32A7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0C3BA564" w14:textId="0CB85B71" w:rsidR="00ED1A2E" w:rsidRPr="00ED1A2E" w:rsidRDefault="00ED1A2E" w:rsidP="005A7ABE">
      <w:pPr>
        <w:pStyle w:val="Heading1"/>
        <w:ind w:left="360"/>
        <w:jc w:val="left"/>
      </w:pPr>
      <w:r>
        <w:lastRenderedPageBreak/>
        <w:t>References</w:t>
      </w:r>
    </w:p>
    <w:p w14:paraId="364F1C54" w14:textId="0A0CD776" w:rsidR="00BF05E0" w:rsidRDefault="00B87807" w:rsidP="007933C5">
      <w:pPr>
        <w:ind w:left="720" w:hanging="720"/>
      </w:pPr>
      <w:r>
        <w:t>MoviesCreateTable.py</w:t>
      </w:r>
      <w:r w:rsidR="001A5426" w:rsidRPr="001A5426">
        <w:t>[Source Code].http://aws.amazon.com/apache2.0/</w:t>
      </w:r>
    </w:p>
    <w:p w14:paraId="38884582" w14:textId="6A1E35B2" w:rsidR="001A5426" w:rsidRDefault="00B87807" w:rsidP="00B87807">
      <w:pPr>
        <w:ind w:left="720" w:hanging="720"/>
      </w:pPr>
      <w:r>
        <w:t>MoviesItemsOps1</w:t>
      </w:r>
      <w:r w:rsidR="00A7377B">
        <w:t>.py</w:t>
      </w:r>
      <w:r w:rsidR="001A5426" w:rsidRPr="001A5426">
        <w:t>[Source Code].http://aws.amazon.com/apache2.0/</w:t>
      </w:r>
    </w:p>
    <w:p w14:paraId="23FED8D0" w14:textId="5077AF59" w:rsidR="00925B08" w:rsidRPr="009D16DC" w:rsidRDefault="00925B08" w:rsidP="00B87807">
      <w:pPr>
        <w:ind w:left="720" w:hanging="720"/>
      </w:pPr>
      <w:r w:rsidRPr="00925B08">
        <w:t>Serving sports fans. anytime. anywhere. (n.d.). Retrieved February 23, 2021, from https://www.espn.com/</w:t>
      </w:r>
    </w:p>
    <w:sectPr w:rsidR="00925B08" w:rsidRPr="009D16DC" w:rsidSect="00E56943">
      <w:headerReference w:type="default" r:id="rId25"/>
      <w:headerReference w:type="first" r:id="rId26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D3C78" w14:textId="77777777" w:rsidR="00164519" w:rsidRDefault="00164519">
      <w:pPr>
        <w:spacing w:line="240" w:lineRule="auto"/>
      </w:pPr>
      <w:r>
        <w:separator/>
      </w:r>
    </w:p>
    <w:p w14:paraId="19C5C926" w14:textId="77777777" w:rsidR="00164519" w:rsidRDefault="00164519"/>
  </w:endnote>
  <w:endnote w:type="continuationSeparator" w:id="0">
    <w:p w14:paraId="64CA59F2" w14:textId="77777777" w:rsidR="00164519" w:rsidRDefault="00164519">
      <w:pPr>
        <w:spacing w:line="240" w:lineRule="auto"/>
      </w:pPr>
      <w:r>
        <w:continuationSeparator/>
      </w:r>
    </w:p>
    <w:p w14:paraId="41E99020" w14:textId="77777777" w:rsidR="00164519" w:rsidRDefault="00164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B8231" w14:textId="77777777" w:rsidR="00164519" w:rsidRDefault="00164519">
      <w:pPr>
        <w:spacing w:line="240" w:lineRule="auto"/>
      </w:pPr>
      <w:r>
        <w:separator/>
      </w:r>
    </w:p>
    <w:p w14:paraId="6FAE5F46" w14:textId="77777777" w:rsidR="00164519" w:rsidRDefault="00164519"/>
  </w:footnote>
  <w:footnote w:type="continuationSeparator" w:id="0">
    <w:p w14:paraId="3B38E4C1" w14:textId="77777777" w:rsidR="00164519" w:rsidRDefault="00164519">
      <w:pPr>
        <w:spacing w:line="240" w:lineRule="auto"/>
      </w:pPr>
      <w:r>
        <w:continuationSeparator/>
      </w:r>
    </w:p>
    <w:p w14:paraId="10ACA438" w14:textId="77777777" w:rsidR="00164519" w:rsidRDefault="001645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9FBC" w14:textId="071A5ECA" w:rsidR="00E81978" w:rsidRDefault="00164519">
    <w:pPr>
      <w:pStyle w:val="Header"/>
    </w:pPr>
    <w:sdt>
      <w:sdtPr>
        <w:rPr>
          <w:rFonts w:asciiTheme="majorHAnsi" w:eastAsiaTheme="majorEastAsia" w:hAnsiTheme="majorHAnsi" w:cstheme="majorBidi"/>
        </w:rPr>
        <w:alias w:val="Running head"/>
        <w:tag w:val=""/>
        <w:id w:val="12739865"/>
        <w:placeholder>
          <w:docPart w:val="5FEDCD52F7AF4F25B060D9F0A6AC6DF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481B65" w:rsidRPr="00481B65">
          <w:rPr>
            <w:rFonts w:asciiTheme="majorHAnsi" w:eastAsiaTheme="majorEastAsia" w:hAnsiTheme="majorHAnsi" w:cstheme="majorBidi"/>
          </w:rPr>
          <w:t>Homework</w:t>
        </w:r>
        <w:r w:rsidR="004C63AA">
          <w:rPr>
            <w:rFonts w:asciiTheme="majorHAnsi" w:eastAsiaTheme="majorEastAsia" w:hAnsiTheme="majorHAnsi" w:cstheme="majorBidi"/>
          </w:rPr>
          <w:t>3</w:t>
        </w:r>
      </w:sdtContent>
    </w:sdt>
    <w:r w:rsidR="005D3A03">
      <w:rPr>
        <w:rStyle w:val="Strong"/>
      </w:rPr>
      <w:ptab w:relativeTo="margin" w:alignment="right" w:leader="none"/>
    </w:r>
    <w:r w:rsidR="00082334">
      <w:rPr>
        <w:rStyle w:val="Strong"/>
      </w:rPr>
      <w:fldChar w:fldCharType="begin"/>
    </w:r>
    <w:r w:rsidR="00082334">
      <w:rPr>
        <w:rStyle w:val="Strong"/>
      </w:rPr>
      <w:instrText xml:space="preserve"> PAGE   \* MERGEFORMAT </w:instrText>
    </w:r>
    <w:r w:rsidR="00082334">
      <w:rPr>
        <w:rStyle w:val="Strong"/>
      </w:rPr>
      <w:fldChar w:fldCharType="separate"/>
    </w:r>
    <w:r w:rsidR="00082334">
      <w:rPr>
        <w:rStyle w:val="Strong"/>
        <w:noProof/>
      </w:rPr>
      <w:t>1</w:t>
    </w:r>
    <w:r w:rsidR="00082334">
      <w:rPr>
        <w:rStyle w:val="Strong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A4E59" w14:textId="087C4C02" w:rsidR="00E81978" w:rsidRPr="0080495C" w:rsidRDefault="008E3F8B">
    <w:pPr>
      <w:pStyle w:val="Header"/>
      <w:rPr>
        <w:rStyle w:val="Strong"/>
        <w:caps w:val="0"/>
      </w:rPr>
    </w:pPr>
    <w:r>
      <w:t>Homework</w:t>
    </w:r>
    <w:r w:rsidR="004C63AA">
      <w:t>3</w:t>
    </w:r>
    <w:r w:rsidR="005D3A03">
      <w:rPr>
        <w:rStyle w:val="Strong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2750EDF"/>
    <w:multiLevelType w:val="hybridMultilevel"/>
    <w:tmpl w:val="8452C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053FB"/>
    <w:multiLevelType w:val="hybridMultilevel"/>
    <w:tmpl w:val="AAA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24B8D"/>
    <w:multiLevelType w:val="hybridMultilevel"/>
    <w:tmpl w:val="D71A8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5573C"/>
    <w:multiLevelType w:val="hybridMultilevel"/>
    <w:tmpl w:val="8D06C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E97E12"/>
    <w:multiLevelType w:val="hybridMultilevel"/>
    <w:tmpl w:val="AAA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5C"/>
    <w:rsid w:val="0001496C"/>
    <w:rsid w:val="00057D4F"/>
    <w:rsid w:val="00066813"/>
    <w:rsid w:val="00082334"/>
    <w:rsid w:val="00087F60"/>
    <w:rsid w:val="000D3F41"/>
    <w:rsid w:val="000F10A2"/>
    <w:rsid w:val="001147E5"/>
    <w:rsid w:val="00122E83"/>
    <w:rsid w:val="001464CF"/>
    <w:rsid w:val="00164519"/>
    <w:rsid w:val="00167FCC"/>
    <w:rsid w:val="00172B0E"/>
    <w:rsid w:val="00184E87"/>
    <w:rsid w:val="00185273"/>
    <w:rsid w:val="001A5426"/>
    <w:rsid w:val="001B2C36"/>
    <w:rsid w:val="001C70F8"/>
    <w:rsid w:val="001D4B92"/>
    <w:rsid w:val="00203BB9"/>
    <w:rsid w:val="00230A9A"/>
    <w:rsid w:val="00231CC7"/>
    <w:rsid w:val="003419AD"/>
    <w:rsid w:val="0034424C"/>
    <w:rsid w:val="00355DCA"/>
    <w:rsid w:val="00395531"/>
    <w:rsid w:val="003A6FE5"/>
    <w:rsid w:val="003B41DE"/>
    <w:rsid w:val="003C4A62"/>
    <w:rsid w:val="003D5EF4"/>
    <w:rsid w:val="004161A3"/>
    <w:rsid w:val="004256BC"/>
    <w:rsid w:val="004631EB"/>
    <w:rsid w:val="00465DA5"/>
    <w:rsid w:val="00481B65"/>
    <w:rsid w:val="004B09E0"/>
    <w:rsid w:val="004C63AA"/>
    <w:rsid w:val="004D31D9"/>
    <w:rsid w:val="00551A02"/>
    <w:rsid w:val="005534FA"/>
    <w:rsid w:val="00553B28"/>
    <w:rsid w:val="0056512B"/>
    <w:rsid w:val="005A7ABE"/>
    <w:rsid w:val="005D3A03"/>
    <w:rsid w:val="005D6E2B"/>
    <w:rsid w:val="005E32A7"/>
    <w:rsid w:val="006158A8"/>
    <w:rsid w:val="006656AD"/>
    <w:rsid w:val="006816F3"/>
    <w:rsid w:val="006925CC"/>
    <w:rsid w:val="006A3182"/>
    <w:rsid w:val="006C7CFF"/>
    <w:rsid w:val="006E04EA"/>
    <w:rsid w:val="006F7C48"/>
    <w:rsid w:val="00703F91"/>
    <w:rsid w:val="0073172B"/>
    <w:rsid w:val="007933C5"/>
    <w:rsid w:val="007B1C46"/>
    <w:rsid w:val="007D1C13"/>
    <w:rsid w:val="008002C0"/>
    <w:rsid w:val="00802470"/>
    <w:rsid w:val="0080495C"/>
    <w:rsid w:val="00845688"/>
    <w:rsid w:val="00851C0D"/>
    <w:rsid w:val="008526AA"/>
    <w:rsid w:val="00871C47"/>
    <w:rsid w:val="0088532D"/>
    <w:rsid w:val="008972ED"/>
    <w:rsid w:val="008C5323"/>
    <w:rsid w:val="008C5358"/>
    <w:rsid w:val="008E3F8B"/>
    <w:rsid w:val="008F13C7"/>
    <w:rsid w:val="008F3613"/>
    <w:rsid w:val="00925B08"/>
    <w:rsid w:val="00932BC2"/>
    <w:rsid w:val="0094540E"/>
    <w:rsid w:val="009A29C1"/>
    <w:rsid w:val="009A6A3B"/>
    <w:rsid w:val="009D16DC"/>
    <w:rsid w:val="009D3C0E"/>
    <w:rsid w:val="009E08BE"/>
    <w:rsid w:val="009F022E"/>
    <w:rsid w:val="00A03B61"/>
    <w:rsid w:val="00A37EF4"/>
    <w:rsid w:val="00A534CF"/>
    <w:rsid w:val="00A7377B"/>
    <w:rsid w:val="00A80B02"/>
    <w:rsid w:val="00AF4EB7"/>
    <w:rsid w:val="00B1131E"/>
    <w:rsid w:val="00B2236A"/>
    <w:rsid w:val="00B35E60"/>
    <w:rsid w:val="00B63D2B"/>
    <w:rsid w:val="00B74D51"/>
    <w:rsid w:val="00B7673F"/>
    <w:rsid w:val="00B823AA"/>
    <w:rsid w:val="00B87807"/>
    <w:rsid w:val="00B87AAA"/>
    <w:rsid w:val="00B92D5F"/>
    <w:rsid w:val="00BA45DB"/>
    <w:rsid w:val="00BE4E1D"/>
    <w:rsid w:val="00BF05E0"/>
    <w:rsid w:val="00BF12FD"/>
    <w:rsid w:val="00BF4184"/>
    <w:rsid w:val="00BF7F60"/>
    <w:rsid w:val="00BF7FD2"/>
    <w:rsid w:val="00C0601E"/>
    <w:rsid w:val="00C07E77"/>
    <w:rsid w:val="00C31919"/>
    <w:rsid w:val="00C31D30"/>
    <w:rsid w:val="00CA589D"/>
    <w:rsid w:val="00CD6E39"/>
    <w:rsid w:val="00CD70B0"/>
    <w:rsid w:val="00CF6E91"/>
    <w:rsid w:val="00D0441D"/>
    <w:rsid w:val="00D17B28"/>
    <w:rsid w:val="00D42BC0"/>
    <w:rsid w:val="00D5760E"/>
    <w:rsid w:val="00D81990"/>
    <w:rsid w:val="00D85B68"/>
    <w:rsid w:val="00DA2505"/>
    <w:rsid w:val="00DD591A"/>
    <w:rsid w:val="00E06748"/>
    <w:rsid w:val="00E24B74"/>
    <w:rsid w:val="00E32503"/>
    <w:rsid w:val="00E56943"/>
    <w:rsid w:val="00E6004D"/>
    <w:rsid w:val="00E60494"/>
    <w:rsid w:val="00E737C1"/>
    <w:rsid w:val="00E81978"/>
    <w:rsid w:val="00E91869"/>
    <w:rsid w:val="00ED1A2E"/>
    <w:rsid w:val="00F2551C"/>
    <w:rsid w:val="00F379B7"/>
    <w:rsid w:val="00F525FA"/>
    <w:rsid w:val="00F73C8D"/>
    <w:rsid w:val="00F76839"/>
    <w:rsid w:val="00F86A6D"/>
    <w:rsid w:val="00F96CA2"/>
    <w:rsid w:val="00FB1914"/>
    <w:rsid w:val="00FB47C1"/>
    <w:rsid w:val="00FC36B3"/>
    <w:rsid w:val="00FD5421"/>
    <w:rsid w:val="00FF2002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BDAA"/>
  <w15:chartTrackingRefBased/>
  <w15:docId w15:val="{32577C0E-94BC-424C-964F-1AFB329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E1D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customStyle="1" w:styleId="fontstyle01">
    <w:name w:val="fontstyle01"/>
    <w:basedOn w:val="DefaultParagraphFont"/>
    <w:rsid w:val="0080495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933C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4yc4xx569d.execute-api.us-east-1.amazonaws.com/SportSearch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b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965A5D24F0467499987C8D4B1E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20E8-C4CE-46AB-B9C4-31077053952A}"/>
      </w:docPartPr>
      <w:docPartBody>
        <w:p w:rsidR="00524709" w:rsidRDefault="00845CD9">
          <w:pPr>
            <w:pStyle w:val="7C965A5D24F0467499987C8D4B1E32E1"/>
          </w:pPr>
          <w:r>
            <w:t>[Title Here, up to 12 Words, on One to Two Lines]</w:t>
          </w:r>
        </w:p>
      </w:docPartBody>
    </w:docPart>
    <w:docPart>
      <w:docPartPr>
        <w:name w:val="5FEDCD52F7AF4F25B060D9F0A6AC6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E7D-5DFE-4309-A187-03C24B0CD947}"/>
      </w:docPartPr>
      <w:docPartBody>
        <w:p w:rsidR="00524709" w:rsidRDefault="00845CD9">
          <w:pPr>
            <w:pStyle w:val="5FEDCD52F7AF4F25B060D9F0A6AC6DFC"/>
          </w:pPr>
          <w:r w:rsidRPr="005D3A03">
            <w:t>Figures title:</w:t>
          </w:r>
        </w:p>
      </w:docPartBody>
    </w:docPart>
    <w:docPart>
      <w:docPartPr>
        <w:name w:val="ED60FE3588254E6CA034139009E01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3DBD-E723-4035-A4D7-4E1A9B80DCFC}"/>
      </w:docPartPr>
      <w:docPartBody>
        <w:p w:rsidR="00524709" w:rsidRDefault="00626D0F" w:rsidP="00626D0F">
          <w:pPr>
            <w:pStyle w:val="ED60FE3588254E6CA034139009E01D97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F"/>
    <w:rsid w:val="00106454"/>
    <w:rsid w:val="002679FE"/>
    <w:rsid w:val="00410B33"/>
    <w:rsid w:val="004A2558"/>
    <w:rsid w:val="004D2D0D"/>
    <w:rsid w:val="00524709"/>
    <w:rsid w:val="00626D0F"/>
    <w:rsid w:val="00845CD9"/>
    <w:rsid w:val="008F1AB4"/>
    <w:rsid w:val="009D5EC1"/>
    <w:rsid w:val="00A82F50"/>
    <w:rsid w:val="00C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C965A5D24F0467499987C8D4B1E32E1">
    <w:name w:val="7C965A5D24F0467499987C8D4B1E32E1"/>
  </w:style>
  <w:style w:type="paragraph" w:customStyle="1" w:styleId="5FEDCD52F7AF4F25B060D9F0A6AC6DFC">
    <w:name w:val="5FEDCD52F7AF4F25B060D9F0A6AC6DFC"/>
  </w:style>
  <w:style w:type="paragraph" w:customStyle="1" w:styleId="ED60FE3588254E6CA034139009E01D97">
    <w:name w:val="ED60FE3588254E6CA034139009E01D97"/>
    <w:rsid w:val="00626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Homework3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146</TotalTime>
  <Pages>15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Homework2</vt:lpstr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</dc:title>
  <dc:subject/>
  <dc:creator>Dan Beck</dc:creator>
  <cp:keywords/>
  <dc:description/>
  <cp:lastModifiedBy>Dan Beck</cp:lastModifiedBy>
  <cp:revision>7</cp:revision>
  <cp:lastPrinted>2021-02-23T22:53:00Z</cp:lastPrinted>
  <dcterms:created xsi:type="dcterms:W3CDTF">2021-02-23T20:33:00Z</dcterms:created>
  <dcterms:modified xsi:type="dcterms:W3CDTF">2021-02-23T23:01:00Z</dcterms:modified>
</cp:coreProperties>
</file>